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46430B"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46430B"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E81122">
                  <w:t>Draft 0.8</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11-20T00:00:00Z">
              <w:dateFormat w:val="dd/MM/yyyy"/>
              <w:lid w:val="he-IL"/>
              <w:storeMappedDataAs w:val="dateTime"/>
              <w:calendar w:val="gregorian"/>
            </w:date>
          </w:sdtPr>
          <w:sdtEndPr/>
          <w:sdtContent>
            <w:tc>
              <w:tcPr>
                <w:tcW w:w="8048" w:type="dxa"/>
              </w:tcPr>
              <w:p w:rsidR="00771922" w:rsidRPr="00C41F53" w:rsidRDefault="00E81122" w:rsidP="004E0829">
                <w:pPr>
                  <w:pStyle w:val="TableNormal0"/>
                </w:pPr>
                <w:r>
                  <w:rPr>
                    <w:rFonts w:hint="cs"/>
                    <w:rtl/>
                  </w:rPr>
                  <w:t>‏20/11/2011</w:t>
                </w:r>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hyperlink r:id="rId11" w:history="1">
        <w:r w:rsidRPr="00C41F53">
          <w:rPr>
            <w:rStyle w:val="Hyperlink"/>
            <w:rFonts w:asciiTheme="minorHAnsi" w:hAnsiTheme="minorHAnsi" w:cs="Arial"/>
            <w:sz w:val="18"/>
            <w:szCs w:val="18"/>
          </w:rPr>
          <w:t>http://www.intel.com/performance/resources/limits.htm</w:t>
        </w:r>
      </w:hyperlink>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proofErr w:type="gramStart"/>
      <w:r w:rsidRPr="00C41F53">
        <w:rPr>
          <w:sz w:val="18"/>
          <w:szCs w:val="18"/>
        </w:rPr>
        <w:t>Intel, Intel logo, Intel.</w:t>
      </w:r>
      <w:proofErr w:type="gramEnd"/>
      <w:r w:rsidRPr="00C41F53">
        <w:rPr>
          <w:sz w:val="18"/>
          <w:szCs w:val="18"/>
        </w:rPr>
        <w:t xml:space="preserve"> Leap ahead. </w:t>
      </w:r>
      <w:proofErr w:type="gramStart"/>
      <w:r w:rsidRPr="00C41F53">
        <w:rPr>
          <w:sz w:val="18"/>
          <w:szCs w:val="18"/>
        </w:rPr>
        <w:t>logo</w:t>
      </w:r>
      <w:proofErr w:type="gramEnd"/>
      <w:r w:rsidRPr="00C41F53">
        <w:rPr>
          <w:sz w:val="18"/>
          <w:szCs w:val="18"/>
        </w:rPr>
        <w:t xml:space="preserve">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E81122">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r w:rsidR="003A5862" w:rsidRPr="00C41F53" w:rsidTr="0066416C">
        <w:trPr>
          <w:cantSplit/>
        </w:trPr>
        <w:tc>
          <w:tcPr>
            <w:tcW w:w="630" w:type="dxa"/>
          </w:tcPr>
          <w:p w:rsidR="003A5862" w:rsidRDefault="003A5862">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0.7</w:t>
            </w:r>
          </w:p>
        </w:tc>
        <w:tc>
          <w:tcPr>
            <w:tcW w:w="1080" w:type="dxa"/>
          </w:tcPr>
          <w:p w:rsidR="003A5862" w:rsidRDefault="003A5862">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30-Oct-11</w:t>
            </w:r>
          </w:p>
        </w:tc>
        <w:tc>
          <w:tcPr>
            <w:tcW w:w="900" w:type="dxa"/>
          </w:tcPr>
          <w:p w:rsidR="003A5862" w:rsidRPr="00485347" w:rsidRDefault="003A5862">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3A5862" w:rsidRDefault="003A5862" w:rsidP="003A5862">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Fix bugs in performance management section</w:t>
            </w:r>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Remove experiments descriptions from TBB section and replace it with </w:t>
            </w:r>
            <w:r w:rsidR="003054D3">
              <w:rPr>
                <w:sz w:val="16"/>
                <w:szCs w:val="16"/>
              </w:rPr>
              <w:t xml:space="preserve">high level </w:t>
            </w:r>
            <w:r>
              <w:rPr>
                <w:sz w:val="16"/>
                <w:szCs w:val="16"/>
              </w:rPr>
              <w:t>design of integration with TBB.</w:t>
            </w:r>
          </w:p>
        </w:tc>
      </w:tr>
      <w:tr w:rsidR="00B126AE" w:rsidRPr="00C41F53" w:rsidTr="0066416C">
        <w:trPr>
          <w:cantSplit/>
        </w:trPr>
        <w:tc>
          <w:tcPr>
            <w:tcW w:w="630" w:type="dxa"/>
          </w:tcPr>
          <w:p w:rsidR="00B126AE" w:rsidRDefault="00B126AE">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0.8</w:t>
            </w:r>
          </w:p>
        </w:tc>
        <w:tc>
          <w:tcPr>
            <w:tcW w:w="1080" w:type="dxa"/>
          </w:tcPr>
          <w:p w:rsidR="00B126AE" w:rsidRDefault="00B126AE">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20-Nov-11</w:t>
            </w:r>
          </w:p>
        </w:tc>
        <w:tc>
          <w:tcPr>
            <w:tcW w:w="900" w:type="dxa"/>
          </w:tcPr>
          <w:p w:rsidR="00B126AE" w:rsidRDefault="00B126AE">
            <w:pPr>
              <w:pStyle w:val="TableNormal0"/>
              <w:tabs>
                <w:tab w:val="clear" w:pos="576"/>
                <w:tab w:val="clear" w:pos="1152"/>
                <w:tab w:val="clear" w:pos="1728"/>
                <w:tab w:val="clear" w:pos="2304"/>
                <w:tab w:val="clear" w:pos="2880"/>
              </w:tabs>
              <w:spacing w:before="60" w:after="60"/>
              <w:ind w:left="-86" w:right="40"/>
              <w:rPr>
                <w:sz w:val="16"/>
                <w:szCs w:val="16"/>
              </w:rPr>
            </w:pPr>
            <w:r w:rsidRPr="00B126AE">
              <w:rPr>
                <w:sz w:val="16"/>
                <w:szCs w:val="16"/>
              </w:rPr>
              <w:t>Dmitry Kaptsenel</w:t>
            </w:r>
          </w:p>
        </w:tc>
        <w:tc>
          <w:tcPr>
            <w:tcW w:w="7470" w:type="dxa"/>
          </w:tcPr>
          <w:p w:rsidR="00B126AE" w:rsidRDefault="00B126AE" w:rsidP="003A5862">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Fixes after internal OpenCL group review</w:t>
            </w:r>
          </w:p>
          <w:p w:rsidR="00B126AE" w:rsidRDefault="00B126AE" w:rsidP="00B126AE">
            <w:pPr>
              <w:pStyle w:val="TableNormal0"/>
              <w:numPr>
                <w:ilvl w:val="0"/>
                <w:numId w:val="80"/>
              </w:numPr>
              <w:tabs>
                <w:tab w:val="clear" w:pos="576"/>
                <w:tab w:val="clear" w:pos="1152"/>
                <w:tab w:val="clear" w:pos="1728"/>
                <w:tab w:val="clear" w:pos="2304"/>
                <w:tab w:val="clear" w:pos="2880"/>
              </w:tabs>
              <w:spacing w:before="60" w:after="60"/>
              <w:ind w:right="-23"/>
              <w:rPr>
                <w:sz w:val="16"/>
                <w:szCs w:val="16"/>
              </w:rPr>
            </w:pPr>
            <w:r>
              <w:rPr>
                <w:sz w:val="16"/>
                <w:szCs w:val="16"/>
              </w:rPr>
              <w:t xml:space="preserve">Make kernel </w:t>
            </w:r>
            <w:proofErr w:type="spellStart"/>
            <w:r>
              <w:rPr>
                <w:sz w:val="16"/>
                <w:szCs w:val="16"/>
              </w:rPr>
              <w:t>printf</w:t>
            </w:r>
            <w:proofErr w:type="spellEnd"/>
            <w:r>
              <w:rPr>
                <w:sz w:val="16"/>
                <w:szCs w:val="16"/>
              </w:rPr>
              <w:t xml:space="preserve">() implementation as simple as possible, reuse COI </w:t>
            </w:r>
            <w:proofErr w:type="spellStart"/>
            <w:r>
              <w:rPr>
                <w:sz w:val="16"/>
                <w:szCs w:val="16"/>
              </w:rPr>
              <w:t>stdout</w:t>
            </w:r>
            <w:proofErr w:type="spellEnd"/>
            <w:r>
              <w:rPr>
                <w:sz w:val="16"/>
                <w:szCs w:val="16"/>
              </w:rPr>
              <w:t xml:space="preserve"> redirection support</w:t>
            </w:r>
          </w:p>
          <w:p w:rsidR="00DB7895" w:rsidRPr="00DB7895" w:rsidRDefault="00B126AE" w:rsidP="00DB7895">
            <w:pPr>
              <w:pStyle w:val="TableNormal0"/>
              <w:numPr>
                <w:ilvl w:val="0"/>
                <w:numId w:val="80"/>
              </w:numPr>
              <w:tabs>
                <w:tab w:val="clear" w:pos="576"/>
                <w:tab w:val="clear" w:pos="1152"/>
                <w:tab w:val="clear" w:pos="1728"/>
                <w:tab w:val="clear" w:pos="2304"/>
                <w:tab w:val="clear" w:pos="2880"/>
              </w:tabs>
              <w:spacing w:before="60" w:after="60"/>
              <w:ind w:right="-23"/>
              <w:rPr>
                <w:sz w:val="16"/>
                <w:szCs w:val="16"/>
              </w:rPr>
            </w:pPr>
            <w:r>
              <w:rPr>
                <w:sz w:val="16"/>
                <w:szCs w:val="16"/>
              </w:rPr>
              <w:t>Fix device info table errors</w:t>
            </w:r>
            <w:bookmarkStart w:id="0" w:name="_GoBack"/>
            <w:bookmarkEnd w:id="0"/>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 w:name="_Toc458402520"/>
    <w:bookmarkEnd w:id="1"/>
    <w:p w:rsidR="006E5EDD" w:rsidRDefault="008D1136">
      <w:pPr>
        <w:pStyle w:val="TOC1"/>
        <w:tabs>
          <w:tab w:val="left" w:pos="440"/>
          <w:tab w:val="right" w:leader="dot" w:pos="10070"/>
        </w:tabs>
        <w:rPr>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r w:rsidR="006E5EDD" w:rsidRPr="00C93BB8">
        <w:rPr>
          <w:rFonts w:cs="Times New Roman"/>
          <w:noProof/>
        </w:rPr>
        <w:t>1.</w:t>
      </w:r>
      <w:r w:rsidR="006E5EDD">
        <w:rPr>
          <w:rFonts w:eastAsiaTheme="minorEastAsia" w:cstheme="minorBidi"/>
          <w:b w:val="0"/>
          <w:bCs w:val="0"/>
          <w:caps w:val="0"/>
          <w:noProof/>
          <w:sz w:val="22"/>
          <w:szCs w:val="22"/>
        </w:rPr>
        <w:tab/>
      </w:r>
      <w:r w:rsidR="006E5EDD">
        <w:rPr>
          <w:noProof/>
        </w:rPr>
        <w:t>Introduction</w:t>
      </w:r>
      <w:r w:rsidR="006E5EDD">
        <w:rPr>
          <w:noProof/>
        </w:rPr>
        <w:tab/>
      </w:r>
      <w:r w:rsidR="006E5EDD">
        <w:rPr>
          <w:noProof/>
        </w:rPr>
        <w:fldChar w:fldCharType="begin"/>
      </w:r>
      <w:r w:rsidR="006E5EDD">
        <w:rPr>
          <w:noProof/>
        </w:rPr>
        <w:instrText xml:space="preserve"> PAGEREF _Toc307733922 \h </w:instrText>
      </w:r>
      <w:r w:rsidR="006E5EDD">
        <w:rPr>
          <w:noProof/>
        </w:rPr>
      </w:r>
      <w:r w:rsidR="006E5EDD">
        <w:rPr>
          <w:noProof/>
        </w:rPr>
        <w:fldChar w:fldCharType="separate"/>
      </w:r>
      <w:r w:rsidR="00937B10">
        <w:rPr>
          <w:noProof/>
        </w:rPr>
        <w:t>6</w:t>
      </w:r>
      <w:r w:rsidR="006E5EDD">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_Toc307733923 \h </w:instrText>
      </w:r>
      <w:r>
        <w:rPr>
          <w:noProof/>
        </w:rPr>
      </w:r>
      <w:r>
        <w:rPr>
          <w:noProof/>
        </w:rPr>
        <w:fldChar w:fldCharType="separate"/>
      </w:r>
      <w:r w:rsidR="00937B10">
        <w:rPr>
          <w:noProof/>
        </w:rPr>
        <w:t>6</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_Toc307733924 \h </w:instrText>
      </w:r>
      <w:r>
        <w:rPr>
          <w:noProof/>
        </w:rPr>
      </w:r>
      <w:r>
        <w:rPr>
          <w:noProof/>
        </w:rPr>
        <w:fldChar w:fldCharType="separate"/>
      </w:r>
      <w:r w:rsidR="00937B10">
        <w:rPr>
          <w:noProof/>
        </w:rPr>
        <w:t>6</w:t>
      </w:r>
      <w:r>
        <w:rPr>
          <w:noProof/>
        </w:rPr>
        <w:fldChar w:fldCharType="end"/>
      </w:r>
    </w:p>
    <w:p w:rsidR="006E5EDD" w:rsidRDefault="006E5EDD">
      <w:pPr>
        <w:pStyle w:val="TOC1"/>
        <w:tabs>
          <w:tab w:val="left" w:pos="440"/>
          <w:tab w:val="right" w:leader="dot" w:pos="10070"/>
        </w:tabs>
        <w:rPr>
          <w:rFonts w:eastAsiaTheme="minorEastAsia" w:cstheme="minorBidi"/>
          <w:b w:val="0"/>
          <w:bCs w:val="0"/>
          <w:caps w:val="0"/>
          <w:noProof/>
          <w:sz w:val="22"/>
          <w:szCs w:val="22"/>
        </w:rPr>
      </w:pPr>
      <w:r w:rsidRPr="00C93BB8">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_Toc307733925 \h </w:instrText>
      </w:r>
      <w:r>
        <w:rPr>
          <w:noProof/>
        </w:rPr>
      </w:r>
      <w:r>
        <w:rPr>
          <w:noProof/>
        </w:rPr>
        <w:fldChar w:fldCharType="separate"/>
      </w:r>
      <w:r w:rsidR="00937B10">
        <w:rPr>
          <w:noProof/>
        </w:rPr>
        <w:t>7</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_Toc307733926 \h </w:instrText>
      </w:r>
      <w:r>
        <w:rPr>
          <w:noProof/>
        </w:rPr>
      </w:r>
      <w:r>
        <w:rPr>
          <w:noProof/>
        </w:rPr>
        <w:fldChar w:fldCharType="separate"/>
      </w:r>
      <w:r w:rsidR="00937B10">
        <w:rPr>
          <w:noProof/>
        </w:rPr>
        <w:t>7</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_Toc307733927 \h </w:instrText>
      </w:r>
      <w:r>
        <w:rPr>
          <w:noProof/>
        </w:rPr>
      </w:r>
      <w:r>
        <w:rPr>
          <w:noProof/>
        </w:rPr>
        <w:fldChar w:fldCharType="separate"/>
      </w:r>
      <w:r w:rsidR="00937B10">
        <w:rPr>
          <w:noProof/>
        </w:rPr>
        <w:t>7</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_Toc307733928 \h </w:instrText>
      </w:r>
      <w:r>
        <w:rPr>
          <w:noProof/>
        </w:rPr>
      </w:r>
      <w:r>
        <w:rPr>
          <w:noProof/>
        </w:rPr>
        <w:fldChar w:fldCharType="separate"/>
      </w:r>
      <w:r w:rsidR="00937B10">
        <w:rPr>
          <w:noProof/>
        </w:rPr>
        <w:t>8</w:t>
      </w:r>
      <w:r>
        <w:rPr>
          <w:noProof/>
        </w:rPr>
        <w:fldChar w:fldCharType="end"/>
      </w:r>
    </w:p>
    <w:p w:rsidR="006E5EDD" w:rsidRDefault="006E5EDD">
      <w:pPr>
        <w:pStyle w:val="TOC1"/>
        <w:tabs>
          <w:tab w:val="left" w:pos="440"/>
          <w:tab w:val="right" w:leader="dot" w:pos="10070"/>
        </w:tabs>
        <w:rPr>
          <w:rFonts w:eastAsiaTheme="minorEastAsia" w:cstheme="minorBidi"/>
          <w:b w:val="0"/>
          <w:bCs w:val="0"/>
          <w:caps w:val="0"/>
          <w:noProof/>
          <w:sz w:val="22"/>
          <w:szCs w:val="22"/>
        </w:rPr>
      </w:pPr>
      <w:r w:rsidRPr="00C93BB8">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_Toc307733929 \h </w:instrText>
      </w:r>
      <w:r>
        <w:rPr>
          <w:noProof/>
        </w:rPr>
      </w:r>
      <w:r>
        <w:rPr>
          <w:noProof/>
        </w:rPr>
        <w:fldChar w:fldCharType="separate"/>
      </w:r>
      <w:r w:rsidR="00937B10">
        <w:rPr>
          <w:noProof/>
        </w:rPr>
        <w:t>9</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_Toc307733930 \h </w:instrText>
      </w:r>
      <w:r>
        <w:rPr>
          <w:noProof/>
        </w:rPr>
      </w:r>
      <w:r>
        <w:rPr>
          <w:noProof/>
        </w:rPr>
        <w:fldChar w:fldCharType="separate"/>
      </w:r>
      <w:r w:rsidR="00937B10">
        <w:rPr>
          <w:noProof/>
        </w:rPr>
        <w:t>9</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_Toc307733931 \h </w:instrText>
      </w:r>
      <w:r>
        <w:rPr>
          <w:noProof/>
        </w:rPr>
      </w:r>
      <w:r>
        <w:rPr>
          <w:noProof/>
        </w:rPr>
        <w:fldChar w:fldCharType="separate"/>
      </w:r>
      <w:r w:rsidR="00937B10">
        <w:rPr>
          <w:noProof/>
        </w:rPr>
        <w:t>11</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_Toc307733932 \h </w:instrText>
      </w:r>
      <w:r>
        <w:rPr>
          <w:noProof/>
        </w:rPr>
      </w:r>
      <w:r>
        <w:rPr>
          <w:noProof/>
        </w:rPr>
        <w:fldChar w:fldCharType="separate"/>
      </w:r>
      <w:r w:rsidR="00937B10">
        <w:rPr>
          <w:noProof/>
        </w:rPr>
        <w:t>12</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_Toc307733933 \h </w:instrText>
      </w:r>
      <w:r>
        <w:rPr>
          <w:noProof/>
        </w:rPr>
      </w:r>
      <w:r>
        <w:rPr>
          <w:noProof/>
        </w:rPr>
        <w:fldChar w:fldCharType="separate"/>
      </w:r>
      <w:r w:rsidR="00937B10">
        <w:rPr>
          <w:noProof/>
        </w:rPr>
        <w:t>12</w:t>
      </w:r>
      <w:r>
        <w:rPr>
          <w:noProof/>
        </w:rPr>
        <w:fldChar w:fldCharType="end"/>
      </w:r>
    </w:p>
    <w:p w:rsidR="006E5EDD" w:rsidRDefault="006E5EDD">
      <w:pPr>
        <w:pStyle w:val="TOC1"/>
        <w:tabs>
          <w:tab w:val="left" w:pos="440"/>
          <w:tab w:val="right" w:leader="dot" w:pos="10070"/>
        </w:tabs>
        <w:rPr>
          <w:rFonts w:eastAsiaTheme="minorEastAsia" w:cstheme="minorBidi"/>
          <w:b w:val="0"/>
          <w:bCs w:val="0"/>
          <w:caps w:val="0"/>
          <w:noProof/>
          <w:sz w:val="22"/>
          <w:szCs w:val="22"/>
        </w:rPr>
      </w:pPr>
      <w:r w:rsidRPr="00C93BB8">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_Toc307733934 \h </w:instrText>
      </w:r>
      <w:r>
        <w:rPr>
          <w:noProof/>
        </w:rPr>
      </w:r>
      <w:r>
        <w:rPr>
          <w:noProof/>
        </w:rPr>
        <w:fldChar w:fldCharType="separate"/>
      </w:r>
      <w:r w:rsidR="00937B10">
        <w:rPr>
          <w:noProof/>
        </w:rPr>
        <w:t>14</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_Toc307733935 \h </w:instrText>
      </w:r>
      <w:r>
        <w:rPr>
          <w:noProof/>
        </w:rPr>
      </w:r>
      <w:r>
        <w:rPr>
          <w:noProof/>
        </w:rPr>
        <w:fldChar w:fldCharType="separate"/>
      </w:r>
      <w:r w:rsidR="00937B10">
        <w:rPr>
          <w:noProof/>
        </w:rPr>
        <w:t>14</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_Toc307733936 \h </w:instrText>
      </w:r>
      <w:r>
        <w:rPr>
          <w:noProof/>
        </w:rPr>
      </w:r>
      <w:r>
        <w:rPr>
          <w:noProof/>
        </w:rPr>
        <w:fldChar w:fldCharType="separate"/>
      </w:r>
      <w:r w:rsidR="00937B10">
        <w:rPr>
          <w:noProof/>
        </w:rPr>
        <w:t>15</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_Toc307733937 \h </w:instrText>
      </w:r>
      <w:r>
        <w:rPr>
          <w:noProof/>
        </w:rPr>
      </w:r>
      <w:r>
        <w:rPr>
          <w:noProof/>
        </w:rPr>
        <w:fldChar w:fldCharType="separate"/>
      </w:r>
      <w:r w:rsidR="00937B10">
        <w:rPr>
          <w:noProof/>
        </w:rPr>
        <w:t>16</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_Toc307733938 \h </w:instrText>
      </w:r>
      <w:r>
        <w:rPr>
          <w:noProof/>
        </w:rPr>
      </w:r>
      <w:r>
        <w:rPr>
          <w:noProof/>
        </w:rPr>
        <w:fldChar w:fldCharType="separate"/>
      </w:r>
      <w:r w:rsidR="00937B10">
        <w:rPr>
          <w:noProof/>
        </w:rPr>
        <w:t>23</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_Toc307733939 \h </w:instrText>
      </w:r>
      <w:r>
        <w:rPr>
          <w:noProof/>
        </w:rPr>
      </w:r>
      <w:r>
        <w:rPr>
          <w:noProof/>
        </w:rPr>
        <w:fldChar w:fldCharType="separate"/>
      </w:r>
      <w:r w:rsidR="00937B10">
        <w:rPr>
          <w:noProof/>
        </w:rPr>
        <w:t>23</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_Toc307733940 \h </w:instrText>
      </w:r>
      <w:r>
        <w:rPr>
          <w:noProof/>
        </w:rPr>
      </w:r>
      <w:r>
        <w:rPr>
          <w:noProof/>
        </w:rPr>
        <w:fldChar w:fldCharType="separate"/>
      </w:r>
      <w:r w:rsidR="00937B10">
        <w:rPr>
          <w:noProof/>
        </w:rPr>
        <w:t>25</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_Toc307733941 \h </w:instrText>
      </w:r>
      <w:r>
        <w:rPr>
          <w:noProof/>
        </w:rPr>
      </w:r>
      <w:r>
        <w:rPr>
          <w:noProof/>
        </w:rPr>
        <w:fldChar w:fldCharType="separate"/>
      </w:r>
      <w:r w:rsidR="00937B10">
        <w:rPr>
          <w:noProof/>
        </w:rPr>
        <w:t>25</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_Toc307733942 \h </w:instrText>
      </w:r>
      <w:r>
        <w:rPr>
          <w:noProof/>
        </w:rPr>
      </w:r>
      <w:r>
        <w:rPr>
          <w:noProof/>
        </w:rPr>
        <w:fldChar w:fldCharType="separate"/>
      </w:r>
      <w:r w:rsidR="00937B10">
        <w:rPr>
          <w:noProof/>
        </w:rPr>
        <w:t>25</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_Toc307733943 \h </w:instrText>
      </w:r>
      <w:r>
        <w:rPr>
          <w:noProof/>
        </w:rPr>
      </w:r>
      <w:r>
        <w:rPr>
          <w:noProof/>
        </w:rPr>
        <w:fldChar w:fldCharType="separate"/>
      </w:r>
      <w:r w:rsidR="00937B10">
        <w:rPr>
          <w:noProof/>
        </w:rPr>
        <w:t>31</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_Toc307733944 \h </w:instrText>
      </w:r>
      <w:r>
        <w:rPr>
          <w:noProof/>
        </w:rPr>
      </w:r>
      <w:r>
        <w:rPr>
          <w:noProof/>
        </w:rPr>
        <w:fldChar w:fldCharType="separate"/>
      </w:r>
      <w:r w:rsidR="00937B10">
        <w:rPr>
          <w:noProof/>
        </w:rPr>
        <w:t>34</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_Toc307733945 \h </w:instrText>
      </w:r>
      <w:r>
        <w:rPr>
          <w:noProof/>
        </w:rPr>
      </w:r>
      <w:r>
        <w:rPr>
          <w:noProof/>
        </w:rPr>
        <w:fldChar w:fldCharType="separate"/>
      </w:r>
      <w:r w:rsidR="00937B10">
        <w:rPr>
          <w:noProof/>
        </w:rPr>
        <w:t>34</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_Toc307733946 \h </w:instrText>
      </w:r>
      <w:r>
        <w:rPr>
          <w:noProof/>
        </w:rPr>
      </w:r>
      <w:r>
        <w:rPr>
          <w:noProof/>
        </w:rPr>
        <w:fldChar w:fldCharType="separate"/>
      </w:r>
      <w:r w:rsidR="00937B10">
        <w:rPr>
          <w:noProof/>
        </w:rPr>
        <w:t>35</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_Toc307733947 \h </w:instrText>
      </w:r>
      <w:r>
        <w:rPr>
          <w:noProof/>
        </w:rPr>
      </w:r>
      <w:r>
        <w:rPr>
          <w:noProof/>
        </w:rPr>
        <w:fldChar w:fldCharType="separate"/>
      </w:r>
      <w:r w:rsidR="00937B10">
        <w:rPr>
          <w:noProof/>
        </w:rPr>
        <w:t>37</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_Toc307733948 \h </w:instrText>
      </w:r>
      <w:r>
        <w:rPr>
          <w:noProof/>
        </w:rPr>
      </w:r>
      <w:r>
        <w:rPr>
          <w:noProof/>
        </w:rPr>
        <w:fldChar w:fldCharType="separate"/>
      </w:r>
      <w:r w:rsidR="00937B10">
        <w:rPr>
          <w:noProof/>
        </w:rPr>
        <w:t>38</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_Toc307733949 \h </w:instrText>
      </w:r>
      <w:r>
        <w:rPr>
          <w:noProof/>
        </w:rPr>
      </w:r>
      <w:r>
        <w:rPr>
          <w:noProof/>
        </w:rPr>
        <w:fldChar w:fldCharType="separate"/>
      </w:r>
      <w:r w:rsidR="00937B10">
        <w:rPr>
          <w:noProof/>
        </w:rPr>
        <w:t>39</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_Toc307733950 \h </w:instrText>
      </w:r>
      <w:r>
        <w:rPr>
          <w:noProof/>
        </w:rPr>
      </w:r>
      <w:r>
        <w:rPr>
          <w:noProof/>
        </w:rPr>
        <w:fldChar w:fldCharType="separate"/>
      </w:r>
      <w:r w:rsidR="00937B10">
        <w:rPr>
          <w:noProof/>
        </w:rPr>
        <w:t>39</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_Toc307733951 \h </w:instrText>
      </w:r>
      <w:r>
        <w:rPr>
          <w:noProof/>
        </w:rPr>
      </w:r>
      <w:r>
        <w:rPr>
          <w:noProof/>
        </w:rPr>
        <w:fldChar w:fldCharType="separate"/>
      </w:r>
      <w:r w:rsidR="00937B10">
        <w:rPr>
          <w:noProof/>
        </w:rPr>
        <w:t>40</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_Toc307733952 \h </w:instrText>
      </w:r>
      <w:r>
        <w:rPr>
          <w:noProof/>
        </w:rPr>
      </w:r>
      <w:r>
        <w:rPr>
          <w:noProof/>
        </w:rPr>
        <w:fldChar w:fldCharType="separate"/>
      </w:r>
      <w:r w:rsidR="00937B10">
        <w:rPr>
          <w:noProof/>
        </w:rPr>
        <w:t>40</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_Toc307733953 \h </w:instrText>
      </w:r>
      <w:r>
        <w:rPr>
          <w:noProof/>
        </w:rPr>
      </w:r>
      <w:r>
        <w:rPr>
          <w:noProof/>
        </w:rPr>
        <w:fldChar w:fldCharType="separate"/>
      </w:r>
      <w:r w:rsidR="00937B10">
        <w:rPr>
          <w:noProof/>
        </w:rPr>
        <w:t>40</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_Toc307733954 \h </w:instrText>
      </w:r>
      <w:r>
        <w:rPr>
          <w:noProof/>
        </w:rPr>
      </w:r>
      <w:r>
        <w:rPr>
          <w:noProof/>
        </w:rPr>
        <w:fldChar w:fldCharType="separate"/>
      </w:r>
      <w:r w:rsidR="00937B10">
        <w:rPr>
          <w:noProof/>
        </w:rPr>
        <w:t>41</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_Toc307733955 \h </w:instrText>
      </w:r>
      <w:r>
        <w:rPr>
          <w:noProof/>
        </w:rPr>
      </w:r>
      <w:r>
        <w:rPr>
          <w:noProof/>
        </w:rPr>
        <w:fldChar w:fldCharType="separate"/>
      </w:r>
      <w:r w:rsidR="00937B10">
        <w:rPr>
          <w:noProof/>
        </w:rPr>
        <w:t>44</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_Toc307733956 \h </w:instrText>
      </w:r>
      <w:r>
        <w:rPr>
          <w:noProof/>
        </w:rPr>
      </w:r>
      <w:r>
        <w:rPr>
          <w:noProof/>
        </w:rPr>
        <w:fldChar w:fldCharType="separate"/>
      </w:r>
      <w:r w:rsidR="00937B10">
        <w:rPr>
          <w:noProof/>
        </w:rPr>
        <w:t>46</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_Toc307733957 \h </w:instrText>
      </w:r>
      <w:r>
        <w:rPr>
          <w:noProof/>
        </w:rPr>
      </w:r>
      <w:r>
        <w:rPr>
          <w:noProof/>
        </w:rPr>
        <w:fldChar w:fldCharType="separate"/>
      </w:r>
      <w:r w:rsidR="00937B10">
        <w:rPr>
          <w:noProof/>
        </w:rPr>
        <w:t>46</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_Toc307733958 \h </w:instrText>
      </w:r>
      <w:r>
        <w:rPr>
          <w:noProof/>
        </w:rPr>
      </w:r>
      <w:r>
        <w:rPr>
          <w:noProof/>
        </w:rPr>
        <w:fldChar w:fldCharType="separate"/>
      </w:r>
      <w:r w:rsidR="00937B10">
        <w:rPr>
          <w:noProof/>
        </w:rPr>
        <w:t>46</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_Toc307733959 \h </w:instrText>
      </w:r>
      <w:r>
        <w:rPr>
          <w:noProof/>
        </w:rPr>
      </w:r>
      <w:r>
        <w:rPr>
          <w:noProof/>
        </w:rPr>
        <w:fldChar w:fldCharType="separate"/>
      </w:r>
      <w:r w:rsidR="00937B10">
        <w:rPr>
          <w:noProof/>
        </w:rPr>
        <w:t>48</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_Toc307733960 \h </w:instrText>
      </w:r>
      <w:r>
        <w:rPr>
          <w:noProof/>
        </w:rPr>
      </w:r>
      <w:r>
        <w:rPr>
          <w:noProof/>
        </w:rPr>
        <w:fldChar w:fldCharType="separate"/>
      </w:r>
      <w:r w:rsidR="00937B10">
        <w:rPr>
          <w:noProof/>
        </w:rPr>
        <w:t>49</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_Toc307733961 \h </w:instrText>
      </w:r>
      <w:r>
        <w:rPr>
          <w:noProof/>
        </w:rPr>
      </w:r>
      <w:r>
        <w:rPr>
          <w:noProof/>
        </w:rPr>
        <w:fldChar w:fldCharType="separate"/>
      </w:r>
      <w:r w:rsidR="00937B10">
        <w:rPr>
          <w:noProof/>
        </w:rPr>
        <w:t>52</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_Toc307733962 \h </w:instrText>
      </w:r>
      <w:r>
        <w:rPr>
          <w:noProof/>
        </w:rPr>
      </w:r>
      <w:r>
        <w:rPr>
          <w:noProof/>
        </w:rPr>
        <w:fldChar w:fldCharType="separate"/>
      </w:r>
      <w:r w:rsidR="00937B10">
        <w:rPr>
          <w:noProof/>
        </w:rPr>
        <w:t>53</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_Toc307733963 \h </w:instrText>
      </w:r>
      <w:r>
        <w:rPr>
          <w:noProof/>
        </w:rPr>
      </w:r>
      <w:r>
        <w:rPr>
          <w:noProof/>
        </w:rPr>
        <w:fldChar w:fldCharType="separate"/>
      </w:r>
      <w:r w:rsidR="00937B10">
        <w:rPr>
          <w:noProof/>
        </w:rPr>
        <w:t>53</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_Toc307733964 \h </w:instrText>
      </w:r>
      <w:r>
        <w:rPr>
          <w:noProof/>
        </w:rPr>
      </w:r>
      <w:r>
        <w:rPr>
          <w:noProof/>
        </w:rPr>
        <w:fldChar w:fldCharType="separate"/>
      </w:r>
      <w:r w:rsidR="00937B10">
        <w:rPr>
          <w:noProof/>
        </w:rPr>
        <w:t>54</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_Toc307733965 \h </w:instrText>
      </w:r>
      <w:r>
        <w:rPr>
          <w:noProof/>
        </w:rPr>
      </w:r>
      <w:r>
        <w:rPr>
          <w:noProof/>
        </w:rPr>
        <w:fldChar w:fldCharType="separate"/>
      </w:r>
      <w:r w:rsidR="00937B10">
        <w:rPr>
          <w:noProof/>
        </w:rPr>
        <w:t>54</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_Toc307733966 \h </w:instrText>
      </w:r>
      <w:r>
        <w:rPr>
          <w:noProof/>
        </w:rPr>
      </w:r>
      <w:r>
        <w:rPr>
          <w:noProof/>
        </w:rPr>
        <w:fldChar w:fldCharType="separate"/>
      </w:r>
      <w:r w:rsidR="00937B10">
        <w:rPr>
          <w:noProof/>
        </w:rPr>
        <w:t>54</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_Toc307733967 \h </w:instrText>
      </w:r>
      <w:r>
        <w:rPr>
          <w:noProof/>
        </w:rPr>
      </w:r>
      <w:r>
        <w:rPr>
          <w:noProof/>
        </w:rPr>
        <w:fldChar w:fldCharType="separate"/>
      </w:r>
      <w:r w:rsidR="00937B10">
        <w:rPr>
          <w:noProof/>
        </w:rPr>
        <w:t>56</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_Toc307733968 \h </w:instrText>
      </w:r>
      <w:r>
        <w:rPr>
          <w:noProof/>
        </w:rPr>
      </w:r>
      <w:r>
        <w:rPr>
          <w:noProof/>
        </w:rPr>
        <w:fldChar w:fldCharType="separate"/>
      </w:r>
      <w:r w:rsidR="00937B10">
        <w:rPr>
          <w:noProof/>
        </w:rPr>
        <w:t>58</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_Toc307733969 \h </w:instrText>
      </w:r>
      <w:r>
        <w:rPr>
          <w:noProof/>
        </w:rPr>
      </w:r>
      <w:r>
        <w:rPr>
          <w:noProof/>
        </w:rPr>
        <w:fldChar w:fldCharType="separate"/>
      </w:r>
      <w:r w:rsidR="00937B10">
        <w:rPr>
          <w:noProof/>
        </w:rPr>
        <w:t>60</w:t>
      </w:r>
      <w:r>
        <w:rPr>
          <w:noProof/>
        </w:rPr>
        <w:fldChar w:fldCharType="end"/>
      </w:r>
    </w:p>
    <w:p w:rsidR="006E5EDD" w:rsidRDefault="006E5EDD">
      <w:pPr>
        <w:pStyle w:val="TOC2"/>
        <w:tabs>
          <w:tab w:val="left" w:pos="880"/>
          <w:tab w:val="right" w:leader="dot" w:pos="10070"/>
        </w:tabs>
        <w:rPr>
          <w:rFonts w:eastAsiaTheme="minorEastAsia" w:cstheme="minorBidi"/>
          <w:smallCaps w:val="0"/>
          <w:noProof/>
          <w:sz w:val="22"/>
          <w:szCs w:val="22"/>
        </w:rPr>
      </w:pPr>
      <w:r w:rsidRPr="00C93BB8">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_Toc307733970 \h </w:instrText>
      </w:r>
      <w:r>
        <w:rPr>
          <w:noProof/>
        </w:rPr>
      </w:r>
      <w:r>
        <w:rPr>
          <w:noProof/>
        </w:rPr>
        <w:fldChar w:fldCharType="separate"/>
      </w:r>
      <w:r w:rsidR="00937B10">
        <w:rPr>
          <w:noProof/>
        </w:rPr>
        <w:t>61</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_Toc307733971 \h </w:instrText>
      </w:r>
      <w:r>
        <w:rPr>
          <w:noProof/>
        </w:rPr>
      </w:r>
      <w:r>
        <w:rPr>
          <w:noProof/>
        </w:rPr>
        <w:fldChar w:fldCharType="separate"/>
      </w:r>
      <w:r w:rsidR="00937B10">
        <w:rPr>
          <w:noProof/>
        </w:rPr>
        <w:t>61</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_Toc307733972 \h </w:instrText>
      </w:r>
      <w:r>
        <w:rPr>
          <w:noProof/>
        </w:rPr>
      </w:r>
      <w:r>
        <w:rPr>
          <w:noProof/>
        </w:rPr>
        <w:fldChar w:fldCharType="separate"/>
      </w:r>
      <w:r w:rsidR="00937B10">
        <w:rPr>
          <w:noProof/>
        </w:rPr>
        <w:t>61</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_Toc307733973 \h </w:instrText>
      </w:r>
      <w:r>
        <w:rPr>
          <w:noProof/>
        </w:rPr>
      </w:r>
      <w:r>
        <w:rPr>
          <w:noProof/>
        </w:rPr>
        <w:fldChar w:fldCharType="separate"/>
      </w:r>
      <w:r w:rsidR="00937B10">
        <w:rPr>
          <w:noProof/>
        </w:rPr>
        <w:t>62</w:t>
      </w:r>
      <w:r>
        <w:rPr>
          <w:noProof/>
        </w:rPr>
        <w:fldChar w:fldCharType="end"/>
      </w:r>
    </w:p>
    <w:p w:rsidR="006E5EDD" w:rsidRDefault="006E5EDD">
      <w:pPr>
        <w:pStyle w:val="TOC3"/>
        <w:tabs>
          <w:tab w:val="left" w:pos="1320"/>
          <w:tab w:val="right" w:leader="dot" w:pos="10070"/>
        </w:tabs>
        <w:rPr>
          <w:rFonts w:eastAsiaTheme="minorEastAsia" w:cstheme="minorBidi"/>
          <w:i w:val="0"/>
          <w:iCs w:val="0"/>
          <w:noProof/>
          <w:sz w:val="22"/>
          <w:szCs w:val="22"/>
        </w:rPr>
      </w:pPr>
      <w:r w:rsidRPr="00C93BB8">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_Toc307733975 \h </w:instrText>
      </w:r>
      <w:r>
        <w:rPr>
          <w:noProof/>
        </w:rPr>
      </w:r>
      <w:r>
        <w:rPr>
          <w:noProof/>
        </w:rPr>
        <w:fldChar w:fldCharType="separate"/>
      </w:r>
      <w:r w:rsidR="00937B10">
        <w:rPr>
          <w:noProof/>
        </w:rPr>
        <w:t>63</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_Toc307733976 \h </w:instrText>
      </w:r>
      <w:r>
        <w:rPr>
          <w:noProof/>
        </w:rPr>
      </w:r>
      <w:r>
        <w:rPr>
          <w:noProof/>
        </w:rPr>
        <w:fldChar w:fldCharType="separate"/>
      </w:r>
      <w:r w:rsidR="00937B10">
        <w:rPr>
          <w:noProof/>
        </w:rPr>
        <w:t>63</w:t>
      </w:r>
      <w:r>
        <w:rPr>
          <w:noProof/>
        </w:rPr>
        <w:fldChar w:fldCharType="end"/>
      </w:r>
    </w:p>
    <w:p w:rsidR="006E5EDD" w:rsidRDefault="006E5EDD">
      <w:pPr>
        <w:pStyle w:val="TOC4"/>
        <w:tabs>
          <w:tab w:val="left" w:pos="1540"/>
          <w:tab w:val="right" w:leader="dot" w:pos="10070"/>
        </w:tabs>
        <w:rPr>
          <w:rFonts w:eastAsiaTheme="minorEastAsia" w:cstheme="minorBidi"/>
          <w:noProof/>
          <w:sz w:val="22"/>
          <w:szCs w:val="22"/>
        </w:rPr>
      </w:pPr>
      <w:r w:rsidRPr="00C93BB8">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_Toc307733977 \h </w:instrText>
      </w:r>
      <w:r>
        <w:rPr>
          <w:noProof/>
        </w:rPr>
      </w:r>
      <w:r>
        <w:rPr>
          <w:noProof/>
        </w:rPr>
        <w:fldChar w:fldCharType="separate"/>
      </w:r>
      <w:r w:rsidR="00937B10">
        <w:rPr>
          <w:noProof/>
        </w:rPr>
        <w:t>64</w:t>
      </w:r>
      <w:r>
        <w:rPr>
          <w:noProof/>
        </w:rPr>
        <w:fldChar w:fldCharType="end"/>
      </w:r>
    </w:p>
    <w:p w:rsidR="006E5EDD" w:rsidRDefault="006E5EDD">
      <w:pPr>
        <w:pStyle w:val="TOC1"/>
        <w:tabs>
          <w:tab w:val="left" w:pos="1320"/>
          <w:tab w:val="right" w:leader="dot" w:pos="10070"/>
        </w:tabs>
        <w:rPr>
          <w:rFonts w:eastAsiaTheme="minorEastAsia" w:cstheme="minorBidi"/>
          <w:b w:val="0"/>
          <w:bCs w:val="0"/>
          <w:caps w:val="0"/>
          <w:noProof/>
          <w:sz w:val="22"/>
          <w:szCs w:val="22"/>
        </w:rPr>
      </w:pPr>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_Toc307733978 \h </w:instrText>
      </w:r>
      <w:r>
        <w:rPr>
          <w:noProof/>
        </w:rPr>
      </w:r>
      <w:r>
        <w:rPr>
          <w:noProof/>
        </w:rPr>
        <w:fldChar w:fldCharType="separate"/>
      </w:r>
      <w:r w:rsidR="00937B10">
        <w:rPr>
          <w:noProof/>
        </w:rPr>
        <w:t>65</w:t>
      </w:r>
      <w:r>
        <w:rPr>
          <w:noProof/>
        </w:rPr>
        <w:fldChar w:fldCharType="end"/>
      </w:r>
    </w:p>
    <w:p w:rsidR="006E5EDD" w:rsidRDefault="006E5EDD">
      <w:pPr>
        <w:pStyle w:val="TOC1"/>
        <w:tabs>
          <w:tab w:val="left" w:pos="1320"/>
          <w:tab w:val="right" w:leader="dot" w:pos="10070"/>
        </w:tabs>
        <w:rPr>
          <w:rFonts w:eastAsiaTheme="minorEastAsia" w:cstheme="minorBidi"/>
          <w:b w:val="0"/>
          <w:bCs w:val="0"/>
          <w:caps w:val="0"/>
          <w:noProof/>
          <w:sz w:val="22"/>
          <w:szCs w:val="22"/>
        </w:rPr>
      </w:pPr>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_Toc307733979 \h </w:instrText>
      </w:r>
      <w:r>
        <w:rPr>
          <w:noProof/>
        </w:rPr>
      </w:r>
      <w:r>
        <w:rPr>
          <w:noProof/>
        </w:rPr>
        <w:fldChar w:fldCharType="separate"/>
      </w:r>
      <w:r w:rsidR="00937B10">
        <w:rPr>
          <w:noProof/>
        </w:rPr>
        <w:t>66</w:t>
      </w:r>
      <w:r>
        <w:rPr>
          <w:noProof/>
        </w:rPr>
        <w:fldChar w:fldCharType="end"/>
      </w:r>
    </w:p>
    <w:p w:rsidR="006E5EDD" w:rsidRDefault="006E5EDD">
      <w:pPr>
        <w:pStyle w:val="TOC1"/>
        <w:tabs>
          <w:tab w:val="left" w:pos="1320"/>
          <w:tab w:val="right" w:leader="dot" w:pos="10070"/>
        </w:tabs>
        <w:rPr>
          <w:rFonts w:eastAsiaTheme="minorEastAsia" w:cstheme="minorBidi"/>
          <w:b w:val="0"/>
          <w:bCs w:val="0"/>
          <w:caps w:val="0"/>
          <w:noProof/>
          <w:sz w:val="22"/>
          <w:szCs w:val="22"/>
        </w:rPr>
      </w:pPr>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_Toc307733980 \h </w:instrText>
      </w:r>
      <w:r>
        <w:rPr>
          <w:noProof/>
        </w:rPr>
      </w:r>
      <w:r>
        <w:rPr>
          <w:noProof/>
        </w:rPr>
        <w:fldChar w:fldCharType="separate"/>
      </w:r>
      <w:r w:rsidR="00937B10">
        <w:rPr>
          <w:noProof/>
        </w:rPr>
        <w:t>67</w:t>
      </w:r>
      <w:r>
        <w:rPr>
          <w:noProof/>
        </w:rPr>
        <w:fldChar w:fldCharType="end"/>
      </w:r>
    </w:p>
    <w:p w:rsidR="006E5EDD" w:rsidRDefault="006E5EDD">
      <w:pPr>
        <w:pStyle w:val="TOC1"/>
        <w:tabs>
          <w:tab w:val="left" w:pos="1320"/>
          <w:tab w:val="right" w:leader="dot" w:pos="10070"/>
        </w:tabs>
        <w:rPr>
          <w:rFonts w:eastAsiaTheme="minorEastAsia" w:cstheme="minorBidi"/>
          <w:b w:val="0"/>
          <w:bCs w:val="0"/>
          <w:caps w:val="0"/>
          <w:noProof/>
          <w:sz w:val="22"/>
          <w:szCs w:val="22"/>
        </w:rPr>
      </w:pPr>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_Toc307733986 \h </w:instrText>
      </w:r>
      <w:r>
        <w:rPr>
          <w:noProof/>
        </w:rPr>
      </w:r>
      <w:r>
        <w:rPr>
          <w:noProof/>
        </w:rPr>
        <w:fldChar w:fldCharType="separate"/>
      </w:r>
      <w:r w:rsidR="00937B10">
        <w:rPr>
          <w:noProof/>
        </w:rPr>
        <w:t>68</w:t>
      </w:r>
      <w:r>
        <w:rPr>
          <w:noProof/>
        </w:rPr>
        <w:fldChar w:fldCharType="end"/>
      </w:r>
    </w:p>
    <w:p w:rsidR="006E5EDD" w:rsidRDefault="006E5EDD">
      <w:pPr>
        <w:pStyle w:val="TOC1"/>
        <w:tabs>
          <w:tab w:val="left" w:pos="1320"/>
          <w:tab w:val="right" w:leader="dot" w:pos="10070"/>
        </w:tabs>
        <w:rPr>
          <w:rFonts w:eastAsiaTheme="minorEastAsia" w:cstheme="minorBidi"/>
          <w:b w:val="0"/>
          <w:bCs w:val="0"/>
          <w:caps w:val="0"/>
          <w:noProof/>
          <w:sz w:val="22"/>
          <w:szCs w:val="22"/>
        </w:rPr>
      </w:pPr>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_Toc307733987 \h </w:instrText>
      </w:r>
      <w:r>
        <w:rPr>
          <w:noProof/>
        </w:rPr>
      </w:r>
      <w:r>
        <w:rPr>
          <w:noProof/>
        </w:rPr>
        <w:fldChar w:fldCharType="separate"/>
      </w:r>
      <w:r w:rsidR="00937B10">
        <w:rPr>
          <w:noProof/>
        </w:rPr>
        <w:t>69</w:t>
      </w:r>
      <w:r>
        <w:rPr>
          <w:noProof/>
        </w:rPr>
        <w:fldChar w:fldCharType="end"/>
      </w:r>
    </w:p>
    <w:p w:rsidR="00771922" w:rsidRPr="00C41F53" w:rsidRDefault="008D1136">
      <w:r w:rsidRPr="00C41F53">
        <w:rPr>
          <w:b/>
          <w:bCs/>
          <w:caps/>
        </w:rPr>
        <w:fldChar w:fldCharType="end"/>
      </w:r>
    </w:p>
    <w:p w:rsidR="00AB2B8A" w:rsidRDefault="00AB2B8A" w:rsidP="00AB2B8A">
      <w:pPr>
        <w:pStyle w:val="Heading1"/>
      </w:pPr>
      <w:bookmarkStart w:id="2" w:name="_Toc220316012"/>
      <w:bookmarkStart w:id="3" w:name="_Toc307733922"/>
      <w:bookmarkStart w:id="4" w:name="_Toc127605064"/>
      <w:r>
        <w:lastRenderedPageBreak/>
        <w:t>Introduction</w:t>
      </w:r>
      <w:bookmarkEnd w:id="2"/>
      <w:bookmarkEnd w:id="3"/>
    </w:p>
    <w:p w:rsidR="00AB2B8A" w:rsidRDefault="00AB2B8A" w:rsidP="00AB2B8A">
      <w:pPr>
        <w:pStyle w:val="Heading2"/>
      </w:pPr>
      <w:bookmarkStart w:id="5" w:name="_Toc211051311"/>
      <w:bookmarkStart w:id="6" w:name="_Toc220316013"/>
      <w:bookmarkStart w:id="7" w:name="_Toc307733923"/>
      <w:r>
        <w:t>Scope</w:t>
      </w:r>
      <w:bookmarkEnd w:id="5"/>
      <w:bookmarkEnd w:id="6"/>
      <w:bookmarkEnd w:id="7"/>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937B10" w:rsidRPr="00937B10">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r w:rsidR="000D07D5">
        <w:t xml:space="preserve">to be updated following future changes to the </w:t>
      </w:r>
      <w:r>
        <w:t xml:space="preserve">OpenCL Runtime </w:t>
      </w:r>
      <w:r w:rsidR="000D07D5">
        <w:t xml:space="preserve">design </w:t>
      </w:r>
      <w:r>
        <w:t xml:space="preserve">and </w:t>
      </w:r>
      <w:r w:rsidR="000D07D5">
        <w:t xml:space="preserve">identifying </w:t>
      </w:r>
      <w:r>
        <w:t xml:space="preserve">new usage models. </w:t>
      </w:r>
    </w:p>
    <w:p w:rsidR="00AB2B8A" w:rsidRDefault="00AB2B8A" w:rsidP="00AB2B8A">
      <w:pPr>
        <w:pStyle w:val="Heading2"/>
      </w:pPr>
      <w:bookmarkStart w:id="8" w:name="_Toc201056242"/>
      <w:bookmarkStart w:id="9" w:name="_Toc201387749"/>
      <w:bookmarkStart w:id="10" w:name="_Toc201388714"/>
      <w:bookmarkStart w:id="11" w:name="_Toc211051312"/>
      <w:bookmarkStart w:id="12" w:name="_Toc220316014"/>
      <w:bookmarkStart w:id="13" w:name="_Toc307733924"/>
      <w:bookmarkEnd w:id="8"/>
      <w:bookmarkEnd w:id="9"/>
      <w:bookmarkEnd w:id="10"/>
      <w:r>
        <w:t>Document Structure</w:t>
      </w:r>
      <w:bookmarkEnd w:id="11"/>
      <w:bookmarkEnd w:id="12"/>
      <w:bookmarkEnd w:id="13"/>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r w:rsidR="00937B10">
        <w:rPr>
          <w:rFonts w:hint="eastAsia"/>
          <w:cs/>
        </w:rPr>
        <w:t>‎</w:t>
      </w:r>
      <w:r w:rsidR="00937B10">
        <w:t>2</w:t>
      </w:r>
      <w:r w:rsidR="008D1136">
        <w:fldChar w:fldCharType="end"/>
      </w:r>
      <w:r>
        <w:t xml:space="preserve"> provides an </w:t>
      </w:r>
      <w:r w:rsidR="008D1136">
        <w:fldChar w:fldCharType="begin"/>
      </w:r>
      <w:r>
        <w:instrText xml:space="preserve"> REF _Ref202584849 \h </w:instrText>
      </w:r>
      <w:r w:rsidR="008D1136">
        <w:fldChar w:fldCharType="separate"/>
      </w:r>
      <w:r w:rsidR="00937B10" w:rsidRPr="00E0151F">
        <w:t>Architecture</w:t>
      </w:r>
      <w:r w:rsidR="00937B10">
        <w:t xml:space="preserve"> Overview</w:t>
      </w:r>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r w:rsidR="00937B10">
        <w:rPr>
          <w:rFonts w:hint="eastAsia"/>
          <w:cs/>
        </w:rPr>
        <w:t>‎</w:t>
      </w:r>
      <w:r w:rsidR="00937B10">
        <w:t>3</w:t>
      </w:r>
      <w:r w:rsidR="008D1136">
        <w:fldChar w:fldCharType="end"/>
      </w:r>
      <w:r>
        <w:t xml:space="preserve"> discusses the </w:t>
      </w:r>
      <w:r w:rsidR="008D1136">
        <w:fldChar w:fldCharType="begin"/>
      </w:r>
      <w:r>
        <w:instrText xml:space="preserve"> REF _Ref217034327 \h </w:instrText>
      </w:r>
      <w:r w:rsidR="008D1136">
        <w:fldChar w:fldCharType="separate"/>
      </w:r>
      <w:r w:rsidR="00937B10">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r w:rsidR="00937B10">
        <w:rPr>
          <w:rFonts w:hint="eastAsia"/>
          <w:cs/>
        </w:rPr>
        <w:t>‎</w:t>
      </w:r>
      <w:r w:rsidR="00937B10">
        <w:t>4</w:t>
      </w:r>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937B10">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r w:rsidR="00937B10">
        <w:rPr>
          <w:rFonts w:hint="eastAsia"/>
          <w:cs/>
        </w:rPr>
        <w:t>‎</w:t>
      </w:r>
      <w:r w:rsidR="00937B10">
        <w:t>Appendix C</w:t>
      </w:r>
      <w:r>
        <w:fldChar w:fldCharType="end"/>
      </w:r>
      <w:r>
        <w:t xml:space="preserve"> enlists </w:t>
      </w:r>
      <w:r>
        <w:fldChar w:fldCharType="begin"/>
      </w:r>
      <w:r>
        <w:instrText xml:space="preserve"> REF _Ref298165385 \h </w:instrText>
      </w:r>
      <w:r>
        <w:fldChar w:fldCharType="separate"/>
      </w:r>
      <w:r w:rsidR="00937B10">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r w:rsidR="00937B10">
        <w:rPr>
          <w:rFonts w:hint="eastAsia"/>
          <w:cs/>
        </w:rPr>
        <w:t>‎</w:t>
      </w:r>
      <w:r w:rsidR="00937B10">
        <w:t>Appendix D</w:t>
      </w:r>
      <w:r>
        <w:fldChar w:fldCharType="end"/>
      </w:r>
      <w:r>
        <w:t xml:space="preserve"> lists </w:t>
      </w:r>
      <w:r>
        <w:fldChar w:fldCharType="begin"/>
      </w:r>
      <w:r>
        <w:instrText xml:space="preserve"> REF _Ref298165422 \h </w:instrText>
      </w:r>
      <w:r>
        <w:fldChar w:fldCharType="separate"/>
      </w:r>
      <w:r w:rsidR="00937B10">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r w:rsidR="00937B10">
        <w:rPr>
          <w:rFonts w:hint="eastAsia"/>
          <w:cs/>
        </w:rPr>
        <w:t>‎</w:t>
      </w:r>
      <w:r w:rsidR="00937B10">
        <w:t>Appendix E</w:t>
      </w:r>
      <w:r>
        <w:fldChar w:fldCharType="end"/>
      </w:r>
      <w:r>
        <w:t xml:space="preserve"> lists </w:t>
      </w:r>
      <w:r>
        <w:fldChar w:fldCharType="begin"/>
      </w:r>
      <w:r>
        <w:instrText xml:space="preserve"> REF _Ref298165454 \h </w:instrText>
      </w:r>
      <w:r>
        <w:fldChar w:fldCharType="separate"/>
      </w:r>
      <w:r w:rsidR="00937B10">
        <w:t>Open Issues</w:t>
      </w:r>
      <w:r>
        <w:fldChar w:fldCharType="end"/>
      </w:r>
      <w:r>
        <w:t xml:space="preserve"> that should be resolved to close this document.</w:t>
      </w:r>
    </w:p>
    <w:p w:rsidR="00EC4CFF" w:rsidRDefault="00EC4CFF" w:rsidP="00EC4CFF">
      <w:pPr>
        <w:pStyle w:val="Heading1"/>
      </w:pPr>
      <w:bookmarkStart w:id="14" w:name="_Toc177317115"/>
      <w:bookmarkStart w:id="15" w:name="_Ref202584849"/>
      <w:bookmarkStart w:id="16" w:name="_Toc211051314"/>
      <w:bookmarkStart w:id="17" w:name="_Toc220316015"/>
      <w:bookmarkStart w:id="18" w:name="_Toc307733925"/>
      <w:r w:rsidRPr="00E0151F">
        <w:lastRenderedPageBreak/>
        <w:t>Architecture</w:t>
      </w:r>
      <w:bookmarkEnd w:id="14"/>
      <w:r>
        <w:t xml:space="preserve"> Overview</w:t>
      </w:r>
      <w:bookmarkEnd w:id="15"/>
      <w:bookmarkEnd w:id="16"/>
      <w:bookmarkEnd w:id="17"/>
      <w:bookmarkEnd w:id="18"/>
    </w:p>
    <w:p w:rsidR="00EC4CFF" w:rsidRDefault="00EC4CFF" w:rsidP="00EC4CFF">
      <w:r>
        <w:t>This chapter provides an overview of the MIC OpenCL Device Agent architecture.</w:t>
      </w:r>
    </w:p>
    <w:p w:rsidR="00EC4CFF" w:rsidRDefault="00EC4CFF" w:rsidP="00EC4CFF">
      <w:pPr>
        <w:pStyle w:val="Heading2"/>
      </w:pPr>
      <w:bookmarkStart w:id="19" w:name="_Toc220316016"/>
      <w:bookmarkStart w:id="20" w:name="_Toc307733926"/>
      <w:r>
        <w:t>Introduction</w:t>
      </w:r>
      <w:bookmarkEnd w:id="19"/>
      <w:bookmarkEnd w:id="20"/>
    </w:p>
    <w:p w:rsidR="00210A56" w:rsidRDefault="00210A56">
      <w:r>
        <w:t xml:space="preserve">OpenCL is an open standard programming model for heterogeneous computing, developed by the </w:t>
      </w:r>
      <w:proofErr w:type="spellStart"/>
      <w:r>
        <w:t>Khronos</w:t>
      </w:r>
      <w:proofErr w:type="spellEnd"/>
      <w:r>
        <w:t xml:space="preserve">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r w:rsidR="00585DE9" w:rsidRPr="00647E60">
        <w:rPr>
          <w:i/>
          <w:iCs/>
          <w:u w:val="single"/>
        </w:rPr>
        <w:t>discrete</w:t>
      </w:r>
      <w:r w:rsidR="00585DE9">
        <w:rPr>
          <w:i/>
          <w:iCs/>
        </w:rPr>
        <w:t xml:space="preserve"> </w:t>
      </w:r>
      <w:r w:rsidRPr="00D043F3">
        <w:rPr>
          <w:i/>
          <w:iCs/>
        </w:rPr>
        <w:t>Knights Lake (KNL)</w:t>
      </w:r>
      <w:r>
        <w:t xml:space="preserve">, generically named </w:t>
      </w:r>
      <w:r w:rsidRPr="00D043F3">
        <w:rPr>
          <w:i/>
          <w:iCs/>
        </w:rPr>
        <w:t>KN*</w:t>
      </w:r>
      <w:r>
        <w:t xml:space="preserve">. Support for MIC devices will be part of </w:t>
      </w:r>
      <w:r w:rsidR="006E4771">
        <w:t xml:space="preserve">the </w:t>
      </w:r>
      <w:r>
        <w:t xml:space="preserve">future Intel OpenCL SDK products.  This document refers to the Intel OpenCL Runtime architecture, as described in </w:t>
      </w:r>
      <w:hyperlink w:anchor="Runtime_SAS" w:history="1">
        <w:r w:rsidRPr="00AB0350">
          <w:rPr>
            <w:rStyle w:val="Hyperlink"/>
            <w:rFonts w:asciiTheme="minorHAnsi" w:hAnsiTheme="minorHAnsi" w:cs="Arial"/>
            <w:i/>
            <w:iCs/>
          </w:rPr>
          <w:t>[Intel OpenCL Framework Architecture Specification]</w:t>
        </w:r>
      </w:hyperlink>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21" w:name="ASSUMPTION1"/>
      <w:r w:rsidR="00AB0350" w:rsidRPr="00AB0350">
        <w:rPr>
          <w:i/>
          <w:iCs/>
        </w:rPr>
        <w:t xml:space="preserve">This document assumes MIC device will be integrated with CPU Intel OpenCL Runtime, described in the </w:t>
      </w:r>
      <w:hyperlink w:anchor="Runtime_SAS" w:history="1">
        <w:r w:rsidR="00AB0350" w:rsidRPr="00AB0350">
          <w:rPr>
            <w:rStyle w:val="Hyperlink"/>
            <w:rFonts w:asciiTheme="minorHAnsi" w:hAnsiTheme="minorHAnsi" w:cs="Arial"/>
            <w:i/>
            <w:iCs/>
          </w:rPr>
          <w:t>[Intel Open CL Framework Architecture Specification]</w:t>
        </w:r>
      </w:hyperlink>
      <w:r w:rsidR="00AB0350" w:rsidRPr="00AB0350">
        <w:rPr>
          <w:i/>
          <w:iCs/>
        </w:rPr>
        <w:t xml:space="preserve"> document</w:t>
      </w:r>
      <w:r w:rsidR="00AB0350" w:rsidRPr="00AB0350">
        <w:t>.</w:t>
      </w:r>
      <w:bookmarkEnd w:id="21"/>
    </w:p>
    <w:p w:rsidR="00805B70" w:rsidRDefault="00805B70">
      <w:pPr>
        <w:pStyle w:val="IndentedNote"/>
      </w:pPr>
      <w:r>
        <w:t xml:space="preserve">Current proposal </w:t>
      </w:r>
      <w:r w:rsidR="00C5314C">
        <w:t>was written with</w:t>
      </w:r>
      <w:r>
        <w:t xml:space="preserve"> server usage </w:t>
      </w:r>
      <w:r w:rsidR="00C5314C">
        <w:t>in mind</w:t>
      </w:r>
      <w:r w:rsidR="004E0553">
        <w:t xml:space="preserve"> </w:t>
      </w:r>
      <w:r w:rsidR="00D2639C">
        <w:t>as</w:t>
      </w:r>
      <w:r w:rsidR="004E0553">
        <w:t xml:space="preserve"> it is optimized for throughput and not for responsiveness. </w:t>
      </w:r>
    </w:p>
    <w:p w:rsidR="004B1FEA" w:rsidRPr="004B1FEA" w:rsidRDefault="00EC4CFF" w:rsidP="004B1FEA">
      <w:pPr>
        <w:pStyle w:val="Heading2"/>
      </w:pPr>
      <w:bookmarkStart w:id="22" w:name="_Toc220316017"/>
      <w:bookmarkStart w:id="23" w:name="_Toc307733927"/>
      <w:r>
        <w:t>Basic Architecture</w:t>
      </w:r>
      <w:bookmarkEnd w:id="22"/>
      <w:bookmarkEnd w:id="23"/>
    </w:p>
    <w:p w:rsidR="00EC4CFF" w:rsidRDefault="00451761" w:rsidP="00575807">
      <w:pPr>
        <w:keepNext/>
      </w:pPr>
      <w:r>
        <w:fldChar w:fldCharType="begin"/>
      </w:r>
      <w:r>
        <w:instrText xml:space="preserve"> REF _Ref200861761 \h  \* MERGEFORMAT </w:instrText>
      </w:r>
      <w:r>
        <w:fldChar w:fldCharType="separate"/>
      </w:r>
      <w:r w:rsidR="00937B10">
        <w:t xml:space="preserve">Figure </w:t>
      </w:r>
      <w:r w:rsidR="00937B10">
        <w:rPr>
          <w:rFonts w:hint="eastAsia"/>
          <w:noProof/>
          <w:cs/>
        </w:rPr>
        <w:t>‎</w:t>
      </w:r>
      <w:r w:rsidR="00937B10">
        <w:rPr>
          <w:noProof/>
        </w:rPr>
        <w:t>2</w:t>
      </w:r>
      <w:r w:rsidR="00937B10">
        <w:rPr>
          <w:noProof/>
        </w:rPr>
        <w:noBreakHyphen/>
        <w:t>1</w:t>
      </w:r>
      <w:r>
        <w:fldChar w:fldCharType="end"/>
      </w:r>
      <w:r w:rsidR="00EC4CFF">
        <w:t xml:space="preserve"> </w:t>
      </w:r>
      <w:r>
        <w:fldChar w:fldCharType="begin"/>
      </w:r>
      <w:r>
        <w:instrText xml:space="preserve"> REF _Ref200861765 \p \h  \* MERGEFORMAT </w:instrText>
      </w:r>
      <w:r>
        <w:fldChar w:fldCharType="separate"/>
      </w:r>
      <w:r w:rsidR="00937B10">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hyperlink w:anchor="Runtime_SAS" w:history="1">
        <w:r w:rsidR="00332505" w:rsidRPr="00C47B65">
          <w:rPr>
            <w:rStyle w:val="Hyperlink"/>
            <w:rFonts w:asciiTheme="minorHAnsi" w:hAnsiTheme="minorHAnsi" w:cs="Arial"/>
          </w:rPr>
          <w:t>[Intel Open CL Framework Architecture Specification]</w:t>
        </w:r>
      </w:hyperlink>
      <w:r w:rsidR="00332505">
        <w:t xml:space="preserve"> document.</w:t>
      </w:r>
      <w:r w:rsidR="00A1413C">
        <w:t xml:space="preserve"> </w:t>
      </w:r>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2" o:title="" cropbottom="1629f" cropleft="706f"/>
          </v:shape>
          <o:OLEObject Type="Embed" ProgID="PowerPoint.Slide.12" ShapeID="_x0000_i1025" DrawAspect="Content" ObjectID="_1383308338" r:id="rId13"/>
        </w:object>
      </w:r>
    </w:p>
    <w:p w:rsidR="00EC4CFF" w:rsidRDefault="00EC4CFF" w:rsidP="00E7468A">
      <w:pPr>
        <w:pStyle w:val="Caption"/>
      </w:pPr>
      <w:bookmarkStart w:id="24" w:name="_Ref200861761"/>
      <w:bookmarkStart w:id="25" w:name="_Ref200861765"/>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2</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w:t>
      </w:r>
      <w:r w:rsidR="0046430B">
        <w:rPr>
          <w:noProof/>
        </w:rPr>
        <w:fldChar w:fldCharType="end"/>
      </w:r>
      <w:bookmarkEnd w:id="24"/>
      <w:r>
        <w:t xml:space="preserve">:  </w:t>
      </w:r>
      <w:r w:rsidR="00E7468A">
        <w:t xml:space="preserve">OpenCL Runtime </w:t>
      </w:r>
      <w:r>
        <w:t>Architecture</w:t>
      </w:r>
      <w:bookmarkEnd w:id="25"/>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MIC</w:t>
      </w:r>
      <w:r w:rsidR="00EB15AD">
        <w:t>, other</w:t>
      </w:r>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w:t>
      </w:r>
      <w:proofErr w:type="spellStart"/>
      <w:r>
        <w:t>PCIe</w:t>
      </w:r>
      <w:proofErr w:type="spellEnd"/>
      <w:r>
        <w:t xml:space="preserv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r w:rsidR="00F36E2E">
        <w:t>enables</w:t>
      </w:r>
      <w:r w:rsidR="005F0915">
        <w:t xml:space="preserve"> </w:t>
      </w:r>
      <w:r w:rsidR="00F36E2E">
        <w:t>running of</w:t>
      </w:r>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744191">
      <w:r>
        <w:t>The</w:t>
      </w:r>
      <w:r w:rsidR="003C3866">
        <w:t xml:space="preserve"> </w:t>
      </w:r>
      <w:r w:rsidR="00FF6934">
        <w:t xml:space="preserve">MIC Device Agent makes extensive </w:t>
      </w:r>
      <w:r w:rsidR="003C3866">
        <w:t xml:space="preserve">use of the </w:t>
      </w:r>
      <w:r w:rsidR="003C3866" w:rsidRPr="00A94F50">
        <w:rPr>
          <w:i/>
          <w:iCs/>
        </w:rPr>
        <w:t>COI library</w:t>
      </w:r>
      <w:r w:rsidR="003C3866">
        <w:t xml:space="preserve"> described </w:t>
      </w:r>
      <w:r>
        <w:t>ahead</w:t>
      </w:r>
      <w:r w:rsidR="003C3866">
        <w:t xml:space="preserve">. This library provides data and code transfer and execution services through PCI Express bus between </w:t>
      </w:r>
      <w:r w:rsidR="004870DD">
        <w:t xml:space="preserve">a </w:t>
      </w:r>
      <w:r w:rsidR="003C3866">
        <w:t>host and MIC discrete devices.</w:t>
      </w:r>
    </w:p>
    <w:p w:rsidR="00EC4CFF" w:rsidRDefault="00EC4CFF" w:rsidP="00EC4CFF">
      <w:pPr>
        <w:pStyle w:val="Heading2"/>
      </w:pPr>
      <w:bookmarkStart w:id="26" w:name="_Toc220316018"/>
      <w:bookmarkStart w:id="27" w:name="_Toc307733928"/>
      <w:r>
        <w:t>Architectural Limitations</w:t>
      </w:r>
      <w:bookmarkEnd w:id="26"/>
      <w:bookmarkEnd w:id="27"/>
    </w:p>
    <w:p w:rsidR="00EC4CFF" w:rsidRDefault="00034537">
      <w:pPr>
        <w:keepNext/>
      </w:pPr>
      <w:r>
        <w:t>Currently there</w:t>
      </w:r>
      <w:r w:rsidR="00EC4CFF">
        <w:t xml:space="preserve"> </w:t>
      </w:r>
      <w:r w:rsidR="00934ACE">
        <w:t xml:space="preserve">is </w:t>
      </w:r>
      <w:r>
        <w:t xml:space="preserve">no known </w:t>
      </w:r>
      <w:r w:rsidR="00EC4CFF">
        <w:t xml:space="preserve">scenario that </w:t>
      </w:r>
      <w:r w:rsidR="0047129C">
        <w:t>MIC OpenCL Device Agent</w:t>
      </w:r>
      <w:r w:rsidR="00EC4CFF">
        <w:t xml:space="preserve"> is unable to support</w:t>
      </w:r>
      <w:r w:rsidR="0047129C">
        <w:t>.</w:t>
      </w:r>
      <w:r w:rsidR="00EC4CFF">
        <w:t xml:space="preserve"> </w:t>
      </w:r>
    </w:p>
    <w:p w:rsidR="00EC4CFF" w:rsidRPr="00517F82" w:rsidRDefault="00EC4CFF" w:rsidP="00EC4CFF"/>
    <w:p w:rsidR="005E222E" w:rsidRDefault="005E222E" w:rsidP="005E222E">
      <w:pPr>
        <w:pStyle w:val="Heading1"/>
      </w:pPr>
      <w:bookmarkStart w:id="28" w:name="_Ref217034273"/>
      <w:bookmarkStart w:id="29" w:name="_Ref217034327"/>
      <w:bookmarkStart w:id="30" w:name="_Toc220316019"/>
      <w:bookmarkStart w:id="31" w:name="_Toc307733929"/>
      <w:r>
        <w:lastRenderedPageBreak/>
        <w:t>MIC OpenCL Device Agent Functional Specification</w:t>
      </w:r>
      <w:bookmarkEnd w:id="28"/>
      <w:bookmarkEnd w:id="29"/>
      <w:bookmarkEnd w:id="30"/>
      <w:bookmarkEnd w:id="31"/>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32" w:name="_Toc220316020"/>
      <w:bookmarkStart w:id="33" w:name="_Toc307733930"/>
      <w:proofErr w:type="gramStart"/>
      <w:r>
        <w:t>OpenCL Device Agent Overview</w:t>
      </w:r>
      <w:r w:rsidR="005E222E">
        <w:t>.</w:t>
      </w:r>
      <w:bookmarkEnd w:id="32"/>
      <w:bookmarkEnd w:id="33"/>
      <w:proofErr w:type="gramEnd"/>
    </w:p>
    <w:p w:rsidR="005E222E" w:rsidRDefault="00E64ECB">
      <w:pPr>
        <w:keepNext/>
      </w:pPr>
      <w:r>
        <w:t xml:space="preserve">OpenCL Device Agent </w:t>
      </w:r>
      <w:r w:rsidR="001A40D3">
        <w:t xml:space="preserve">is a SW component that allows </w:t>
      </w:r>
      <w:r w:rsidR="00BC265E">
        <w:t xml:space="preserve">the </w:t>
      </w:r>
      <w:r w:rsidR="001A40D3">
        <w:t xml:space="preserve">OpenCL Runtime to access and manage specific device resources. </w:t>
      </w:r>
      <w:r w:rsidR="00BC265E">
        <w:t xml:space="preserve">The </w:t>
      </w:r>
      <w:r w:rsidR="00403C3D" w:rsidRPr="00403C3D">
        <w:t xml:space="preserve">OpenCL Device Agent </w:t>
      </w:r>
      <w:r>
        <w:t xml:space="preserve">must provide set of interfaces/services to the OpenCL Runtime developer as part of </w:t>
      </w:r>
      <w:r w:rsidR="00BC265E">
        <w:t xml:space="preserve">an </w:t>
      </w:r>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r w:rsidR="00937B10">
        <w:t xml:space="preserve">Figure </w:t>
      </w:r>
      <w:r w:rsidR="00937B10">
        <w:rPr>
          <w:rFonts w:hint="eastAsia"/>
          <w:noProof/>
          <w:cs/>
        </w:rPr>
        <w:t>‎</w:t>
      </w:r>
      <w:r w:rsidR="00937B10">
        <w:rPr>
          <w:noProof/>
        </w:rPr>
        <w:t>3</w:t>
      </w:r>
      <w:r w:rsidR="00937B10">
        <w:noBreakHyphen/>
      </w:r>
      <w:r w:rsidR="00937B10">
        <w:rPr>
          <w:noProof/>
        </w:rPr>
        <w:t>1</w:t>
      </w:r>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r w:rsidR="00940E31">
        <w:t xml:space="preserve"> </w:t>
      </w:r>
      <w:r>
        <w:t xml:space="preserve">device representation inside Runtime. Responsible for loading/creating/removing specific Device Agent and </w:t>
      </w:r>
      <w:r w:rsidR="00940E31">
        <w:t xml:space="preserve">serves as a proxy </w:t>
      </w:r>
      <w:r>
        <w:t xml:space="preserve">of Device Agent </w:t>
      </w:r>
      <w:r w:rsidR="00940E31">
        <w:t xml:space="preserve">inside </w:t>
      </w:r>
      <w:r w:rsidR="00972EAD">
        <w:t xml:space="preserve">the </w:t>
      </w:r>
      <w:r w:rsidR="00940E31">
        <w:t>Runtime.</w:t>
      </w:r>
    </w:p>
    <w:p w:rsidR="00804B96" w:rsidRDefault="00804B96">
      <w:pPr>
        <w:pStyle w:val="ListParagraph"/>
        <w:keepNext/>
        <w:numPr>
          <w:ilvl w:val="0"/>
          <w:numId w:val="67"/>
        </w:numPr>
      </w:pPr>
      <w:proofErr w:type="spellStart"/>
      <w:r w:rsidRPr="00A94F50">
        <w:rPr>
          <w:i/>
          <w:iCs/>
        </w:rPr>
        <w:t>IOCLDevLogDescriptor</w:t>
      </w:r>
      <w:proofErr w:type="spellEnd"/>
      <w:r>
        <w:t xml:space="preserve"> – error logging service used by Device Agent for logging warnings and error conditions for future bug reporting.</w:t>
      </w:r>
    </w:p>
    <w:p w:rsidR="00804B96" w:rsidRDefault="00804B96">
      <w:pPr>
        <w:pStyle w:val="ListParagraph"/>
        <w:keepNext/>
        <w:numPr>
          <w:ilvl w:val="0"/>
          <w:numId w:val="67"/>
        </w:numPr>
      </w:pPr>
      <w:proofErr w:type="spellStart"/>
      <w:r w:rsidRPr="00A94F50">
        <w:rPr>
          <w:i/>
          <w:iCs/>
        </w:rPr>
        <w:t>IOCLFrameworkCallbacks</w:t>
      </w:r>
      <w:proofErr w:type="spellEnd"/>
      <w:r>
        <w:t xml:space="preserve"> – callback service provided by </w:t>
      </w:r>
      <w:r w:rsidR="00972EAD">
        <w:t xml:space="preserve">the </w:t>
      </w:r>
      <w:r>
        <w:t>Runtime</w:t>
      </w:r>
      <w:r w:rsidR="00972EAD">
        <w:t>. Allow the</w:t>
      </w:r>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r w:rsidR="00937B10">
        <w:t xml:space="preserve">Figure </w:t>
      </w:r>
      <w:r w:rsidR="00937B10">
        <w:rPr>
          <w:rFonts w:hint="eastAsia"/>
          <w:noProof/>
          <w:cs/>
        </w:rPr>
        <w:t>‎</w:t>
      </w:r>
      <w:r w:rsidR="00937B10">
        <w:rPr>
          <w:noProof/>
        </w:rPr>
        <w:t>3</w:t>
      </w:r>
      <w:r w:rsidR="00937B10">
        <w:noBreakHyphen/>
      </w:r>
      <w:r w:rsidR="00937B10">
        <w:rPr>
          <w:noProof/>
        </w:rPr>
        <w:t>1</w:t>
      </w:r>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r w:rsidR="00FC62D1">
        <w:t>details are found</w:t>
      </w:r>
      <w:r w:rsidR="007C00A6">
        <w:t xml:space="preserve"> in the </w:t>
      </w:r>
      <w:r w:rsidR="007C00A6">
        <w:fldChar w:fldCharType="begin"/>
      </w:r>
      <w:r w:rsidR="007C00A6">
        <w:instrText xml:space="preserve"> REF _Ref298073630 \r \h </w:instrText>
      </w:r>
      <w:r w:rsidR="007C00A6">
        <w:fldChar w:fldCharType="separate"/>
      </w:r>
      <w:r w:rsidR="00937B10">
        <w:rPr>
          <w:rFonts w:hint="eastAsia"/>
          <w:cs/>
        </w:rPr>
        <w:t>‎</w:t>
      </w:r>
      <w:r w:rsidR="00937B10">
        <w:t>3.2</w:t>
      </w:r>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r w:rsidR="00937B10">
        <w:t xml:space="preserve">Figure </w:t>
      </w:r>
      <w:r w:rsidR="00937B10">
        <w:rPr>
          <w:rFonts w:hint="eastAsia"/>
          <w:noProof/>
          <w:cs/>
        </w:rPr>
        <w:t>‎</w:t>
      </w:r>
      <w:r w:rsidR="00937B10">
        <w:rPr>
          <w:noProof/>
        </w:rPr>
        <w:t>3</w:t>
      </w:r>
      <w:r w:rsidR="00937B10">
        <w:noBreakHyphen/>
      </w:r>
      <w:r w:rsidR="00937B10">
        <w:rPr>
          <w:noProof/>
        </w:rPr>
        <w:t>1</w:t>
      </w:r>
      <w:r>
        <w:fldChar w:fldCharType="end"/>
      </w:r>
      <w:r w:rsidR="005E222E">
        <w:t xml:space="preserve">  </w:t>
      </w:r>
      <w:r>
        <w:fldChar w:fldCharType="begin"/>
      </w:r>
      <w:r w:rsidR="00B47AE2">
        <w:instrText xml:space="preserve"> REF _Ref287862131 \p \h </w:instrText>
      </w:r>
      <w:r>
        <w:fldChar w:fldCharType="separate"/>
      </w:r>
      <w:r w:rsidR="00937B10">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4" o:title=""/>
          </v:shape>
          <o:OLEObject Type="Embed" ProgID="PowerPoint.Slide.12" ShapeID="_x0000_i1026" DrawAspect="Content" ObjectID="_1383308339" r:id="rId15"/>
        </w:object>
      </w:r>
    </w:p>
    <w:p w:rsidR="005E222E" w:rsidRDefault="00B47AE2" w:rsidP="00B47AE2">
      <w:pPr>
        <w:pStyle w:val="Caption"/>
        <w:rPr>
          <w:b w:val="0"/>
          <w:bCs w:val="0"/>
          <w:i/>
          <w:iCs/>
          <w:sz w:val="24"/>
          <w:szCs w:val="24"/>
        </w:rPr>
      </w:pPr>
      <w:bookmarkStart w:id="34" w:name="_Ref287862108"/>
      <w:bookmarkStart w:id="35" w:name="_Ref287862131"/>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3</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w:t>
      </w:r>
      <w:r w:rsidR="0046430B">
        <w:rPr>
          <w:noProof/>
        </w:rPr>
        <w:fldChar w:fldCharType="end"/>
      </w:r>
      <w:bookmarkEnd w:id="34"/>
      <w:r>
        <w:t xml:space="preserve"> Generic OpenCL Runtime and Device Agent Relationships</w:t>
      </w:r>
      <w:bookmarkEnd w:id="35"/>
    </w:p>
    <w:bookmarkStart w:id="36" w:name="_Toc220316021"/>
    <w:p w:rsidR="008E0B06" w:rsidRDefault="008D1136" w:rsidP="008E0B06">
      <w:pPr>
        <w:keepNext/>
      </w:pPr>
      <w:r>
        <w:fldChar w:fldCharType="begin"/>
      </w:r>
      <w:r w:rsidR="00C60BF5">
        <w:instrText xml:space="preserve"> REF _Ref287867934 \h </w:instrText>
      </w:r>
      <w:r>
        <w:fldChar w:fldCharType="separate"/>
      </w:r>
      <w:r w:rsidR="00937B10">
        <w:t xml:space="preserve">Figure </w:t>
      </w:r>
      <w:r w:rsidR="00937B10">
        <w:rPr>
          <w:rFonts w:hint="eastAsia"/>
          <w:noProof/>
          <w:cs/>
        </w:rPr>
        <w:t>‎</w:t>
      </w:r>
      <w:r w:rsidR="00937B10">
        <w:rPr>
          <w:noProof/>
        </w:rPr>
        <w:t>3</w:t>
      </w:r>
      <w:r w:rsidR="00937B10">
        <w:noBreakHyphen/>
      </w:r>
      <w:r w:rsidR="00937B10">
        <w:rPr>
          <w:noProof/>
        </w:rPr>
        <w:t>2</w:t>
      </w:r>
      <w:r>
        <w:fldChar w:fldCharType="end"/>
      </w:r>
      <w:r w:rsidR="00C60BF5">
        <w:t xml:space="preserve"> </w:t>
      </w:r>
      <w:r>
        <w:fldChar w:fldCharType="begin"/>
      </w:r>
      <w:r w:rsidR="00C60BF5">
        <w:instrText xml:space="preserve"> REF _Ref287867941 \p \h </w:instrText>
      </w:r>
      <w:r>
        <w:fldChar w:fldCharType="separate"/>
      </w:r>
      <w:r w:rsidR="00937B10">
        <w:t>below</w:t>
      </w:r>
      <w:r>
        <w:fldChar w:fldCharType="end"/>
      </w:r>
      <w:r w:rsidR="008E0B06">
        <w:t xml:space="preserve"> shows the same picture as </w:t>
      </w:r>
      <w:r>
        <w:fldChar w:fldCharType="begin"/>
      </w:r>
      <w:r w:rsidR="008E0B06">
        <w:instrText xml:space="preserve"> REF _Ref287862108 \h </w:instrText>
      </w:r>
      <w:r>
        <w:fldChar w:fldCharType="separate"/>
      </w:r>
      <w:r w:rsidR="00937B10">
        <w:t xml:space="preserve">Figure </w:t>
      </w:r>
      <w:r w:rsidR="00937B10">
        <w:rPr>
          <w:rFonts w:hint="eastAsia"/>
          <w:noProof/>
          <w:cs/>
        </w:rPr>
        <w:t>‎</w:t>
      </w:r>
      <w:r w:rsidR="00937B10">
        <w:rPr>
          <w:noProof/>
        </w:rPr>
        <w:t>3</w:t>
      </w:r>
      <w:r w:rsidR="00937B10">
        <w:noBreakHyphen/>
      </w:r>
      <w:r w:rsidR="00937B10">
        <w:rPr>
          <w:noProof/>
        </w:rPr>
        <w:t>1</w:t>
      </w:r>
      <w:r>
        <w:fldChar w:fldCharType="end"/>
      </w:r>
      <w:r w:rsidR="008E0B06">
        <w:t xml:space="preserve"> </w:t>
      </w:r>
      <w:r>
        <w:fldChar w:fldCharType="begin"/>
      </w:r>
      <w:r w:rsidR="008E0B06">
        <w:instrText xml:space="preserve"> REF _Ref287862131 \p \h </w:instrText>
      </w:r>
      <w:r>
        <w:fldChar w:fldCharType="separate"/>
      </w:r>
      <w:r w:rsidR="00937B10">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6" o:title=""/>
          </v:shape>
          <o:OLEObject Type="Embed" ProgID="PowerPoint.Slide.12" ShapeID="_x0000_i1027" DrawAspect="Content" ObjectID="_1383308340" r:id="rId17"/>
        </w:object>
      </w:r>
    </w:p>
    <w:p w:rsidR="008E0B06" w:rsidRDefault="00C60BF5" w:rsidP="00C60BF5">
      <w:pPr>
        <w:pStyle w:val="Caption"/>
      </w:pPr>
      <w:bookmarkStart w:id="37" w:name="_Ref287867934"/>
      <w:bookmarkStart w:id="38" w:name="_Ref287867941"/>
      <w:proofErr w:type="gramStart"/>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3</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w:t>
      </w:r>
      <w:r w:rsidR="0046430B">
        <w:rPr>
          <w:noProof/>
        </w:rPr>
        <w:fldChar w:fldCharType="end"/>
      </w:r>
      <w:bookmarkEnd w:id="37"/>
      <w:r>
        <w:t xml:space="preserve"> </w:t>
      </w:r>
      <w:r w:rsidRPr="00FD0919">
        <w:t xml:space="preserve">OpenCL Runtime and </w:t>
      </w:r>
      <w:r>
        <w:t xml:space="preserve">MIC </w:t>
      </w:r>
      <w:r w:rsidRPr="00FD0919">
        <w:t>Device Agent Relationships</w:t>
      </w:r>
      <w:bookmarkEnd w:id="38"/>
      <w:r w:rsidR="00447166">
        <w:t>.</w:t>
      </w:r>
      <w:proofErr w:type="gramEnd"/>
      <w:r w:rsidR="00447166">
        <w:br/>
        <w:t>Arrows across PCI bus show logical connections between major host- and device-resident components</w:t>
      </w:r>
    </w:p>
    <w:p w:rsidR="005E222E" w:rsidRDefault="005E222E" w:rsidP="00BA3BB2">
      <w:pPr>
        <w:pStyle w:val="Heading2"/>
      </w:pPr>
      <w:bookmarkStart w:id="39" w:name="_Ref298073630"/>
      <w:bookmarkStart w:id="40" w:name="_Toc307733931"/>
      <w:r>
        <w:lastRenderedPageBreak/>
        <w:t xml:space="preserve">Functionality Provided by </w:t>
      </w:r>
      <w:bookmarkEnd w:id="36"/>
      <w:r w:rsidR="00BA3BB2">
        <w:t>MIC OpenCL Device Agent</w:t>
      </w:r>
      <w:bookmarkEnd w:id="39"/>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rsidP="00647E60">
            <w:pPr>
              <w:pStyle w:val="TableNormal0"/>
              <w:rPr>
                <w:color w:val="000000"/>
                <w:szCs w:val="18"/>
                <w:lang w:bidi="ar-SA"/>
              </w:rPr>
            </w:pPr>
            <w:r>
              <w:t>Allow</w:t>
            </w:r>
            <w:r w:rsidR="00CE03D6">
              <w:t xml:space="preserve"> OpenCL Runtime to query appropriate MIC device 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rsidP="00647E60">
            <w:pPr>
              <w:pStyle w:val="TableNormal0"/>
              <w:rPr>
                <w:b/>
                <w:noProof/>
                <w:color w:val="0000FF"/>
                <w:sz w:val="28"/>
                <w:lang w:bidi="ar-SA"/>
              </w:rPr>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r w:rsidR="007B2179">
              <w:t xml:space="preserve">keep the </w:t>
            </w:r>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Create/Delete/Map/</w:t>
            </w:r>
            <w:proofErr w:type="spellStart"/>
            <w:r>
              <w:rPr>
                <w:b/>
                <w:bCs/>
              </w:rPr>
              <w:t>Unmap</w:t>
            </w:r>
            <w:proofErr w:type="spellEnd"/>
            <w:r>
              <w:rPr>
                <w:b/>
                <w:bCs/>
              </w:rPr>
              <w:t xml:space="preserve">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proofErr w:type="spellStart"/>
            <w:r>
              <w:rPr>
                <w:b/>
                <w:bCs/>
              </w:rPr>
              <w:t>printf</w:t>
            </w:r>
            <w:proofErr w:type="spellEnd"/>
            <w:r>
              <w:rPr>
                <w:b/>
                <w:bCs/>
              </w:rPr>
              <w:t xml:space="preserve">() </w:t>
            </w:r>
            <w:r w:rsidR="00F55B0F">
              <w:rPr>
                <w:b/>
                <w:bCs/>
              </w:rPr>
              <w:t xml:space="preserve">usage in OpenCL C programs </w:t>
            </w:r>
          </w:p>
        </w:tc>
        <w:tc>
          <w:tcPr>
            <w:tcW w:w="7121" w:type="dxa"/>
          </w:tcPr>
          <w:p w:rsidR="005E222E" w:rsidRDefault="00F55B0F" w:rsidP="007E50B2">
            <w:pPr>
              <w:pStyle w:val="TableNormal0"/>
            </w:pPr>
            <w:r>
              <w:t xml:space="preserve">Gather </w:t>
            </w:r>
            <w:proofErr w:type="spellStart"/>
            <w:r>
              <w:t>printf</w:t>
            </w:r>
            <w:proofErr w:type="spellEnd"/>
            <w:r>
              <w:t xml:space="preserve">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41" w:name="_Ref307479382"/>
            <w:r w:rsidRPr="00A94F50">
              <w:rPr>
                <w:b/>
                <w:bCs/>
              </w:rPr>
              <w:t>Device Fission</w:t>
            </w:r>
            <w:bookmarkEnd w:id="41"/>
            <w:r w:rsidRPr="00A94F50">
              <w:rPr>
                <w:b/>
                <w:bCs/>
              </w:rPr>
              <w:t xml:space="preserve"> </w:t>
            </w:r>
          </w:p>
        </w:tc>
        <w:tc>
          <w:tcPr>
            <w:tcW w:w="7121" w:type="dxa"/>
          </w:tcPr>
          <w:p w:rsidR="00A94019" w:rsidRDefault="000672AF" w:rsidP="00647E60">
            <w:pPr>
              <w:pStyle w:val="TableNormal0"/>
              <w:rPr>
                <w:b/>
                <w:noProof/>
                <w:color w:val="0000FF"/>
                <w:sz w:val="28"/>
                <w:highlight w:val="yellow"/>
                <w:lang w:bidi="ar-SA"/>
              </w:rPr>
            </w:pPr>
            <w:r>
              <w:t xml:space="preserve">Support </w:t>
            </w:r>
            <w:r w:rsidR="00D3357F">
              <w:t xml:space="preserve">OpenCL Device </w:t>
            </w:r>
            <w:proofErr w:type="spellStart"/>
            <w:r w:rsidR="00D3357F">
              <w:t>fission</w:t>
            </w:r>
            <w:r>
              <w:t>ing</w:t>
            </w:r>
            <w:proofErr w:type="spellEnd"/>
            <w:r>
              <w:t>.</w:t>
            </w:r>
            <w:r w:rsidR="00D3357F">
              <w:t xml:space="preserve"> </w:t>
            </w:r>
          </w:p>
        </w:tc>
      </w:tr>
    </w:tbl>
    <w:p w:rsidR="004F5E06" w:rsidRDefault="00FE730F">
      <w:pPr>
        <w:pStyle w:val="Heading2"/>
        <w:pageBreakBefore/>
      </w:pPr>
      <w:bookmarkStart w:id="42" w:name="_Toc307733932"/>
      <w:r>
        <w:lastRenderedPageBreak/>
        <w:t>High Level MIC Device Agent Structure</w:t>
      </w:r>
      <w:bookmarkEnd w:id="42"/>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 MIC Device for the OpenCL Runtime</w:t>
            </w:r>
          </w:p>
          <w:p w:rsidR="000840E8" w:rsidRDefault="000840E8">
            <w:pPr>
              <w:pStyle w:val="ListParagraph"/>
              <w:rPr>
                <w:color w:val="000000"/>
                <w:szCs w:val="18"/>
                <w:lang w:bidi="ar-SA"/>
              </w:rPr>
            </w:pPr>
            <w:r>
              <w:t xml:space="preserve">Communicate with MIC </w:t>
            </w:r>
            <w:r w:rsidR="00B946B0">
              <w:t xml:space="preserve">Device </w:t>
            </w:r>
            <w:r>
              <w:t>Backend Host part</w:t>
            </w:r>
          </w:p>
          <w:p w:rsidR="000840E8" w:rsidRDefault="000840E8">
            <w:pPr>
              <w:pStyle w:val="ListParagraph"/>
              <w:rPr>
                <w:color w:val="000000"/>
                <w:szCs w:val="18"/>
                <w:lang w:bidi="ar-SA"/>
              </w:rPr>
            </w:pPr>
            <w:r>
              <w:t>Allocate</w:t>
            </w:r>
            <w:r w:rsidR="007E02E7">
              <w:t xml:space="preserve"> and m</w:t>
            </w:r>
            <w:r>
              <w:t xml:space="preserve">anage </w:t>
            </w:r>
            <w:r w:rsidR="00353D80">
              <w:t xml:space="preserve">OpenCL </w:t>
            </w:r>
            <w:r>
              <w:t>Buffers on MIC Device</w:t>
            </w:r>
          </w:p>
          <w:p w:rsidR="000840E8" w:rsidRDefault="000840E8">
            <w:pPr>
              <w:pStyle w:val="ListParagraph"/>
              <w:rPr>
                <w:color w:val="000000"/>
                <w:szCs w:val="18"/>
                <w:lang w:bidi="ar-SA"/>
              </w:rPr>
            </w:pPr>
            <w:r>
              <w:t>Ma</w:t>
            </w:r>
            <w:r w:rsidR="007E02E7">
              <w:t>intain</w:t>
            </w:r>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r w:rsidR="007E02E7">
              <w:t>y</w:t>
            </w:r>
            <w:r>
              <w:t xml:space="preserve"> OpenCL Runtime when commands finish execution</w:t>
            </w:r>
          </w:p>
          <w:p w:rsidR="000840E8" w:rsidRDefault="00A56AF2">
            <w:pPr>
              <w:pStyle w:val="ListParagraph"/>
              <w:rPr>
                <w:color w:val="000000"/>
                <w:szCs w:val="18"/>
                <w:lang w:bidi="ar-SA"/>
              </w:rPr>
            </w:pPr>
            <w:r>
              <w:t>Provide OpenCL Runtime with all required device info</w:t>
            </w:r>
          </w:p>
          <w:p w:rsidR="005D5074" w:rsidRDefault="005D5074">
            <w:pPr>
              <w:pStyle w:val="ListParagraph"/>
              <w:rPr>
                <w:color w:val="000000"/>
                <w:szCs w:val="18"/>
                <w:lang w:bidi="ar-SA"/>
              </w:rPr>
            </w:pPr>
            <w:r>
              <w:t>Launch and manage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rsidP="00647E60">
            <w:pPr>
              <w:pStyle w:val="ListParagraph"/>
              <w:rPr>
                <w:b/>
                <w:noProof/>
                <w:color w:val="0000FF"/>
                <w:sz w:val="28"/>
                <w:lang w:bidi="ar-SA"/>
              </w:rPr>
            </w:pPr>
            <w:r>
              <w:t xml:space="preserve">Load and communicate with MIC Device Backend </w:t>
            </w:r>
            <w:r w:rsidR="00310852">
              <w:t>d</w:t>
            </w:r>
            <w:r>
              <w:t>evice part</w:t>
            </w:r>
            <w:r w:rsidR="00215AEF">
              <w:t xml:space="preserve"> (LLVM Kernel Execution Service)</w:t>
            </w:r>
          </w:p>
          <w:p w:rsidR="003055FB" w:rsidRDefault="00F42F0F" w:rsidP="00647E60">
            <w:pPr>
              <w:pStyle w:val="ListParagraph"/>
              <w:rPr>
                <w:b/>
                <w:noProof/>
                <w:color w:val="0000FF"/>
                <w:sz w:val="28"/>
                <w:lang w:bidi="ar-SA"/>
              </w:rPr>
            </w:pPr>
            <w:r>
              <w:t>Launch parallel execution of kernels and tasks.</w:t>
            </w:r>
          </w:p>
          <w:p w:rsidR="003055FB" w:rsidRDefault="003055FB" w:rsidP="00647E60">
            <w:pPr>
              <w:pStyle w:val="ListParagraph"/>
              <w:rPr>
                <w:b/>
                <w:noProof/>
                <w:color w:val="0000FF"/>
                <w:sz w:val="28"/>
                <w:lang w:bidi="ar-SA"/>
              </w:rPr>
            </w:pPr>
            <w:r>
              <w:t>Notif</w:t>
            </w:r>
            <w:r w:rsidR="00F42F0F">
              <w:t>y</w:t>
            </w:r>
            <w:r>
              <w:t xml:space="preserve"> MIC Device Agent Host part about </w:t>
            </w:r>
            <w:r w:rsidR="00F42F0F">
              <w:t xml:space="preserve">runtime </w:t>
            </w:r>
            <w:r>
              <w:t xml:space="preserve">events </w:t>
            </w:r>
          </w:p>
          <w:p w:rsidR="003055FB" w:rsidRDefault="005B5D84" w:rsidP="00647E60">
            <w:pPr>
              <w:pStyle w:val="ListParagraph"/>
              <w:rPr>
                <w:b/>
                <w:noProof/>
                <w:color w:val="0000FF"/>
                <w:sz w:val="28"/>
                <w:lang w:bidi="ar-SA"/>
              </w:rPr>
            </w:pPr>
            <w:r>
              <w:t xml:space="preserve">Gather and transfer </w:t>
            </w:r>
            <w:r w:rsidR="001A60C9">
              <w:t>generated non-buffer data (</w:t>
            </w:r>
            <w:proofErr w:type="spellStart"/>
            <w:proofErr w:type="gramStart"/>
            <w:r w:rsidR="001A60C9">
              <w:t>printf</w:t>
            </w:r>
            <w:proofErr w:type="spellEnd"/>
            <w:r w:rsidR="001A60C9">
              <w:t>(</w:t>
            </w:r>
            <w:proofErr w:type="gramEnd"/>
            <w:r w:rsidR="001A60C9">
              <w:t xml:space="preserve">), </w:t>
            </w:r>
            <w:r>
              <w:t xml:space="preserve">performance </w:t>
            </w:r>
            <w:r w:rsidR="001A60C9">
              <w:t>counters) to the MIC Device Agent Host part.</w:t>
            </w:r>
          </w:p>
          <w:p w:rsidR="001A60C9" w:rsidRDefault="001A60C9" w:rsidP="00E5649C">
            <w:pPr>
              <w:pStyle w:val="ListParagraph"/>
            </w:pPr>
            <w:r>
              <w:t xml:space="preserve">Provide </w:t>
            </w:r>
            <w:r w:rsidR="00F42F0F">
              <w:t xml:space="preserve">device </w:t>
            </w:r>
            <w:r>
              <w:t xml:space="preserve">information services for the MIC Device Agent Host part </w:t>
            </w:r>
          </w:p>
        </w:tc>
      </w:tr>
      <w:tr w:rsidR="008235CC" w:rsidTr="001A60C9">
        <w:tc>
          <w:tcPr>
            <w:tcW w:w="2718" w:type="dxa"/>
          </w:tcPr>
          <w:p w:rsidR="008235CC" w:rsidRPr="00A94F50" w:rsidRDefault="0046430B" w:rsidP="00A94F50">
            <w:pPr>
              <w:jc w:val="left"/>
              <w:rPr>
                <w:i/>
                <w:iCs/>
              </w:rPr>
            </w:pPr>
            <w:hyperlink w:anchor="COI" w:history="1">
              <w:r w:rsidR="008235CC" w:rsidRPr="003F68D1">
                <w:rPr>
                  <w:rStyle w:val="Hyperlink"/>
                  <w:rFonts w:asciiTheme="minorHAnsi" w:hAnsiTheme="minorHAnsi" w:cs="Arial"/>
                  <w:b/>
                  <w:bCs/>
                </w:rPr>
                <w:t>Coprocessor Offload Infrastructure</w:t>
              </w:r>
            </w:hyperlink>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r w:rsidR="00937B10">
              <w:rPr>
                <w:rFonts w:hint="eastAsia"/>
                <w:i/>
                <w:iCs/>
                <w:cs/>
              </w:rPr>
              <w:t>‎</w:t>
            </w:r>
            <w:r w:rsidR="00937B10">
              <w:rPr>
                <w:i/>
                <w:iCs/>
              </w:rPr>
              <w:t>4.2</w:t>
            </w:r>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w:t>
            </w:r>
            <w:proofErr w:type="spellStart"/>
            <w:r>
              <w:t>unmap</w:t>
            </w:r>
            <w:proofErr w:type="spellEnd"/>
            <w:r>
              <w:t xml:space="preserve">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 xml:space="preserve">Allow </w:t>
            </w:r>
            <w:r w:rsidR="002E73AC">
              <w:t xml:space="preserve">asynchronous </w:t>
            </w:r>
            <w:r>
              <w:t xml:space="preserve">pipelined invocation of </w:t>
            </w:r>
            <w:r w:rsidR="002E73AC">
              <w:t xml:space="preserve">user </w:t>
            </w:r>
            <w:r>
              <w:t xml:space="preserve">functions on the </w:t>
            </w:r>
            <w:r w:rsidR="001810D6">
              <w:t>d</w:t>
            </w:r>
            <w:r>
              <w:t xml:space="preserve">evice side from </w:t>
            </w:r>
            <w:r w:rsidR="001810D6">
              <w:t>h</w:t>
            </w:r>
            <w:r>
              <w:t>ost side and vice versa.</w:t>
            </w:r>
          </w:p>
          <w:p w:rsidR="008235CC" w:rsidRDefault="008235CC" w:rsidP="001810D6">
            <w:pPr>
              <w:pStyle w:val="ListParagraph"/>
            </w:pPr>
            <w:r>
              <w:t xml:space="preserve">Load and launch </w:t>
            </w:r>
            <w:proofErr w:type="spellStart"/>
            <w:r>
              <w:t>executables</w:t>
            </w:r>
            <w:proofErr w:type="spellEnd"/>
            <w:r>
              <w:t>/</w:t>
            </w:r>
            <w:r w:rsidR="002E73AC">
              <w:t>shared libraries</w:t>
            </w:r>
            <w:r>
              <w:t xml:space="preserve"> on the device side</w:t>
            </w:r>
          </w:p>
          <w:p w:rsidR="008235CC" w:rsidRDefault="008235CC" w:rsidP="001810D6">
            <w:pPr>
              <w:pStyle w:val="ListParagraph"/>
              <w:rPr>
                <w:b/>
                <w:noProof/>
                <w:color w:val="0000FF"/>
                <w:sz w:val="28"/>
                <w:lang w:bidi="ar-SA"/>
              </w:rPr>
            </w:pPr>
            <w:r>
              <w:t xml:space="preserve">Provide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43" w:name="_Toc307733933"/>
      <w:r>
        <w:t xml:space="preserve">Communication with </w:t>
      </w:r>
      <w:r w:rsidR="00B946B0">
        <w:t xml:space="preserve">MIC </w:t>
      </w:r>
      <w:r w:rsidR="00C600E4">
        <w:t xml:space="preserve">Device </w:t>
      </w:r>
      <w:r>
        <w:t>Backend</w:t>
      </w:r>
      <w:bookmarkEnd w:id="43"/>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r w:rsidR="00296EBF">
        <w:t>pre</w:t>
      </w:r>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r w:rsidR="00F46265">
        <w:t>according to the [</w:t>
      </w:r>
      <w:r w:rsidR="00F46265" w:rsidRPr="00F46265">
        <w:rPr>
          <w:i/>
          <w:iCs/>
        </w:rPr>
        <w:fldChar w:fldCharType="begin"/>
      </w:r>
      <w:r w:rsidR="00F46265" w:rsidRPr="00F46265">
        <w:rPr>
          <w:i/>
          <w:iCs/>
        </w:rPr>
        <w:instrText xml:space="preserve"> REF OpenCL_spec1_1 \h </w:instrText>
      </w:r>
      <w:r w:rsidR="00F46265">
        <w:rPr>
          <w:i/>
          <w:iCs/>
        </w:rPr>
        <w:instrText xml:space="preserve"> \* MERGEFORMAT </w:instrText>
      </w:r>
      <w:r w:rsidR="00F46265" w:rsidRPr="00F46265">
        <w:rPr>
          <w:i/>
          <w:iCs/>
        </w:rPr>
      </w:r>
      <w:r w:rsidR="00F46265" w:rsidRPr="00F46265">
        <w:rPr>
          <w:i/>
          <w:iCs/>
        </w:rPr>
        <w:fldChar w:fldCharType="separate"/>
      </w:r>
      <w:r w:rsidR="00937B10" w:rsidRPr="00937B10">
        <w:rPr>
          <w:rFonts w:ascii="Calibri" w:hAnsi="Calibri"/>
          <w:i/>
          <w:iCs/>
          <w:sz w:val="18"/>
          <w:szCs w:val="18"/>
        </w:rPr>
        <w:t xml:space="preserve">OpenCL specification </w:t>
      </w:r>
      <w:proofErr w:type="spellStart"/>
      <w:r w:rsidR="00937B10" w:rsidRPr="00937B10">
        <w:rPr>
          <w:rFonts w:ascii="Calibri" w:hAnsi="Calibri"/>
          <w:i/>
          <w:iCs/>
          <w:sz w:val="18"/>
          <w:szCs w:val="18"/>
        </w:rPr>
        <w:t>ver</w:t>
      </w:r>
      <w:proofErr w:type="spellEnd"/>
      <w:r w:rsidR="00937B10" w:rsidRPr="00937B10">
        <w:rPr>
          <w:rFonts w:ascii="Calibri" w:hAnsi="Calibri"/>
          <w:i/>
          <w:iCs/>
          <w:sz w:val="18"/>
          <w:szCs w:val="18"/>
        </w:rPr>
        <w:t xml:space="preserve"> 1.2</w:t>
      </w:r>
      <w:r w:rsidR="00F46265" w:rsidRPr="00F46265">
        <w:rPr>
          <w:i/>
          <w:iCs/>
        </w:rPr>
        <w:fldChar w:fldCharType="end"/>
      </w:r>
      <w:r w:rsidR="00F46265">
        <w:t>]</w:t>
      </w:r>
      <w:r w:rsidR="003D0E62">
        <w:t>.</w:t>
      </w:r>
    </w:p>
    <w:p w:rsidR="00442881" w:rsidRDefault="00531B29" w:rsidP="00094998">
      <w:r>
        <w:t xml:space="preserve">MIC </w:t>
      </w:r>
      <w:r w:rsidR="00B946B0">
        <w:t xml:space="preserve">Device </w:t>
      </w:r>
      <w:r>
        <w:t xml:space="preserve">Backend is </w:t>
      </w:r>
      <w:r w:rsidR="008957C5">
        <w:t xml:space="preserve">implemented </w:t>
      </w:r>
      <w:r>
        <w:t xml:space="preserve">as </w:t>
      </w:r>
      <w:r w:rsidR="008957C5">
        <w:t xml:space="preserve">two </w:t>
      </w:r>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r w:rsidR="008957C5">
        <w:t xml:space="preserve">compiled kernels </w:t>
      </w:r>
      <w:r>
        <w:t xml:space="preserve">execution. </w:t>
      </w:r>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r w:rsidR="00937B10">
        <w:rPr>
          <w:rFonts w:hint="eastAsia"/>
          <w:cs/>
        </w:rPr>
        <w:t>‎</w:t>
      </w:r>
      <w:r w:rsidR="00937B10">
        <w:t>4.11.1</w:t>
      </w:r>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44" w:name="_Toc292287671"/>
      <w:bookmarkStart w:id="45" w:name="_Toc292287672"/>
      <w:bookmarkStart w:id="46" w:name="_Toc292287673"/>
      <w:bookmarkStart w:id="47" w:name="_Toc292287674"/>
      <w:bookmarkStart w:id="48" w:name="_Toc292287675"/>
      <w:bookmarkStart w:id="49" w:name="_Ref289783352"/>
      <w:bookmarkStart w:id="50" w:name="_Ref289783378"/>
      <w:bookmarkStart w:id="51" w:name="_Toc307733934"/>
      <w:bookmarkEnd w:id="44"/>
      <w:bookmarkEnd w:id="45"/>
      <w:bookmarkEnd w:id="46"/>
      <w:bookmarkEnd w:id="47"/>
      <w:bookmarkEnd w:id="48"/>
      <w:r>
        <w:lastRenderedPageBreak/>
        <w:t>MIC OpenCL Device Agent Design</w:t>
      </w:r>
      <w:bookmarkEnd w:id="49"/>
      <w:bookmarkEnd w:id="50"/>
      <w:bookmarkEnd w:id="51"/>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52" w:name="_Toc307733935"/>
      <w:r>
        <w:t>Basic Design Principles</w:t>
      </w:r>
      <w:bookmarkEnd w:id="52"/>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r w:rsidR="00937B10">
              <w:rPr>
                <w:rFonts w:hint="eastAsia"/>
                <w:cs/>
              </w:rPr>
              <w:t>‎</w:t>
            </w:r>
            <w:r w:rsidR="00937B10">
              <w:t>4.2</w:t>
            </w:r>
            <w:r w:rsidR="00BB3762">
              <w:fldChar w:fldCharType="end"/>
            </w:r>
            <w:r w:rsidR="00BB3762">
              <w:t>)</w:t>
            </w:r>
            <w:r>
              <w:t xml:space="preserve"> buffers infrastructure</w:t>
            </w:r>
            <w:r w:rsidR="00975B16">
              <w:t xml:space="preserve">. Implement OpenCL buffers as wrappers on top of </w:t>
            </w:r>
            <w:proofErr w:type="spellStart"/>
            <w:r w:rsidR="00975B16">
              <w:t>COIBuffers</w:t>
            </w:r>
            <w:proofErr w:type="spellEnd"/>
            <w:r w:rsidR="00975B16">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 xml:space="preserve">queues as </w:t>
            </w:r>
            <w:proofErr w:type="spellStart"/>
            <w:r>
              <w:t>COIPipelines</w:t>
            </w:r>
            <w:proofErr w:type="spellEnd"/>
            <w:r>
              <w:t xml:space="preserve"> with OpenCL kernels wrapped with COI </w:t>
            </w:r>
            <w:proofErr w:type="spellStart"/>
            <w:r>
              <w:t>RunFunctions</w:t>
            </w:r>
            <w:proofErr w:type="spellEnd"/>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r w:rsidR="001545F1">
              <w:t xml:space="preserve">kernel </w:t>
            </w:r>
            <w:r>
              <w:t xml:space="preserve">programs to </w:t>
            </w:r>
            <w:r w:rsidR="001545F1">
              <w:t xml:space="preserve">the </w:t>
            </w:r>
            <w:r>
              <w:t>device</w:t>
            </w:r>
            <w:r w:rsidR="001545F1">
              <w:t xml:space="preserve"> side</w:t>
            </w:r>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proofErr w:type="spellStart"/>
            <w:r>
              <w:t>unmarshal</w:t>
            </w:r>
            <w:proofErr w:type="spellEnd"/>
            <w:r>
              <w:t xml:space="preserve"> OpenCL programs/kernels on </w:t>
            </w:r>
            <w:r w:rsidR="001545F1">
              <w:t xml:space="preserve">the </w:t>
            </w:r>
            <w:r>
              <w:t>device</w:t>
            </w:r>
          </w:p>
          <w:p w:rsidR="00CE1F01" w:rsidRPr="00843262" w:rsidRDefault="00CE1F01" w:rsidP="00AA2039">
            <w:pPr>
              <w:pStyle w:val="TableNormal0"/>
              <w:keepNext/>
              <w:numPr>
                <w:ilvl w:val="0"/>
                <w:numId w:val="16"/>
              </w:numPr>
              <w:spacing w:before="0" w:after="100" w:afterAutospacing="1"/>
              <w:rPr>
                <w:b/>
                <w:noProof/>
                <w:color w:val="0000FF"/>
                <w:sz w:val="28"/>
                <w:lang w:bidi="ar-SA"/>
              </w:rPr>
            </w:pPr>
            <w:r>
              <w:t xml:space="preserve">Use </w:t>
            </w:r>
            <w:r w:rsidR="00246B38">
              <w:t>external tasking system (</w:t>
            </w:r>
            <w:r w:rsidR="00E72FD2">
              <w:t xml:space="preserve">see paragraph </w:t>
            </w:r>
            <w:r w:rsidR="00E72FD2">
              <w:fldChar w:fldCharType="begin"/>
            </w:r>
            <w:r w:rsidR="00E72FD2">
              <w:instrText xml:space="preserve"> REF _Ref307732226 \r \h </w:instrText>
            </w:r>
            <w:r w:rsidR="00E72FD2">
              <w:fldChar w:fldCharType="separate"/>
            </w:r>
            <w:r w:rsidR="00937B10">
              <w:rPr>
                <w:rFonts w:hint="eastAsia"/>
                <w:cs/>
              </w:rPr>
              <w:t>‎</w:t>
            </w:r>
            <w:r w:rsidR="00937B10">
              <w:t>4.13</w:t>
            </w:r>
            <w:r w:rsidR="00E72FD2">
              <w:fldChar w:fldCharType="end"/>
            </w:r>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r>
              <w:t>Use the MIC Device Backend Device part as an execution engine to invoke compiled kernels with given parameters in a right environment.</w:t>
            </w:r>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r w:rsidR="00680F00">
        <w:t>Hence d</w:t>
      </w:r>
      <w:r w:rsidR="00A00D64">
        <w:t xml:space="preserve">evice Buffers, Command Lists </w:t>
      </w:r>
      <w:proofErr w:type="spellStart"/>
      <w:r w:rsidR="00A00D64">
        <w:t>etc</w:t>
      </w:r>
      <w:proofErr w:type="spellEnd"/>
      <w:r w:rsidR="00A00D64">
        <w:t xml:space="preserve">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8" o:title="" croptop="1953f" cropbottom="1471f"/>
          </v:shape>
          <o:OLEObject Type="Embed" ProgID="PowerPoint.Slide.12" ShapeID="_x0000_i1028" DrawAspect="Content" ObjectID="_1383308341" r:id="rId19"/>
        </w:object>
      </w:r>
    </w:p>
    <w:p w:rsidR="002D4792" w:rsidRDefault="001707ED" w:rsidP="00CC1554">
      <w:pPr>
        <w:pStyle w:val="Caption"/>
        <w:spacing w:before="0" w:after="0"/>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w:t>
      </w:r>
      <w:r w:rsidR="0046430B">
        <w:rPr>
          <w:noProof/>
        </w:rPr>
        <w:fldChar w:fldCharType="end"/>
      </w:r>
      <w:r>
        <w:rPr>
          <w:noProof/>
        </w:rPr>
        <w:t xml:space="preserve"> Top level system design view</w:t>
      </w:r>
    </w:p>
    <w:p w:rsidR="00F9374A" w:rsidRDefault="00FA1009" w:rsidP="009B46BF">
      <w:pPr>
        <w:pStyle w:val="Heading2"/>
        <w:pageBreakBefore/>
      </w:pPr>
      <w:bookmarkStart w:id="53" w:name="_Ref303250331"/>
      <w:bookmarkStart w:id="54" w:name="_Ref303258158"/>
      <w:bookmarkStart w:id="55" w:name="_Toc307733936"/>
      <w:r>
        <w:lastRenderedPageBreak/>
        <w:t>Coprocessor</w:t>
      </w:r>
      <w:r w:rsidR="00F9374A">
        <w:t xml:space="preserve"> Offload Infrastructure (COI) description</w:t>
      </w:r>
      <w:bookmarkEnd w:id="53"/>
      <w:bookmarkEnd w:id="54"/>
      <w:r w:rsidR="00A4537A">
        <w:t xml:space="preserve"> in a nutshell</w:t>
      </w:r>
      <w:bookmarkEnd w:id="55"/>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r w:rsidR="00D20276">
              <w:t xml:space="preserve">it </w:t>
            </w:r>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r w:rsidR="006B5B1F">
              <w:t>buffers</w:t>
            </w:r>
            <w:r>
              <w:t xml:space="preserve"> out </w:t>
            </w:r>
            <w:r w:rsidR="006B5B1F">
              <w:t xml:space="preserve">(from device to host) </w:t>
            </w:r>
            <w:r>
              <w:t xml:space="preserve">if specific buffer is not used on </w:t>
            </w:r>
            <w:r w:rsidR="006B5B1F">
              <w:t xml:space="preserve">the </w:t>
            </w:r>
            <w:r>
              <w:t xml:space="preserve">device </w:t>
            </w:r>
            <w:r w:rsidR="006B5B1F">
              <w:t>that</w:t>
            </w:r>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r>
              <w:t>Allow m</w:t>
            </w:r>
            <w:r w:rsidR="00816389">
              <w:t>ultipl</w:t>
            </w:r>
            <w:r w:rsidR="00E11FA3">
              <w:t>e</w:t>
            </w:r>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 xml:space="preserve">Adhere buffer dependencies between functions </w:t>
            </w:r>
            <w:proofErr w:type="spellStart"/>
            <w:r>
              <w:t>enqueued</w:t>
            </w:r>
            <w:proofErr w:type="spellEnd"/>
            <w:r>
              <w:t xml:space="preserve">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r w:rsidR="00CB2609">
              <w:t>between host and device.</w:t>
            </w:r>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56" w:name="_Toc307733937"/>
      <w:r>
        <w:lastRenderedPageBreak/>
        <w:t>OpenCL Device Info support on MIC</w:t>
      </w:r>
      <w:bookmarkEnd w:id="56"/>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r w:rsidR="00415866">
        <w:t xml:space="preserve">that the </w:t>
      </w:r>
      <w:r>
        <w:t>OpenCL Runtime 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r w:rsidR="00D535EF">
        <w:t>directly handles queries t</w:t>
      </w:r>
      <w:r>
        <w:t xml:space="preserve">hat </w:t>
      </w:r>
      <w:r w:rsidR="00D535EF">
        <w:t xml:space="preserve">are </w:t>
      </w:r>
      <w:r>
        <w:t xml:space="preserve">purely </w:t>
      </w:r>
      <w:r w:rsidR="00415866">
        <w:t>platform-related</w:t>
      </w:r>
      <w:r w:rsidR="00D535EF">
        <w:t xml:space="preserve"> without involving Device Agents</w:t>
      </w:r>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r w:rsidR="00937B10">
        <w:t xml:space="preserve">Table </w:t>
      </w:r>
      <w:r w:rsidR="00937B10">
        <w:rPr>
          <w:rFonts w:hint="eastAsia"/>
          <w:noProof/>
          <w:cs/>
        </w:rPr>
        <w:t>‎</w:t>
      </w:r>
      <w:r w:rsidR="00937B10">
        <w:rPr>
          <w:noProof/>
        </w:rPr>
        <w:t>4</w:t>
      </w:r>
      <w:r w:rsidR="00937B10">
        <w:noBreakHyphen/>
      </w:r>
      <w:r w:rsidR="00937B10">
        <w:rPr>
          <w:noProof/>
        </w:rPr>
        <w:t>1</w:t>
      </w:r>
      <w:r>
        <w:fldChar w:fldCharType="end"/>
      </w:r>
      <w:r w:rsidR="002D10D4">
        <w:t xml:space="preserve"> </w:t>
      </w:r>
      <w:r>
        <w:fldChar w:fldCharType="begin"/>
      </w:r>
      <w:r w:rsidR="002D10D4">
        <w:instrText xml:space="preserve"> REF _Ref288648113 \p \h </w:instrText>
      </w:r>
      <w:r>
        <w:fldChar w:fldCharType="separate"/>
      </w:r>
      <w:r w:rsidR="00937B10">
        <w:t>below</w:t>
      </w:r>
      <w:r>
        <w:fldChar w:fldCharType="end"/>
      </w:r>
      <w:r w:rsidR="002D10D4">
        <w:t xml:space="preserve"> enlists all OpenCL Device Info types that should be supported by MIC Device Agent. The table in based on the </w:t>
      </w:r>
      <w:hyperlink w:anchor="OpenCL_spec1_1" w:history="1">
        <w:r w:rsidR="00333E60" w:rsidRPr="004C4AD0">
          <w:rPr>
            <w:rStyle w:val="Hyperlink"/>
            <w:rFonts w:asciiTheme="minorHAnsi" w:hAnsiTheme="minorHAnsi" w:cs="Arial"/>
          </w:rPr>
          <w:t>[</w:t>
        </w:r>
        <w:r w:rsidR="004C4AD0" w:rsidRPr="004C4AD0">
          <w:rPr>
            <w:rStyle w:val="Hyperlink"/>
            <w:rFonts w:ascii="Calibri" w:hAnsi="Calibri" w:cs="Arial"/>
            <w:sz w:val="18"/>
            <w:szCs w:val="18"/>
          </w:rPr>
          <w:t xml:space="preserve">OpenCL specification </w:t>
        </w:r>
        <w:proofErr w:type="spellStart"/>
        <w:r w:rsidR="004C4AD0" w:rsidRPr="004C4AD0">
          <w:rPr>
            <w:rStyle w:val="Hyperlink"/>
            <w:rFonts w:ascii="Calibri" w:hAnsi="Calibri" w:cs="Arial"/>
            <w:sz w:val="18"/>
            <w:szCs w:val="18"/>
          </w:rPr>
          <w:t>ver</w:t>
        </w:r>
        <w:proofErr w:type="spellEnd"/>
        <w:r w:rsidR="004C4AD0" w:rsidRPr="004C4AD0">
          <w:rPr>
            <w:rStyle w:val="Hyperlink"/>
            <w:rFonts w:ascii="Calibri" w:hAnsi="Calibri" w:cs="Arial"/>
            <w:sz w:val="18"/>
            <w:szCs w:val="18"/>
          </w:rPr>
          <w:t xml:space="preserve"> 1.</w:t>
        </w:r>
        <w:r w:rsidR="006B1948">
          <w:rPr>
            <w:rStyle w:val="Hyperlink"/>
            <w:rFonts w:ascii="Calibri" w:hAnsi="Calibri" w:cs="Arial"/>
            <w:sz w:val="18"/>
            <w:szCs w:val="18"/>
          </w:rPr>
          <w:t>2</w:t>
        </w:r>
        <w:r w:rsidR="00333E60" w:rsidRPr="004C4AD0">
          <w:rPr>
            <w:rStyle w:val="Hyperlink"/>
            <w:rFonts w:asciiTheme="minorHAnsi" w:hAnsiTheme="minorHAnsi" w:cs="Arial"/>
          </w:rPr>
          <w:t>]</w:t>
        </w:r>
      </w:hyperlink>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proofErr w:type="spellStart"/>
            <w:r w:rsidRPr="00067580">
              <w:rPr>
                <w:color w:val="1F497D"/>
              </w:rPr>
              <w:t>PCIe</w:t>
            </w:r>
            <w:proofErr w:type="spellEnd"/>
            <w:r w:rsidRPr="00067580">
              <w:rPr>
                <w:color w:val="1F497D"/>
              </w:rPr>
              <w:t xml:space="preserv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proofErr w:type="spellStart"/>
            <w:r w:rsidRPr="00067580">
              <w:rPr>
                <w:color w:val="1F497D"/>
              </w:rPr>
              <w:t>NumThreads</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dimensions in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number of work-items that can be specified in each dimension of the work-group to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Default="00387B62" w:rsidP="00DF7AA9">
            <w:pPr>
              <w:pStyle w:val="TableNormal0"/>
              <w:rPr>
                <w:color w:val="1F497D"/>
              </w:rPr>
            </w:pPr>
            <w:r>
              <w:rPr>
                <w:color w:val="1F497D"/>
              </w:rPr>
              <w:t>1</w:t>
            </w:r>
          </w:p>
          <w:p w:rsidR="00387B62" w:rsidRPr="00067580" w:rsidRDefault="00387B62" w:rsidP="00387B62">
            <w:pPr>
              <w:pStyle w:val="TableNormal0"/>
              <w:rPr>
                <w:color w:val="1F497D"/>
              </w:rPr>
            </w:pPr>
            <w:r>
              <w:rPr>
                <w:color w:val="1F497D"/>
              </w:rPr>
              <w:t>Always return 1 as a preferred vector width to allow efficient auto-</w:t>
            </w:r>
            <w:proofErr w:type="spellStart"/>
            <w:r>
              <w:rPr>
                <w:color w:val="1F497D"/>
              </w:rPr>
              <w:t>vectorization</w:t>
            </w:r>
            <w:proofErr w:type="spellEnd"/>
            <w:r>
              <w:rPr>
                <w:color w:val="1F497D"/>
              </w:rPr>
              <w:t xml:space="preserve"> by BE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color w:val="1F497D"/>
              </w:rPr>
            </w:pPr>
            <w:r>
              <w:rPr>
                <w:color w:val="1F497D"/>
              </w:rPr>
              <w:t>Static depends on device SKU</w:t>
            </w:r>
            <w:r w:rsidR="00D826FB">
              <w:rPr>
                <w:color w:val="1F497D"/>
              </w:rPr>
              <w:t>.</w:t>
            </w:r>
          </w:p>
          <w:p w:rsidR="00D826FB" w:rsidRPr="00067580" w:rsidRDefault="00D826FB" w:rsidP="00DF7AA9">
            <w:pPr>
              <w:pStyle w:val="TableNormal0"/>
              <w:rPr>
                <w:color w:val="1F497D"/>
              </w:rPr>
            </w:pPr>
            <w:r>
              <w:rPr>
                <w:color w:val="1F497D"/>
              </w:rPr>
              <w:t>For all KNF/KNC flavors this value will be 16*32=512</w:t>
            </w:r>
            <w:r w:rsidR="00AD212B">
              <w:rPr>
                <w:color w:val="1F497D"/>
              </w:rPr>
              <w:t>bits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configured clock frequency of the device in </w:t>
            </w:r>
            <w:proofErr w:type="spellStart"/>
            <w:r w:rsidRPr="00067580">
              <w:rPr>
                <w:color w:val="1F497D"/>
              </w:rPr>
              <w:t>MHz.</w:t>
            </w:r>
            <w:proofErr w:type="spellEnd"/>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proofErr w:type="spellStart"/>
            <w:r w:rsidRPr="00067580">
              <w:rPr>
                <w:color w:val="1F497D"/>
              </w:rPr>
              <w:t>CoreMaximumFreq</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color w:val="1F497D"/>
              </w:rPr>
            </w:pPr>
            <w:r>
              <w:rPr>
                <w:color w:val="1F497D"/>
              </w:rPr>
              <w:t>2048 minimum</w:t>
            </w:r>
          </w:p>
          <w:p w:rsidR="00A417D5" w:rsidRPr="00067580" w:rsidRDefault="00A417D5" w:rsidP="00A94F50">
            <w:pPr>
              <w:pStyle w:val="TableNormal0"/>
              <w:rPr>
                <w:color w:val="1F497D"/>
              </w:rPr>
            </w:pPr>
            <w:r>
              <w:rPr>
                <w:color w:val="1F497D"/>
              </w:rPr>
              <w:t>Set it to the same value as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proofErr w:type="spellStart"/>
            <w:r w:rsidRPr="00AA631F">
              <w:rPr>
                <w:color w:val="1F497D"/>
              </w:rPr>
              <w:t>COI_ENGINE_INFO.NumTXS</w:t>
            </w:r>
            <w:proofErr w:type="spellEnd"/>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8275C5" w:rsidP="00DF7AA9">
            <w:pPr>
              <w:pStyle w:val="TableNormal0"/>
              <w:rPr>
                <w:color w:val="1F497D"/>
              </w:rPr>
            </w:pPr>
            <w:r>
              <w:rPr>
                <w:color w:val="1F497D"/>
              </w:rPr>
              <w:t xml:space="preserve">1024bits – alignment of the long16 data type. </w:t>
            </w:r>
          </w:p>
          <w:p w:rsidR="00917547" w:rsidRPr="00067580" w:rsidRDefault="00917547" w:rsidP="00DF7AA9">
            <w:pPr>
              <w:pStyle w:val="TableNormal0"/>
              <w:rPr>
                <w:color w:val="1F497D"/>
              </w:rPr>
            </w:pP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r>
              <w:rPr>
                <w:sz w:val="18"/>
                <w:szCs w:val="18"/>
              </w:rPr>
              <w:t>** deprecated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164C8C" w:rsidP="00164C8C">
            <w:pPr>
              <w:pStyle w:val="TableNormal0"/>
              <w:rPr>
                <w:b/>
                <w:noProof/>
                <w:color w:val="1F497D"/>
                <w:sz w:val="28"/>
                <w:lang w:bidi="ar-SA"/>
              </w:rPr>
            </w:pPr>
            <w:r>
              <w:rPr>
                <w:color w:val="1F497D"/>
              </w:rPr>
              <w:t xml:space="preserve">64 </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164C8C" w:rsidP="00874E3C">
            <w:pPr>
              <w:pStyle w:val="TableNormal0"/>
              <w:rPr>
                <w:color w:val="1F497D"/>
              </w:rPr>
            </w:pPr>
            <w:r>
              <w:rPr>
                <w:color w:val="1F497D"/>
              </w:rPr>
              <w:t>256K (L2$ size)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proofErr w:type="spellStart"/>
            <w:r w:rsidRPr="00067580">
              <w:rPr>
                <w:color w:val="1F497D"/>
                <w:sz w:val="18"/>
                <w:szCs w:val="18"/>
              </w:rPr>
              <w:t>PhysicalMemory</w:t>
            </w:r>
            <w:proofErr w:type="spellEnd"/>
          </w:p>
          <w:p w:rsidR="00AE657F" w:rsidRPr="00067580" w:rsidRDefault="002241B1" w:rsidP="00CB20F3">
            <w:pPr>
              <w:pStyle w:val="TableNormal0"/>
              <w:rPr>
                <w:color w:val="1F497D"/>
              </w:rPr>
            </w:pPr>
            <w:r w:rsidRPr="00215E65">
              <w:rPr>
                <w:b/>
                <w:bCs/>
                <w:color w:val="1F497D"/>
                <w:sz w:val="18"/>
                <w:szCs w:val="18"/>
                <w:u w:val="single"/>
              </w:rPr>
              <w:t>Note:</w:t>
            </w:r>
            <w:r>
              <w:rPr>
                <w:color w:val="1F497D"/>
                <w:sz w:val="18"/>
                <w:szCs w:val="18"/>
              </w:rPr>
              <w:t xml:space="preserve"> </w:t>
            </w:r>
            <w:r w:rsidR="00D32565" w:rsidRPr="00215E65">
              <w:rPr>
                <w:i/>
                <w:iCs/>
                <w:color w:val="1F497D"/>
                <w:sz w:val="18"/>
                <w:szCs w:val="18"/>
              </w:rPr>
              <w:t xml:space="preserve">MIC Device Agent will dynamically allocate memory on device as needed. This </w:t>
            </w:r>
            <w:r w:rsidR="00CB20F3">
              <w:rPr>
                <w:i/>
                <w:iCs/>
                <w:color w:val="1F497D"/>
                <w:sz w:val="18"/>
                <w:szCs w:val="18"/>
              </w:rPr>
              <w:t xml:space="preserve">allows device sharing with other applications or users but </w:t>
            </w:r>
            <w:r w:rsidR="00D32565" w:rsidRPr="00215E65">
              <w:rPr>
                <w:i/>
                <w:iCs/>
                <w:color w:val="1F497D"/>
                <w:sz w:val="18"/>
                <w:szCs w:val="18"/>
              </w:rPr>
              <w:t>may result in failures</w:t>
            </w:r>
            <w:r w:rsidR="00CB20F3">
              <w:rPr>
                <w:i/>
                <w:iCs/>
                <w:color w:val="1F497D"/>
                <w:sz w:val="18"/>
                <w:szCs w:val="18"/>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proofErr w:type="spellStart"/>
            <w:r w:rsidRPr="00DA38D4">
              <w:rPr>
                <w:color w:val="1F497D"/>
              </w:rPr>
              <w:t>CoreMaxFrequency</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proofErr w:type="spellStart"/>
            <w:r w:rsidRPr="00067580">
              <w:rPr>
                <w:color w:val="1F497D"/>
              </w:rPr>
              <w:t>Endianess</w:t>
            </w:r>
            <w:proofErr w:type="spellEnd"/>
            <w:r w:rsidRPr="00067580">
              <w:rPr>
                <w:color w:val="1F497D"/>
              </w:rPr>
              <w:t xml:space="preserve">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21490F">
            <w:pPr>
              <w:pStyle w:val="TableNormal0"/>
              <w:rPr>
                <w:rFonts w:ascii="Calibri" w:eastAsiaTheme="minorHAnsi" w:hAnsi="Calibri" w:cs="Calibri"/>
                <w:color w:val="1F497D"/>
                <w:sz w:val="22"/>
                <w:szCs w:val="22"/>
              </w:rPr>
            </w:pPr>
            <w:r w:rsidRPr="00067580">
              <w:rPr>
                <w:color w:val="1F497D"/>
              </w:rPr>
              <w:t>Returns a space separated list of</w:t>
            </w:r>
            <w:r w:rsidR="00417B8C">
              <w:rPr>
                <w:color w:val="1F497D"/>
              </w:rPr>
              <w:t xml:space="preserve"> </w:t>
            </w:r>
            <w:r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023BE3" w:rsidRPr="00067580" w:rsidRDefault="002C77D1" w:rsidP="00023BE3">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r w:rsidR="00B77DBE">
              <w:rPr>
                <w:color w:val="1F497D"/>
                <w:sz w:val="16"/>
                <w:szCs w:val="16"/>
              </w:rPr>
              <w:br/>
            </w:r>
            <w:r w:rsidR="00B77DBE" w:rsidRPr="00B77DBE">
              <w:rPr>
                <w:color w:val="1F497D"/>
                <w:sz w:val="16"/>
                <w:szCs w:val="16"/>
              </w:rPr>
              <w:t>cl_khr_int64_base_atomics and cl_khr_int64_extended_atomics</w:t>
            </w:r>
            <w:r w:rsidR="00B77DBE">
              <w:rPr>
                <w:color w:val="1F497D"/>
                <w:sz w:val="16"/>
                <w:szCs w:val="16"/>
              </w:rPr>
              <w:br/>
            </w:r>
            <w:proofErr w:type="spellStart"/>
            <w:r w:rsidRPr="00873B5C">
              <w:rPr>
                <w:color w:val="1F497D"/>
                <w:sz w:val="16"/>
                <w:szCs w:val="16"/>
              </w:rPr>
              <w:t>cl_khr_byte_addressable_store</w:t>
            </w:r>
            <w:proofErr w:type="spellEnd"/>
            <w:r w:rsidRPr="00873B5C">
              <w:rPr>
                <w:color w:val="1F497D"/>
                <w:sz w:val="16"/>
                <w:szCs w:val="16"/>
              </w:rPr>
              <w:br/>
            </w:r>
            <w:r w:rsidR="00B77DBE" w:rsidRPr="00B77DBE">
              <w:rPr>
                <w:color w:val="1F497D"/>
                <w:sz w:val="16"/>
                <w:szCs w:val="16"/>
              </w:rPr>
              <w:t>cl_khr_3d_image_writes</w:t>
            </w:r>
            <w:r w:rsidR="00B77DBE" w:rsidRPr="00873B5C">
              <w:rPr>
                <w:color w:val="1F497D"/>
                <w:sz w:val="16"/>
                <w:szCs w:val="16"/>
              </w:rPr>
              <w:br/>
            </w:r>
            <w:proofErr w:type="spellStart"/>
            <w:r w:rsidRPr="00873B5C">
              <w:rPr>
                <w:color w:val="1F497D"/>
                <w:sz w:val="16"/>
                <w:szCs w:val="16"/>
              </w:rPr>
              <w:t>cl_ext_device_fission</w:t>
            </w:r>
            <w:proofErr w:type="spellEnd"/>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 xml:space="preserve">holds the output of </w:t>
            </w:r>
            <w:proofErr w:type="spellStart"/>
            <w:r w:rsidRPr="00E94F8D">
              <w:rPr>
                <w:color w:val="1F497D"/>
              </w:rPr>
              <w:t>printf</w:t>
            </w:r>
            <w:proofErr w:type="spellEnd"/>
            <w:r w:rsidRPr="00E94F8D">
              <w:rPr>
                <w:color w:val="1F497D"/>
              </w:rPr>
              <w:t xml:space="preserve">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 xml:space="preserve">when sharing memory objects between OpenCL and other APIs such as DirectX, CL_FALSE if the device / implementation has a </w:t>
            </w:r>
            <w:proofErr w:type="spellStart"/>
            <w:r w:rsidRPr="00A94F50">
              <w:rPr>
                <w:color w:val="1F497D"/>
              </w:rPr>
              <w:t>performant</w:t>
            </w:r>
            <w:proofErr w:type="spellEnd"/>
            <w:r w:rsidRPr="00A94F50">
              <w:rPr>
                <w:color w:val="1F497D"/>
              </w:rPr>
              <w:t xml:space="preserve"> path for </w:t>
            </w:r>
            <w:proofErr w:type="gramStart"/>
            <w:r w:rsidRPr="00A94F50">
              <w:rPr>
                <w:color w:val="1F497D"/>
              </w:rPr>
              <w:t>performing</w:t>
            </w:r>
            <w:r>
              <w:rPr>
                <w:color w:val="1F497D"/>
              </w:rPr>
              <w:t xml:space="preserve">  s</w:t>
            </w:r>
            <w:r w:rsidRPr="00A94F50">
              <w:rPr>
                <w:color w:val="1F497D"/>
              </w:rPr>
              <w:t>ynchronization</w:t>
            </w:r>
            <w:proofErr w:type="gramEnd"/>
            <w:r w:rsidRPr="00A94F50">
              <w:rPr>
                <w:color w:val="1F497D"/>
              </w:rPr>
              <w:t xml:space="preserve">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 xml:space="preserve">Returns the </w:t>
            </w:r>
            <w:proofErr w:type="spellStart"/>
            <w:r w:rsidRPr="00A715CA">
              <w:rPr>
                <w:color w:val="1F497D"/>
              </w:rPr>
              <w:t>cl_device_id</w:t>
            </w:r>
            <w:proofErr w:type="spellEnd"/>
            <w:r w:rsidRPr="00A715CA">
              <w:rPr>
                <w:color w:val="1F497D"/>
              </w:rPr>
              <w:t xml:space="preserve">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53E7A" w:rsidRPr="00873B5C" w:rsidRDefault="00411A50" w:rsidP="00453E7A">
            <w:pPr>
              <w:pStyle w:val="TableNormal0"/>
              <w:keepNext/>
              <w:ind w:right="720"/>
              <w:rPr>
                <w:color w:val="1F497D"/>
              </w:rPr>
            </w:pPr>
            <w:r w:rsidRPr="00411A50">
              <w:rPr>
                <w:color w:val="1F497D"/>
                <w:sz w:val="18"/>
                <w:szCs w:val="18"/>
              </w:rPr>
              <w:t>CL_DEVICE_PARTITION_BY_AFFINITY_DOMAIN</w:t>
            </w:r>
            <w:r w:rsidR="00453E7A">
              <w:rPr>
                <w:color w:val="1F497D"/>
                <w:sz w:val="18"/>
                <w:szCs w:val="18"/>
              </w:rPr>
              <w:t xml:space="preserve"> </w:t>
            </w:r>
            <w:r w:rsidR="00453E7A" w:rsidRPr="00453E7A">
              <w:rPr>
                <w:color w:val="1F497D"/>
                <w:sz w:val="18"/>
                <w:szCs w:val="18"/>
              </w:rPr>
              <w:t>CL_DEVICE_PARTITION_BY_NAME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sz w:val="18"/>
                <w:szCs w:val="18"/>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p w:rsidR="0079553C" w:rsidRDefault="0079553C" w:rsidP="00FB31D3">
            <w:pPr>
              <w:pStyle w:val="TableNormal0"/>
              <w:rPr>
                <w:color w:val="1F497D"/>
              </w:rPr>
            </w:pPr>
            <w:r w:rsidRPr="00FB31D3">
              <w:rPr>
                <w:color w:val="1F497D"/>
              </w:rPr>
              <w:t>Assume both L1 and L2 split KN* device into CPU cores</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57" w:name="_Ref288648091"/>
      <w:bookmarkStart w:id="58" w:name="_Ref288648113"/>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1</w:t>
      </w:r>
      <w:r w:rsidR="0046430B">
        <w:rPr>
          <w:noProof/>
        </w:rPr>
        <w:fldChar w:fldCharType="end"/>
      </w:r>
      <w:bookmarkEnd w:id="57"/>
      <w:r>
        <w:rPr>
          <w:noProof/>
        </w:rPr>
        <w:t xml:space="preserve"> OpenCL Device Info Table</w:t>
      </w:r>
      <w:bookmarkEnd w:id="58"/>
    </w:p>
    <w:p w:rsidR="00182278" w:rsidRDefault="00182278" w:rsidP="00A94F50">
      <w:pPr>
        <w:pStyle w:val="Heading2"/>
        <w:pageBreakBefore/>
      </w:pPr>
      <w:bookmarkStart w:id="59" w:name="_Toc307733938"/>
      <w:r>
        <w:lastRenderedPageBreak/>
        <w:t>Multiple Devices Support</w:t>
      </w:r>
      <w:bookmarkEnd w:id="59"/>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60"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60"/>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proofErr w:type="spellStart"/>
            <w:r>
              <w:rPr>
                <w:i/>
                <w:iCs/>
              </w:rPr>
              <w:t>clDevGetExposedDeviceCount</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proofErr w:type="spellStart"/>
            <w:r w:rsidRPr="00871EC1">
              <w:rPr>
                <w:i/>
                <w:iCs/>
              </w:rPr>
              <w:t>clDevGetDeviceInfo</w:t>
            </w:r>
            <w:proofErr w:type="spellEnd"/>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proofErr w:type="spellStart"/>
            <w:r w:rsidRPr="00A94F50">
              <w:rPr>
                <w:b/>
                <w:bCs/>
                <w:i/>
                <w:iCs/>
              </w:rPr>
              <w:t>device_index</w:t>
            </w:r>
            <w:proofErr w:type="spellEnd"/>
            <w:r>
              <w:t xml:space="preserve"> that will index exposed devices supported by Device Agent.</w:t>
            </w:r>
            <w:r w:rsidR="00680115">
              <w:t xml:space="preserve"> Possible device indexes are [0</w:t>
            </w:r>
            <w:proofErr w:type="gramStart"/>
            <w:r w:rsidR="00680115">
              <w:t>..N</w:t>
            </w:r>
            <w:proofErr w:type="gramEnd"/>
            <w:r w:rsidR="00680115">
              <w:t xml:space="preserve">-1], where N is </w:t>
            </w:r>
            <w:r w:rsidR="000250E8">
              <w:t xml:space="preserve">a number of exposed devices retuned by </w:t>
            </w:r>
            <w:proofErr w:type="spellStart"/>
            <w:r w:rsidR="000250E8" w:rsidRPr="00873B5C">
              <w:rPr>
                <w:i/>
                <w:iCs/>
              </w:rPr>
              <w:t>clDevGetExposedDeviceCount</w:t>
            </w:r>
            <w:proofErr w:type="spellEnd"/>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proofErr w:type="spellStart"/>
            <w:r w:rsidRPr="00871EC1">
              <w:rPr>
                <w:i/>
                <w:iCs/>
              </w:rPr>
              <w:t>clDevCreateDeviceInstance</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r w:rsidR="002E68FD">
              <w:t>b</w:t>
            </w:r>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proofErr w:type="spellStart"/>
            <w:r w:rsidRPr="00A94F50">
              <w:rPr>
                <w:b/>
                <w:bCs/>
                <w:i/>
                <w:iCs/>
              </w:rPr>
              <w:t>device_index</w:t>
            </w:r>
            <w:proofErr w:type="spellEnd"/>
            <w:r>
              <w:t xml:space="preserve"> that will index exposed devices supported by Device Agent. Possible device indexes are [0</w:t>
            </w:r>
            <w:proofErr w:type="gramStart"/>
            <w:r>
              <w:t>..N</w:t>
            </w:r>
            <w:proofErr w:type="gramEnd"/>
            <w:r>
              <w:t xml:space="preserve">-1], where N is a number of exposed devices retuned by </w:t>
            </w:r>
            <w:proofErr w:type="spellStart"/>
            <w:r w:rsidRPr="00873B5C">
              <w:rPr>
                <w:i/>
                <w:iCs/>
              </w:rPr>
              <w:t>clDevGetExposedDeviceCount</w:t>
            </w:r>
            <w:proofErr w:type="spellEnd"/>
            <w:r>
              <w:t>().</w:t>
            </w:r>
          </w:p>
        </w:tc>
      </w:tr>
    </w:tbl>
    <w:p w:rsidR="00871EC1" w:rsidRPr="00F023FB" w:rsidRDefault="00B9771C" w:rsidP="00A94F50">
      <w:pPr>
        <w:pStyle w:val="Caption"/>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2</w:t>
      </w:r>
      <w:r w:rsidR="0046430B">
        <w:rPr>
          <w:noProof/>
        </w:rPr>
        <w:fldChar w:fldCharType="end"/>
      </w:r>
      <w:r>
        <w:rPr>
          <w:noProof/>
        </w:rPr>
        <w:t xml:space="preserve"> Proposed Runtime Device Agent API Changes for Multiple Devices Support</w:t>
      </w:r>
    </w:p>
    <w:p w:rsidR="003F4E45" w:rsidRDefault="003F4E45">
      <w:pPr>
        <w:pStyle w:val="Heading2"/>
      </w:pPr>
      <w:bookmarkStart w:id="61" w:name="_Toc307733939"/>
      <w:r>
        <w:t>MIC Device Crash Recovery</w:t>
      </w:r>
      <w:bookmarkEnd w:id="61"/>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w:t>
      </w:r>
      <w:r w:rsidR="003D79D0">
        <w:t xml:space="preserve"> (including memory shortage because of device sharing)</w:t>
      </w:r>
      <w:r w:rsidR="008C4153">
        <w:t>,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62"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62"/>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63" w:name="OPEN32"/>
      <w:r w:rsidR="00FE2630">
        <w:rPr>
          <w:i/>
          <w:iCs/>
        </w:rPr>
        <w:t xml:space="preserve">How </w:t>
      </w:r>
      <w:r w:rsidR="0069280A">
        <w:rPr>
          <w:i/>
          <w:iCs/>
        </w:rPr>
        <w:t>does COI notify</w:t>
      </w:r>
      <w:r w:rsidR="00FE2630">
        <w:rPr>
          <w:i/>
          <w:iCs/>
        </w:rPr>
        <w:t xml:space="preserve"> caller about remote process crash? Return code?</w:t>
      </w:r>
      <w:bookmarkEnd w:id="63"/>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w:t>
      </w:r>
      <w:proofErr w:type="spellStart"/>
      <w:r w:rsidR="007330F9">
        <w:t>IDevMemObjects</w:t>
      </w:r>
      <w:proofErr w:type="spellEnd"/>
      <w:r w:rsidR="007330F9">
        <w:t xml:space="preserve">, etc.) return </w:t>
      </w:r>
      <w:r w:rsidR="007330F9" w:rsidRPr="007330F9">
        <w:t>CL_DEV_ERROR_FAIL</w:t>
      </w:r>
      <w:r w:rsidR="007330F9">
        <w:t xml:space="preserve">. The only APIs that will behave normally will be ones that destruct </w:t>
      </w:r>
      <w:r w:rsidR="008C4153">
        <w:t>MIC</w:t>
      </w:r>
      <w:r w:rsidR="007330F9">
        <w:t xml:space="preserve"> objects, like </w:t>
      </w:r>
      <w:proofErr w:type="spellStart"/>
      <w:proofErr w:type="gramStart"/>
      <w:r w:rsidR="007330F9">
        <w:t>clDevCloseDevice</w:t>
      </w:r>
      <w:proofErr w:type="spellEnd"/>
      <w:r w:rsidR="007330F9">
        <w:t>(</w:t>
      </w:r>
      <w:proofErr w:type="gramEnd"/>
      <w:r w:rsidR="007330F9">
        <w:t>),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w:t>
      </w:r>
      <w:proofErr w:type="spellStart"/>
      <w:r>
        <w:t>NDRange</w:t>
      </w:r>
      <w:proofErr w:type="spellEnd"/>
      <w:r>
        <w:t xml:space="preserve"> executions, by signaling Runtime about command status change with status </w:t>
      </w:r>
      <w:r w:rsidRPr="007330F9">
        <w:t xml:space="preserve">CL_DEV_ERROR_FAIL </w:t>
      </w:r>
      <w:r>
        <w:t xml:space="preserve"> </w:t>
      </w:r>
      <w:r>
        <w:br/>
      </w:r>
      <w:r w:rsidRPr="00A94F50">
        <w:rPr>
          <w:i/>
          <w:iCs/>
        </w:rPr>
        <w:t xml:space="preserve">( </w:t>
      </w:r>
      <w:proofErr w:type="spellStart"/>
      <w:r w:rsidRPr="00A94F50">
        <w:rPr>
          <w:i/>
          <w:iCs/>
        </w:rPr>
        <w:t>IOCLFrameworkCallbacks</w:t>
      </w:r>
      <w:proofErr w:type="spellEnd"/>
      <w:r w:rsidRPr="00A94F50">
        <w:rPr>
          <w:i/>
          <w:iCs/>
        </w:rPr>
        <w:t xml:space="preserve">:: </w:t>
      </w:r>
      <w:proofErr w:type="spellStart"/>
      <w:r w:rsidRPr="00A94F50">
        <w:rPr>
          <w:i/>
          <w:iCs/>
        </w:rPr>
        <w:t>clDevCmdStatusChanged</w:t>
      </w:r>
      <w:proofErr w:type="spellEnd"/>
      <w:r w:rsidRPr="00A94F50">
        <w:rPr>
          <w:i/>
          <w:iCs/>
        </w:rPr>
        <w:t>( CL_DEV_ERROR_FAIL  ))</w:t>
      </w:r>
    </w:p>
    <w:p w:rsidR="00812846" w:rsidRDefault="009C7A94" w:rsidP="00917EC0">
      <w:pPr>
        <w:pStyle w:val="Heading2"/>
        <w:pageBreakBefore/>
      </w:pPr>
      <w:bookmarkStart w:id="64" w:name="_Toc307733940"/>
      <w:r>
        <w:lastRenderedPageBreak/>
        <w:t>Buffers Implementation</w:t>
      </w:r>
      <w:bookmarkEnd w:id="64"/>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65" w:name="_Toc307733941"/>
      <w:r>
        <w:t>Memory Objects Device Agent API</w:t>
      </w:r>
      <w:bookmarkEnd w:id="65"/>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2</w:t>
      </w:r>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20" o:title="" croptop="3569f" cropbottom="36052f" cropleft="18224f" cropright="21740f"/>
          </v:shape>
          <o:OLEObject Type="Embed" ProgID="Visio.Drawing.11" ShapeID="_x0000_i1029" DrawAspect="Content" ObjectID="_1383308342" r:id="rId21"/>
        </w:object>
      </w:r>
    </w:p>
    <w:p w:rsidR="00A87FC6" w:rsidRDefault="000B2961" w:rsidP="00A94F50">
      <w:pPr>
        <w:pStyle w:val="Caption"/>
      </w:pPr>
      <w:bookmarkStart w:id="66" w:name="_Ref298158645"/>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w:t>
      </w:r>
      <w:r w:rsidR="0046430B">
        <w:rPr>
          <w:noProof/>
        </w:rPr>
        <w:fldChar w:fldCharType="end"/>
      </w:r>
      <w:bookmarkEnd w:id="66"/>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proofErr w:type="spellStart"/>
            <w:r>
              <w:rPr>
                <w:i/>
                <w:iCs/>
              </w:rPr>
              <w:t>GetSupportedImageFormats</w:t>
            </w:r>
            <w:proofErr w:type="spellEnd"/>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proofErr w:type="spellStart"/>
            <w:r>
              <w:rPr>
                <w:i/>
                <w:iCs/>
              </w:rPr>
              <w:t>CreateMemoryObject</w:t>
            </w:r>
            <w:proofErr w:type="spellEnd"/>
            <w:r>
              <w:rPr>
                <w:i/>
                <w:iCs/>
              </w:rPr>
              <w: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w:t>
            </w:r>
            <w:proofErr w:type="spellStart"/>
            <w:r w:rsidR="00B4395A">
              <w:t>I</w:t>
            </w:r>
            <w:r w:rsidR="00874B85">
              <w:t>D</w:t>
            </w:r>
            <w:r w:rsidR="00B4395A">
              <w:t>evMemObject</w:t>
            </w:r>
            <w:proofErr w:type="spellEnd"/>
            <w:r w:rsidR="00B4395A">
              <w:t xml:space="preserve">).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proofErr w:type="spellStart"/>
            <w:proofErr w:type="gramStart"/>
            <w:r w:rsidR="00B4395A" w:rsidRPr="00B4395A">
              <w:t>CreateMemObject</w:t>
            </w:r>
            <w:proofErr w:type="spellEnd"/>
            <w:r w:rsidR="00B4395A" w:rsidRPr="00B4395A">
              <w:t>(</w:t>
            </w:r>
            <w:proofErr w:type="gramEnd"/>
            <w:r w:rsidR="00B4395A" w:rsidRPr="00B4395A">
              <w: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proofErr w:type="spellStart"/>
            <w:r w:rsidRPr="00A94F50">
              <w:rPr>
                <w:b/>
                <w:bCs/>
                <w:i/>
                <w:iCs/>
              </w:rPr>
              <w:t>IBsService</w:t>
            </w:r>
            <w:proofErr w:type="spellEnd"/>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w:t>
            </w:r>
            <w:proofErr w:type="spellStart"/>
            <w:r>
              <w:t>IDevMemObject</w:t>
            </w:r>
            <w:proofErr w:type="spellEnd"/>
            <w:r>
              <w:t xml:space="preserve">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Pr>
                <w:i/>
                <w:iCs/>
              </w:rPr>
              <w:t>CreateMappedRegion</w:t>
            </w:r>
            <w:proofErr w:type="spellEnd"/>
            <w:r>
              <w:rPr>
                <w:i/>
                <w:iCs/>
              </w:rPr>
              <w:t>()</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w:t>
            </w:r>
            <w:proofErr w:type="spellStart"/>
            <w:r w:rsidR="00AB4B0F">
              <w:t>device_data</w:t>
            </w:r>
            <w:proofErr w:type="spellEnd"/>
            <w:r w:rsidR="00AB4B0F">
              <w:t>.</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67" w:name="REQUIREMENT10"/>
            <w:proofErr w:type="spellStart"/>
            <w:proofErr w:type="gramStart"/>
            <w:r w:rsidR="00565173" w:rsidRPr="00565173">
              <w:rPr>
                <w:i/>
                <w:iCs/>
              </w:rPr>
              <w:t>CreateMappedRegion</w:t>
            </w:r>
            <w:proofErr w:type="spellEnd"/>
            <w:r w:rsidR="00565173" w:rsidRPr="00565173">
              <w:rPr>
                <w:i/>
                <w:iCs/>
              </w:rPr>
              <w:t>(</w:t>
            </w:r>
            <w:proofErr w:type="gramEnd"/>
            <w:r w:rsidR="00565173" w:rsidRPr="00565173">
              <w:rPr>
                <w:i/>
                <w:iCs/>
              </w:rPr>
              <w:t xml:space="preserve">)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67"/>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sidRPr="005666C8">
              <w:rPr>
                <w:i/>
                <w:iCs/>
              </w:rPr>
              <w:t>ReleaseMappedRegion</w:t>
            </w:r>
            <w:proofErr w:type="spellEnd"/>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68" w:name="REQUIREMENT11"/>
            <w:r w:rsidR="00113B3B" w:rsidRPr="003F6B57">
              <w:rPr>
                <w:i/>
                <w:iCs/>
              </w:rPr>
              <w:t xml:space="preserve">Runtime should ensure that </w:t>
            </w:r>
            <w:proofErr w:type="spellStart"/>
            <w:proofErr w:type="gramStart"/>
            <w:r w:rsidR="00113B3B" w:rsidRPr="003F6B57">
              <w:rPr>
                <w:i/>
                <w:iCs/>
              </w:rPr>
              <w:t>ReleaseMappedRegion</w:t>
            </w:r>
            <w:proofErr w:type="spellEnd"/>
            <w:r w:rsidR="00113B3B" w:rsidRPr="003F6B57">
              <w:rPr>
                <w:i/>
                <w:iCs/>
              </w:rPr>
              <w:t>(</w:t>
            </w:r>
            <w:proofErr w:type="gramEnd"/>
            <w:r w:rsidR="00113B3B" w:rsidRPr="003F6B57">
              <w:rPr>
                <w:i/>
                <w:iCs/>
              </w:rPr>
              <w:t xml:space="preserve">) is called for the same </w:t>
            </w:r>
            <w:proofErr w:type="spellStart"/>
            <w:r w:rsidR="00113B3B" w:rsidRPr="003F6B57">
              <w:rPr>
                <w:i/>
                <w:iCs/>
              </w:rPr>
              <w:t>IDevMemObject</w:t>
            </w:r>
            <w:proofErr w:type="spellEnd"/>
            <w:r w:rsidR="00113B3B" w:rsidRPr="003F6B57">
              <w:rPr>
                <w:i/>
                <w:iCs/>
              </w:rPr>
              <w:t xml:space="preserve"> that was used for </w:t>
            </w:r>
            <w:proofErr w:type="spellStart"/>
            <w:r w:rsidR="00113B3B" w:rsidRPr="003F6B57">
              <w:rPr>
                <w:i/>
                <w:iCs/>
              </w:rPr>
              <w:t>CreateMappedRegion</w:t>
            </w:r>
            <w:proofErr w:type="spellEnd"/>
            <w:r w:rsidR="00113B3B" w:rsidRPr="003F6B57">
              <w:rPr>
                <w:i/>
                <w:iCs/>
              </w:rPr>
              <w:t>().</w:t>
            </w:r>
            <w:bookmarkEnd w:id="68"/>
          </w:p>
        </w:tc>
      </w:tr>
    </w:tbl>
    <w:p w:rsidR="00A87FC6" w:rsidRDefault="003C5556" w:rsidP="003C5556">
      <w:pPr>
        <w:pStyle w:val="Caption"/>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3</w:t>
      </w:r>
      <w:r w:rsidR="0046430B">
        <w:rPr>
          <w:noProof/>
        </w:rPr>
        <w:fldChar w:fldCharType="end"/>
      </w:r>
      <w:r>
        <w:t xml:space="preserve"> Existing Memory Objects Device API</w:t>
      </w:r>
    </w:p>
    <w:p w:rsidR="00A94019" w:rsidRDefault="00544462">
      <w:pPr>
        <w:pStyle w:val="Heading3"/>
      </w:pPr>
      <w:bookmarkStart w:id="69" w:name="_Toc307733942"/>
      <w:r>
        <w:t xml:space="preserve">Sharing </w:t>
      </w:r>
      <w:r w:rsidR="00FF6A8A">
        <w:t>memory objects</w:t>
      </w:r>
      <w:r w:rsidR="00970798">
        <w:t xml:space="preserve"> </w:t>
      </w:r>
      <w:r>
        <w:t>between different devices.</w:t>
      </w:r>
      <w:bookmarkEnd w:id="69"/>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Device Memory Object </w:t>
      </w:r>
      <w:r w:rsidR="00AE73D7">
        <w:t xml:space="preserve">instance </w:t>
      </w:r>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proofErr w:type="gramStart"/>
      <w:r w:rsidR="00B614F4">
        <w:t>data,</w:t>
      </w:r>
      <w:proofErr w:type="gramEnd"/>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2" o:title="" croptop="4439f" cropbottom="4439f" cropleft="6666f" cropright="6667f"/>
          </v:shape>
          <o:OLEObject Type="Embed" ProgID="PowerPoint.Slide.12" ShapeID="_x0000_i1030" DrawAspect="Content" ObjectID="_1383308343" r:id="rId23"/>
        </w:object>
      </w:r>
    </w:p>
    <w:p w:rsidR="00475065" w:rsidRDefault="00894E94" w:rsidP="003F6B57">
      <w:pPr>
        <w:pStyle w:val="Caption"/>
        <w:rPr>
          <w:noProof/>
        </w:rPr>
      </w:pPr>
      <w:bookmarkStart w:id="70" w:name="_Ref303758962"/>
      <w:bookmarkStart w:id="71" w:name="_Ref303758975"/>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3</w:t>
      </w:r>
      <w:r w:rsidR="0046430B">
        <w:rPr>
          <w:noProof/>
        </w:rPr>
        <w:fldChar w:fldCharType="end"/>
      </w:r>
      <w:bookmarkEnd w:id="70"/>
      <w:r>
        <w:rPr>
          <w:noProof/>
        </w:rPr>
        <w:t xml:space="preserve"> OpenCL Runtime Memory Object Internal View</w:t>
      </w:r>
      <w:bookmarkEnd w:id="71"/>
    </w:p>
    <w:p w:rsidR="00D7572D" w:rsidRDefault="00D7572D">
      <w:r>
        <w:fldChar w:fldCharType="begin"/>
      </w:r>
      <w:r>
        <w:instrText xml:space="preserve"> REF _Ref303758962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3</w:t>
      </w:r>
      <w:r>
        <w:fldChar w:fldCharType="end"/>
      </w:r>
      <w:r>
        <w:t xml:space="preserve"> </w:t>
      </w:r>
      <w:r>
        <w:fldChar w:fldCharType="begin"/>
      </w:r>
      <w:r>
        <w:instrText xml:space="preserve"> REF _Ref303758975 \p \h </w:instrText>
      </w:r>
      <w:r>
        <w:fldChar w:fldCharType="separate"/>
      </w:r>
      <w:r w:rsidR="00937B10">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r w:rsidR="00242350">
        <w:t>g</w:t>
      </w:r>
      <w:r>
        <w:t xml:space="preserve">roup. It implements the most optimal copy/move buffer between devices of its </w:t>
      </w:r>
      <w:r w:rsidR="00242350">
        <w:t>s</w:t>
      </w:r>
      <w:r>
        <w:t xml:space="preserve">haring </w:t>
      </w:r>
      <w:r w:rsidR="00242350">
        <w:t>g</w:t>
      </w:r>
      <w:r>
        <w:t xml:space="preserve">roup. </w:t>
      </w:r>
      <w:r w:rsidR="00777C85">
        <w:t>The device</w:t>
      </w:r>
      <w:r>
        <w:t xml:space="preserve"> memory object manifests itself as a </w:t>
      </w:r>
      <w:r w:rsidR="00E62830">
        <w:t>shared</w:t>
      </w:r>
      <w:r>
        <w:t xml:space="preserve"> </w:t>
      </w:r>
      <w:proofErr w:type="spellStart"/>
      <w:r w:rsidR="00E62830">
        <w:t>I</w:t>
      </w:r>
      <w:r>
        <w:t>DevMemObject</w:t>
      </w:r>
      <w:proofErr w:type="spellEnd"/>
      <w:r>
        <w:t xml:space="preserve">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r w:rsidR="00C83C33">
        <w:t xml:space="preserve">for buffers and images. </w:t>
      </w:r>
      <w:r>
        <w:t>Buffer Sharing Group ID</w:t>
      </w:r>
      <w:r w:rsidR="00C83C33">
        <w:t>,</w:t>
      </w:r>
      <w:r>
        <w:t xml:space="preserve"> Image Sharing Group ID</w:t>
      </w:r>
      <w:r w:rsidR="00C83C33">
        <w:t xml:space="preserve">, </w:t>
      </w:r>
      <w:proofErr w:type="spellStart"/>
      <w:r w:rsidR="00C83C33">
        <w:t>etc</w:t>
      </w:r>
      <w:proofErr w:type="spellEnd"/>
      <w:r>
        <w:t xml:space="preserve"> are determined by the device agent themselves. The specifics of how these IDs are generated by the device agents are out-of-the scope of this document. </w:t>
      </w:r>
      <w:r w:rsidR="00174BDA">
        <w:t xml:space="preserve">Different </w:t>
      </w:r>
      <w:r>
        <w:t>Device Agent</w:t>
      </w:r>
      <w:r w:rsidR="00174BDA">
        <w:t xml:space="preserve"> instances</w:t>
      </w:r>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r w:rsidR="00F058C1">
        <w:t>s</w:t>
      </w:r>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r w:rsidR="00424A32">
        <w:t>on demand</w:t>
      </w:r>
      <w:r w:rsidR="00307CBD">
        <w:t xml:space="preserve"> or</w:t>
      </w:r>
      <w:r>
        <w:t xml:space="preserve"> 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 xml:space="preserve">A runtime memory object is created as a result of </w:t>
      </w:r>
      <w:proofErr w:type="spellStart"/>
      <w:proofErr w:type="gramStart"/>
      <w:r>
        <w:t>clCreateMemObject</w:t>
      </w:r>
      <w:proofErr w:type="spellEnd"/>
      <w:r>
        <w:t>(</w:t>
      </w:r>
      <w:proofErr w:type="gramEnd"/>
      <w:r>
        <w: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8C617D" w:rsidRDefault="00D7572D" w:rsidP="00D7572D">
      <w:pPr>
        <w:pStyle w:val="ListParagraph"/>
        <w:numPr>
          <w:ilvl w:val="0"/>
          <w:numId w:val="61"/>
        </w:numPr>
      </w:pPr>
      <w:r>
        <w:t>If that</w:t>
      </w:r>
      <w:r w:rsidR="006320E3">
        <w:t xml:space="preserve"> Sharing Group</w:t>
      </w:r>
      <w:r>
        <w:t xml:space="preserve"> does not exist, invoke the call </w:t>
      </w:r>
      <w:proofErr w:type="spellStart"/>
      <w:r>
        <w:t>D</w:t>
      </w:r>
      <w:r w:rsidR="006320E3">
        <w:t>evice</w:t>
      </w:r>
      <w:r>
        <w:t>A</w:t>
      </w:r>
      <w:r w:rsidR="006320E3">
        <w:t>gent</w:t>
      </w:r>
      <w:proofErr w:type="spellEnd"/>
      <w:r>
        <w:t>::</w:t>
      </w:r>
      <w:proofErr w:type="spellStart"/>
      <w:proofErr w:type="gramStart"/>
      <w:r>
        <w:t>CreateMemObject</w:t>
      </w:r>
      <w:proofErr w:type="spellEnd"/>
      <w:r>
        <w:t>(</w:t>
      </w:r>
      <w:proofErr w:type="gramEnd"/>
      <w:r>
        <w:t xml:space="preserve">) and </w:t>
      </w:r>
      <w:r w:rsidR="006320E3">
        <w:t xml:space="preserve">save returned </w:t>
      </w:r>
      <w:proofErr w:type="spellStart"/>
      <w:r w:rsidR="006320E3">
        <w:t>IDevMemObject</w:t>
      </w:r>
      <w:proofErr w:type="spellEnd"/>
      <w:r w:rsidR="006320E3">
        <w:t xml:space="preserve"> in a</w:t>
      </w:r>
      <w:r>
        <w:t xml:space="preserve"> Sharing Group. </w:t>
      </w: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r w:rsidR="001117E6">
        <w:t>share the same</w:t>
      </w:r>
      <w:r>
        <w:t xml:space="preserve"> 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 xml:space="preserve">Runtime passes an appropriate </w:t>
      </w:r>
      <w:proofErr w:type="spellStart"/>
      <w:r>
        <w:t>IDevMemObject</w:t>
      </w:r>
      <w:proofErr w:type="spellEnd"/>
      <w:r>
        <w:t xml:space="preserve"> pointer for each </w:t>
      </w:r>
      <w:proofErr w:type="spellStart"/>
      <w:r>
        <w:t>NDRange</w:t>
      </w:r>
      <w:proofErr w:type="spellEnd"/>
      <w:r>
        <w:t xml:space="preserve"> </w:t>
      </w:r>
      <w:proofErr w:type="spellStart"/>
      <w:r>
        <w:t>cl_mem</w:t>
      </w:r>
      <w:proofErr w:type="spellEnd"/>
      <w:r>
        <w:t xml:space="preserve"> parameter</w:t>
      </w:r>
      <w:r w:rsidR="006320E3">
        <w:t xml:space="preserve"> as part of appropriate kernel arguments setup. </w:t>
      </w:r>
      <w:r>
        <w:t xml:space="preserve">As Device Agent receives </w:t>
      </w:r>
      <w:proofErr w:type="spellStart"/>
      <w:r>
        <w:t>NDRange</w:t>
      </w:r>
      <w:proofErr w:type="spellEnd"/>
      <w:r w:rsidR="006320E3">
        <w:t xml:space="preserve"> command for execution</w:t>
      </w:r>
      <w:r>
        <w:t xml:space="preserve">, it should loop through </w:t>
      </w:r>
      <w:r w:rsidR="006320E3">
        <w:t xml:space="preserve">kernel argument values </w:t>
      </w:r>
      <w:r>
        <w:t xml:space="preserve">and replace all </w:t>
      </w:r>
      <w:proofErr w:type="spellStart"/>
      <w:r>
        <w:t>IDevMemObject</w:t>
      </w:r>
      <w:proofErr w:type="spellEnd"/>
      <w:r>
        <w:t xml:space="preserve"> pointers with appropriate </w:t>
      </w:r>
      <w:r w:rsidR="006320E3">
        <w:t>raw memory pointers</w:t>
      </w:r>
      <w:r>
        <w:t xml:space="preserve">. </w:t>
      </w:r>
      <w:r w:rsidR="006320E3">
        <w:t xml:space="preserve">If Device Agent and appropriate </w:t>
      </w:r>
      <w:proofErr w:type="spellStart"/>
      <w:r w:rsidR="006320E3">
        <w:t>IDevMemObject</w:t>
      </w:r>
      <w:proofErr w:type="spellEnd"/>
      <w:r w:rsidR="006320E3">
        <w:t xml:space="preserve">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w:t>
      </w:r>
      <w:proofErr w:type="spellStart"/>
      <w:r w:rsidR="00CC3E4D" w:rsidRPr="00CC3E4D">
        <w:t>IDevMemObject</w:t>
      </w:r>
      <w:proofErr w:type="spellEnd"/>
      <w:r w:rsidR="00CC3E4D" w:rsidRPr="00CC3E4D">
        <w:t xml:space="preserve"> about WRITE operation, so that buffer locations on other shared group devices may be invalidated.</w:t>
      </w:r>
    </w:p>
    <w:p w:rsidR="00F20962" w:rsidRDefault="00F20962" w:rsidP="00873B5C">
      <w:pPr>
        <w:pStyle w:val="IndentedNote"/>
      </w:pPr>
      <w:r w:rsidRPr="00873B5C">
        <w:rPr>
          <w:i/>
          <w:iCs/>
        </w:rPr>
        <w:t>Note:</w:t>
      </w:r>
      <w:r>
        <w:tab/>
      </w:r>
      <w:r w:rsidRPr="00F20962">
        <w:t xml:space="preserve">Time required to transfer data between devices inside the same Sharing Group is attributed to the </w:t>
      </w:r>
      <w:proofErr w:type="spellStart"/>
      <w:r w:rsidRPr="00F20962">
        <w:t>NDRange</w:t>
      </w:r>
      <w:proofErr w:type="spellEnd"/>
      <w:r w:rsidRPr="00F20962">
        <w:t xml:space="preserve">/other command execution. This means that calling </w:t>
      </w:r>
      <w:proofErr w:type="spellStart"/>
      <w:r w:rsidRPr="00F20962">
        <w:t>IDevMemObject</w:t>
      </w:r>
      <w:proofErr w:type="spellEnd"/>
      <w:r w:rsidRPr="00F20962">
        <w:t>:</w:t>
      </w:r>
      <w:proofErr w:type="gramStart"/>
      <w:r w:rsidRPr="00F20962">
        <w:t>:</w:t>
      </w:r>
      <w:proofErr w:type="spellStart"/>
      <w:r w:rsidRPr="00F20962">
        <w:t>GetHandle</w:t>
      </w:r>
      <w:proofErr w:type="spellEnd"/>
      <w:proofErr w:type="gramEnd"/>
      <w:r w:rsidRPr="00F20962">
        <w:t>/</w:t>
      </w:r>
      <w:proofErr w:type="spellStart"/>
      <w:r w:rsidRPr="00F20962">
        <w:t>GetPointer</w:t>
      </w:r>
      <w:proofErr w:type="spellEnd"/>
      <w:r w:rsidRPr="00F20962">
        <w:t xml:space="preserve"> should be done as part of the </w:t>
      </w:r>
      <w:proofErr w:type="spellStart"/>
      <w:r w:rsidRPr="00F20962">
        <w:t>NDRange</w:t>
      </w:r>
      <w:proofErr w:type="spellEnd"/>
      <w:r w:rsidRPr="00F20962">
        <w:t xml:space="preserve"> execution (inside TBB task for CPU</w:t>
      </w:r>
      <w:r>
        <w:t xml:space="preserve"> Device</w:t>
      </w:r>
      <w:r w:rsidRPr="00F20962">
        <w:t>).</w:t>
      </w:r>
    </w:p>
    <w:p w:rsidR="00091BB9" w:rsidRDefault="006320E3" w:rsidP="00873B5C">
      <w:r>
        <w:t xml:space="preserve">In the case of MIC Device Agent that </w:t>
      </w:r>
      <w:proofErr w:type="spellStart"/>
      <w:r>
        <w:t>IDevMemObject</w:t>
      </w:r>
      <w:proofErr w:type="spellEnd"/>
      <w:r>
        <w:t xml:space="preserve"> replacement is done in </w:t>
      </w:r>
      <w:r w:rsidR="00A57872">
        <w:t>3</w:t>
      </w:r>
      <w:r>
        <w:t xml:space="preserve"> </w:t>
      </w:r>
      <w:r w:rsidR="004377A1">
        <w:t>steps</w:t>
      </w:r>
      <w:r>
        <w:t xml:space="preserve"> to support memory object data transfer through </w:t>
      </w:r>
      <w:proofErr w:type="spellStart"/>
      <w:r>
        <w:t>PCIe</w:t>
      </w:r>
      <w:proofErr w:type="spellEnd"/>
      <w:r>
        <w:t xml:space="preserve"> using COI</w:t>
      </w:r>
      <w:r w:rsidR="001D3407">
        <w:t xml:space="preserve"> (see paragraph </w:t>
      </w:r>
      <w:r w:rsidR="001D3407">
        <w:fldChar w:fldCharType="begin"/>
      </w:r>
      <w:r w:rsidR="001D3407">
        <w:instrText xml:space="preserve"> REF _Ref303760989 \w \h </w:instrText>
      </w:r>
      <w:r w:rsidR="001D3407">
        <w:fldChar w:fldCharType="separate"/>
      </w:r>
      <w:r w:rsidR="00937B10">
        <w:rPr>
          <w:rFonts w:hint="eastAsia"/>
          <w:cs/>
        </w:rPr>
        <w:t>‎</w:t>
      </w:r>
      <w:r w:rsidR="00937B10">
        <w:t>4.12.2.4</w:t>
      </w:r>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w:t>
      </w:r>
      <w:proofErr w:type="spellStart"/>
      <w:r w:rsidR="00091BB9">
        <w:t>IDevMemObject</w:t>
      </w:r>
      <w:proofErr w:type="spellEnd"/>
      <w:r w:rsidR="00091BB9">
        <w:t xml:space="preserve"> using internal </w:t>
      </w:r>
      <w:r>
        <w:t xml:space="preserve">MIC </w:t>
      </w:r>
      <w:proofErr w:type="spellStart"/>
      <w:r w:rsidR="00091BB9">
        <w:t>IDevMemObject</w:t>
      </w:r>
      <w:proofErr w:type="spellEnd"/>
      <w:r w:rsidR="00091BB9">
        <w:t>&lt;&gt;</w:t>
      </w:r>
      <w:r>
        <w:t xml:space="preserve">MIC </w:t>
      </w:r>
      <w:r w:rsidR="00091BB9">
        <w:t>D</w:t>
      </w:r>
      <w:r>
        <w:t xml:space="preserve">evice </w:t>
      </w:r>
      <w:r w:rsidR="00091BB9">
        <w:t>A</w:t>
      </w:r>
      <w:r>
        <w:t>gent</w:t>
      </w:r>
      <w:r w:rsidR="00091BB9">
        <w:t xml:space="preserve"> API</w:t>
      </w:r>
      <w:r w:rsidR="00A57872">
        <w:t xml:space="preserve"> for each </w:t>
      </w:r>
      <w:proofErr w:type="spellStart"/>
      <w:r w:rsidR="00A57872">
        <w:t>cl_mem</w:t>
      </w:r>
      <w:proofErr w:type="spellEnd"/>
      <w:r w:rsidR="00A57872">
        <w:t xml:space="preserve">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 xml:space="preserve">On a device replace </w:t>
      </w:r>
      <w:proofErr w:type="spellStart"/>
      <w:r>
        <w:t>cl_mem</w:t>
      </w:r>
      <w:proofErr w:type="spellEnd"/>
      <w:r>
        <w:t xml:space="preserve">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72"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 xml:space="preserve">and OpenCL Runtime </w:t>
      </w:r>
      <w:proofErr w:type="spellStart"/>
      <w:r w:rsidR="002D2BDD">
        <w:rPr>
          <w:i/>
          <w:iCs/>
        </w:rPr>
        <w:t>IOCLDevice</w:t>
      </w:r>
      <w:proofErr w:type="spellEnd"/>
      <w:r w:rsidR="002D2BDD">
        <w:rPr>
          <w:i/>
          <w:iCs/>
        </w:rPr>
        <w:t xml:space="preserve"> should</w:t>
      </w:r>
      <w:r w:rsidR="003C5556" w:rsidRPr="001F1506">
        <w:rPr>
          <w:i/>
          <w:iCs/>
        </w:rPr>
        <w:t xml:space="preserve"> </w:t>
      </w:r>
      <w:r w:rsidR="0099201D">
        <w:rPr>
          <w:i/>
          <w:iCs/>
        </w:rPr>
        <w:t xml:space="preserve">be extended with several new </w:t>
      </w:r>
      <w:r w:rsidR="0099201D" w:rsidRPr="001F1506">
        <w:rPr>
          <w:i/>
          <w:iCs/>
        </w:rPr>
        <w:t>methods</w:t>
      </w:r>
      <w:bookmarkEnd w:id="72"/>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proofErr w:type="spellStart"/>
            <w:r>
              <w:rPr>
                <w:i/>
                <w:iCs/>
              </w:rPr>
              <w:t>IOCLDevice</w:t>
            </w:r>
            <w:proofErr w:type="spellEnd"/>
            <w:r>
              <w:rPr>
                <w:i/>
                <w:iCs/>
              </w:rPr>
              <w:t>::</w:t>
            </w:r>
            <w:r>
              <w:rPr>
                <w:i/>
                <w:iCs/>
              </w:rPr>
              <w:br/>
            </w:r>
            <w:proofErr w:type="spellStart"/>
            <w:r w:rsidR="008A2F89">
              <w:rPr>
                <w:i/>
                <w:iCs/>
              </w:rPr>
              <w:t>GetDeviceBufferRequirements</w:t>
            </w:r>
            <w:proofErr w:type="spellEnd"/>
            <w:r w:rsidR="008A2F89">
              <w:rPr>
                <w:i/>
                <w:iCs/>
              </w:rPr>
              <w:t>()</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UpdateBackingStore</w:t>
            </w:r>
            <w:proofErr w:type="spellEnd"/>
            <w:r>
              <w:rPr>
                <w:i/>
                <w:iCs/>
              </w:rPr>
              <w:t>()</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UpdateFromBackingStore</w:t>
            </w:r>
            <w:proofErr w:type="spellEnd"/>
            <w:r>
              <w:rPr>
                <w:i/>
                <w:iCs/>
              </w:rPr>
              <w:t>()</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proofErr w:type="spellStart"/>
            <w:r>
              <w:rPr>
                <w:i/>
                <w:iCs/>
              </w:rPr>
              <w:t>IDevMemObject</w:t>
            </w:r>
            <w:proofErr w:type="spellEnd"/>
            <w:r>
              <w:rPr>
                <w:i/>
                <w:iCs/>
              </w:rPr>
              <w: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proofErr w:type="spellStart"/>
            <w:r w:rsidR="00FC7CC1">
              <w:t>IDevMemObject</w:t>
            </w:r>
            <w:proofErr w:type="spellEnd"/>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w:t>
            </w:r>
            <w:proofErr w:type="spellStart"/>
            <w:r>
              <w:t>IDevMemObject</w:t>
            </w:r>
            <w:proofErr w:type="spellEnd"/>
            <w:r>
              <w:t xml:space="preserve">, </w:t>
            </w:r>
            <w:proofErr w:type="gramStart"/>
            <w:r>
              <w:t>Release(</w:t>
            </w:r>
            <w:proofErr w:type="gramEnd"/>
            <w:r>
              <w:t xml:space="preserve">) should </w:t>
            </w:r>
            <w:proofErr w:type="spellStart"/>
            <w:r>
              <w:t>deallocate</w:t>
            </w:r>
            <w:proofErr w:type="spellEnd"/>
            <w:r>
              <w:t xml:space="preserv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proofErr w:type="spellStart"/>
            <w:r>
              <w:rPr>
                <w:i/>
                <w:iCs/>
              </w:rPr>
              <w:t>IDevMemObject</w:t>
            </w:r>
            <w:proofErr w:type="spellEnd"/>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 xml:space="preserve">Notify </w:t>
            </w:r>
            <w:proofErr w:type="spellStart"/>
            <w:r>
              <w:t>IDevMemObject</w:t>
            </w:r>
            <w:proofErr w:type="spellEnd"/>
            <w:r>
              <w:t xml:space="preserve">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proofErr w:type="spellStart"/>
            <w:r>
              <w:rPr>
                <w:i/>
                <w:iCs/>
              </w:rPr>
              <w:t>IBsStore</w:t>
            </w:r>
            <w:proofErr w:type="spellEnd"/>
            <w:r w:rsidR="0081574D">
              <w:rPr>
                <w:i/>
                <w:iCs/>
              </w:rPr>
              <w:t>::</w:t>
            </w:r>
            <w:proofErr w:type="spellStart"/>
            <w:r w:rsidR="0081574D">
              <w:rPr>
                <w:i/>
                <w:iCs/>
              </w:rPr>
              <w:t>GetBackingStore</w:t>
            </w:r>
            <w:proofErr w:type="spellEnd"/>
            <w:r w:rsidR="0081574D">
              <w:rPr>
                <w:i/>
                <w:iCs/>
              </w:rPr>
              <w:t>()</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proofErr w:type="spellStart"/>
            <w:r>
              <w:rPr>
                <w:i/>
                <w:iCs/>
              </w:rPr>
              <w:t>IBsStore</w:t>
            </w:r>
            <w:proofErr w:type="spellEnd"/>
            <w:r w:rsidR="00295F3B">
              <w:rPr>
                <w:i/>
                <w:iCs/>
              </w:rPr>
              <w:t>::</w:t>
            </w:r>
            <w:proofErr w:type="spellStart"/>
            <w:r w:rsidR="00295F3B">
              <w:rPr>
                <w:i/>
                <w:iCs/>
              </w:rPr>
              <w:t>SetBackingStore</w:t>
            </w:r>
            <w:proofErr w:type="spellEnd"/>
            <w:r w:rsidR="00295F3B">
              <w:rPr>
                <w:i/>
                <w:iCs/>
              </w:rPr>
              <w:t>()</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 xml:space="preserve">This will allow NUMA device to allocate BS memory on a local node if this buffer was yet not used. Runtime will not delete such BS, it will be deleted by </w:t>
            </w:r>
            <w:proofErr w:type="spellStart"/>
            <w:r w:rsidR="00024C4E" w:rsidRPr="00024C4E">
              <w:t>IDevMemObject</w:t>
            </w:r>
            <w:proofErr w:type="spellEnd"/>
            <w:r w:rsidR="00024C4E" w:rsidRPr="00024C4E">
              <w:t>::</w:t>
            </w:r>
            <w:proofErr w:type="gramStart"/>
            <w:r w:rsidR="00024C4E" w:rsidRPr="00024C4E">
              <w:t>Release(</w:t>
            </w:r>
            <w:proofErr w:type="gramEnd"/>
            <w:r w:rsidR="00024C4E" w:rsidRPr="00024C4E">
              <w:t>).</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proofErr w:type="spellStart"/>
            <w:r>
              <w:rPr>
                <w:i/>
                <w:iCs/>
              </w:rPr>
              <w:t>IBsStore</w:t>
            </w:r>
            <w:proofErr w:type="spellEnd"/>
            <w:r w:rsidR="009C72DB">
              <w:rPr>
                <w:i/>
                <w:iCs/>
              </w:rPr>
              <w:t>::</w:t>
            </w:r>
            <w:proofErr w:type="spellStart"/>
            <w:r>
              <w:rPr>
                <w:i/>
                <w:iCs/>
              </w:rPr>
              <w:t>HasValidData</w:t>
            </w:r>
            <w:proofErr w:type="spellEnd"/>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4</w:t>
      </w:r>
      <w:r w:rsidR="0046430B">
        <w:rPr>
          <w:noProof/>
        </w:rPr>
        <w:fldChar w:fldCharType="end"/>
      </w:r>
      <w:r>
        <w:t xml:space="preserve"> Proposed additional </w:t>
      </w:r>
      <w:r w:rsidR="008A4045">
        <w:t xml:space="preserve">Runtime </w:t>
      </w:r>
      <w:r>
        <w:t xml:space="preserve">Memory Objects API </w:t>
      </w:r>
      <w:r w:rsidR="008A4045">
        <w:t xml:space="preserve">to be used by Device Agents </w:t>
      </w:r>
      <w:r>
        <w:t>to support multiple devices in Context</w:t>
      </w:r>
    </w:p>
    <w:p w:rsidR="00A94019" w:rsidRDefault="006F3A89">
      <w:pPr>
        <w:keepNext/>
        <w:jc w:val="center"/>
      </w:pPr>
      <w:r>
        <w:object w:dxaOrig="4740" w:dyaOrig="6385">
          <v:shape id="_x0000_i1031" type="#_x0000_t75" style="width:221.65pt;height:313.65pt" o:ole="">
            <v:imagedata r:id="rId24" o:title="" croptop="2862f" cropbottom="3003f" cropleft="4412f" cropright="4413f"/>
          </v:shape>
          <o:OLEObject Type="Embed" ProgID="Visio.Drawing.11" ShapeID="_x0000_i1031" DrawAspect="Content" ObjectID="_1383308344" r:id="rId25"/>
        </w:object>
      </w:r>
    </w:p>
    <w:p w:rsidR="00DE0191" w:rsidRDefault="00CC1E49">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4</w:t>
      </w:r>
      <w:r w:rsidR="0046430B">
        <w:rPr>
          <w:noProof/>
        </w:rPr>
        <w:fldChar w:fldCharType="end"/>
      </w:r>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6" o:title="" croptop="2862f" cropbottom="3003f" cropleft="4412f" cropright="4413f"/>
          </v:shape>
          <o:OLEObject Type="Embed" ProgID="Visio.Drawing.11" ShapeID="_x0000_i1032" DrawAspect="Content" ObjectID="_1383308345" r:id="rId27"/>
        </w:object>
      </w:r>
    </w:p>
    <w:p w:rsidR="00DE0191" w:rsidRDefault="00C427BD">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5</w:t>
      </w:r>
      <w:r w:rsidR="0046430B">
        <w:rPr>
          <w:noProof/>
        </w:rPr>
        <w:fldChar w:fldCharType="end"/>
      </w:r>
      <w:r>
        <w:t xml:space="preserve"> Detaching a Device Flow Diagram</w:t>
      </w:r>
    </w:p>
    <w:p w:rsidR="00A94019" w:rsidRDefault="002B369F">
      <w:pPr>
        <w:keepNext/>
        <w:jc w:val="center"/>
      </w:pPr>
      <w:r>
        <w:object w:dxaOrig="3868" w:dyaOrig="5251">
          <v:shape id="_x0000_i1033" type="#_x0000_t75" style="width:193.45pt;height:262.35pt" o:ole="">
            <v:imagedata r:id="rId28" o:title=""/>
          </v:shape>
          <o:OLEObject Type="Embed" ProgID="Visio.Drawing.11" ShapeID="_x0000_i1033" DrawAspect="Content" ObjectID="_1383308346" r:id="rId29"/>
        </w:object>
      </w:r>
    </w:p>
    <w:p w:rsidR="00851553" w:rsidRDefault="00927AA6" w:rsidP="003F6B57">
      <w:pPr>
        <w:pStyle w:val="Caption"/>
      </w:pPr>
      <w:bookmarkStart w:id="73" w:name="_Ref303765758"/>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6</w:t>
      </w:r>
      <w:r w:rsidR="0046430B">
        <w:rPr>
          <w:noProof/>
        </w:rPr>
        <w:fldChar w:fldCharType="end"/>
      </w:r>
      <w:bookmarkEnd w:id="73"/>
      <w:r>
        <w:t xml:space="preserve"> Propagating Data between Devices Flow Diagram</w:t>
      </w:r>
    </w:p>
    <w:p w:rsidR="00A94019" w:rsidRDefault="0002536F">
      <w:pPr>
        <w:pStyle w:val="Heading3"/>
      </w:pPr>
      <w:bookmarkStart w:id="74" w:name="_Toc293501883"/>
      <w:bookmarkStart w:id="75" w:name="_Toc294187652"/>
      <w:bookmarkStart w:id="76" w:name="_Toc294188103"/>
      <w:bookmarkStart w:id="77" w:name="_Ref298161238"/>
      <w:bookmarkStart w:id="78" w:name="_Toc307733943"/>
      <w:bookmarkEnd w:id="74"/>
      <w:bookmarkEnd w:id="75"/>
      <w:bookmarkEnd w:id="76"/>
      <w:r>
        <w:t>Memory Object</w:t>
      </w:r>
      <w:r w:rsidR="00372F40">
        <w:t xml:space="preserve"> Data Validity in the Multiple Devices Case</w:t>
      </w:r>
      <w:bookmarkEnd w:id="77"/>
      <w:bookmarkEnd w:id="78"/>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30" o:title="" croptop="7180f" cropbottom="2081f" cropleft="871f" cropright="871f"/>
          </v:shape>
          <o:OLEObject Type="Embed" ProgID="Visio.Drawing.11" ShapeID="_x0000_i1034" DrawAspect="Content" ObjectID="_1383308347" r:id="rId31"/>
        </w:object>
      </w:r>
    </w:p>
    <w:p w:rsidR="00A94019" w:rsidRDefault="00BE4307">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7</w:t>
      </w:r>
      <w:r w:rsidR="0046430B">
        <w:rPr>
          <w:noProof/>
        </w:rPr>
        <w:fldChar w:fldCharType="end"/>
      </w:r>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6</w:t>
      </w:r>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proofErr w:type="spellStart"/>
      <w:proofErr w:type="gramStart"/>
      <w:r w:rsidR="00CC1BF1">
        <w:t>clEnqueueWriteBuffer</w:t>
      </w:r>
      <w:proofErr w:type="spellEnd"/>
      <w:proofErr w:type="gramEnd"/>
      <w:r w:rsidR="00CC1BF1">
        <w:t xml:space="preserve"> and </w:t>
      </w:r>
      <w:proofErr w:type="spellStart"/>
      <w:r w:rsidR="00CC1BF1">
        <w:t>clEnqueueMapBuffer</w:t>
      </w:r>
      <w:proofErr w:type="spellEnd"/>
      <w:r w:rsidR="00CC1BF1">
        <w:t xml:space="preserve">(WRITE) operations should be considered in the same way as writing kernels. In the case of </w:t>
      </w:r>
      <w:proofErr w:type="spellStart"/>
      <w:proofErr w:type="gramStart"/>
      <w:r w:rsidR="00CC1BF1">
        <w:t>clEnqueueMapBuffer</w:t>
      </w:r>
      <w:proofErr w:type="spellEnd"/>
      <w:r w:rsidR="00CC1BF1">
        <w:t>(</w:t>
      </w:r>
      <w:proofErr w:type="gramEnd"/>
      <w:r w:rsidR="00CC1BF1">
        <w:t xml:space="preserve">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79" w:name="REQUIREMENT2"/>
      <w:r w:rsidR="00B946B0" w:rsidRPr="00A94F50">
        <w:rPr>
          <w:i/>
          <w:iCs/>
        </w:rPr>
        <w:t>Device</w:t>
      </w:r>
      <w:r w:rsidR="00B946B0" w:rsidRPr="00B946B0">
        <w:t xml:space="preserve"> </w:t>
      </w:r>
      <w:proofErr w:type="spellStart"/>
      <w:r w:rsidRPr="00AB0350">
        <w:rPr>
          <w:i/>
          <w:iCs/>
        </w:rPr>
        <w:t>BackEnd</w:t>
      </w:r>
      <w:proofErr w:type="spellEnd"/>
      <w:r w:rsidRPr="00AB0350">
        <w:rPr>
          <w:i/>
          <w:iCs/>
        </w:rPr>
        <w:t xml:space="preserve"> to provide buffer kernel argument R/W usage attribute</w:t>
      </w:r>
      <w:bookmarkEnd w:id="79"/>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w:t>
      </w:r>
      <w:proofErr w:type="gramStart"/>
      <w:r>
        <w:t>ha</w:t>
      </w:r>
      <w:r w:rsidR="00015473">
        <w:t>s</w:t>
      </w:r>
      <w:proofErr w:type="gramEnd"/>
      <w:r>
        <w:t xml:space="preserve"> 2 marks: </w:t>
      </w:r>
      <w:proofErr w:type="spellStart"/>
      <w:r>
        <w:rPr>
          <w:b/>
          <w:bCs/>
        </w:rPr>
        <w:t>Is_Owner</w:t>
      </w:r>
      <w:proofErr w:type="spellEnd"/>
      <w:r>
        <w:t xml:space="preserve"> and </w:t>
      </w:r>
      <w:proofErr w:type="spellStart"/>
      <w:r>
        <w:rPr>
          <w:b/>
          <w:bCs/>
        </w:rPr>
        <w:t>Has_Valid_Data</w:t>
      </w:r>
      <w:proofErr w:type="spellEnd"/>
      <w:r w:rsidR="00015473">
        <w:rPr>
          <w:b/>
          <w:bCs/>
        </w:rPr>
        <w:t xml:space="preserve">. </w:t>
      </w:r>
      <w:r>
        <w:tab/>
      </w:r>
    </w:p>
    <w:p w:rsidR="00FD0F94" w:rsidRDefault="003013FB">
      <w:pPr>
        <w:pStyle w:val="IndentedNote"/>
        <w:numPr>
          <w:ilvl w:val="0"/>
          <w:numId w:val="71"/>
        </w:numPr>
        <w:spacing w:after="0"/>
        <w:ind w:left="714" w:hanging="357"/>
      </w:pPr>
      <w:proofErr w:type="spellStart"/>
      <w:r w:rsidRPr="00A94F50">
        <w:rPr>
          <w:b/>
          <w:bCs/>
        </w:rPr>
        <w:t>IsOwner</w:t>
      </w:r>
      <w:proofErr w:type="spellEnd"/>
      <w:r>
        <w:t xml:space="preserve"> is set </w:t>
      </w:r>
      <w:r w:rsidR="00E03102">
        <w:t xml:space="preserve">when device becomes an owner of the memory object </w:t>
      </w:r>
      <w:r w:rsidR="0062364A">
        <w:t>(running kernel that may use this object for writing</w:t>
      </w:r>
      <w:r w:rsidR="00E03102">
        <w:t>)</w:t>
      </w:r>
    </w:p>
    <w:p w:rsidR="00E03102" w:rsidRDefault="003013FB" w:rsidP="00873B5C">
      <w:pPr>
        <w:pStyle w:val="IndentedNote"/>
        <w:numPr>
          <w:ilvl w:val="0"/>
          <w:numId w:val="71"/>
        </w:numPr>
        <w:spacing w:after="0"/>
        <w:ind w:left="714" w:hanging="357"/>
      </w:pPr>
      <w:proofErr w:type="spellStart"/>
      <w:r w:rsidRPr="00E03102">
        <w:rPr>
          <w:b/>
          <w:bCs/>
        </w:rPr>
        <w:t>Has_Valid_Data</w:t>
      </w:r>
      <w:proofErr w:type="spellEnd"/>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proofErr w:type="spellStart"/>
      <w:r w:rsidRPr="00873B5C">
        <w:rPr>
          <w:i/>
          <w:iCs/>
        </w:rPr>
        <w:t>IDevMemObject</w:t>
      </w:r>
      <w:proofErr w:type="spellEnd"/>
      <w:r w:rsidRPr="00873B5C">
        <w:rPr>
          <w:i/>
          <w:iCs/>
        </w:rPr>
        <w:t>::</w:t>
      </w:r>
      <w:proofErr w:type="spellStart"/>
      <w:proofErr w:type="gramStart"/>
      <w:r w:rsidRPr="00873B5C">
        <w:rPr>
          <w:i/>
          <w:iCs/>
        </w:rPr>
        <w:t>UpdateBackingStore</w:t>
      </w:r>
      <w:proofErr w:type="spellEnd"/>
      <w:r w:rsidRPr="00873B5C">
        <w:rPr>
          <w:i/>
          <w:iCs/>
        </w:rPr>
        <w:t>(</w:t>
      </w:r>
      <w:proofErr w:type="gramEnd"/>
      <w:r w:rsidRPr="00873B5C">
        <w:rPr>
          <w:i/>
          <w:iCs/>
        </w:rPr>
        <w:t>)</w:t>
      </w:r>
      <w:r>
        <w:t xml:space="preserve"> and </w:t>
      </w:r>
      <w:proofErr w:type="spellStart"/>
      <w:r w:rsidRPr="00873B5C">
        <w:rPr>
          <w:i/>
          <w:iCs/>
        </w:rPr>
        <w:t>IDevMemObject</w:t>
      </w:r>
      <w:proofErr w:type="spellEnd"/>
      <w:r w:rsidRPr="00873B5C">
        <w:rPr>
          <w:i/>
          <w:iCs/>
        </w:rPr>
        <w:t>::</w:t>
      </w:r>
      <w:proofErr w:type="spellStart"/>
      <w:r w:rsidRPr="00873B5C">
        <w:rPr>
          <w:i/>
          <w:iCs/>
        </w:rPr>
        <w:t>UpdateFromBackingStore</w:t>
      </w:r>
      <w:proofErr w:type="spellEnd"/>
      <w:r w:rsidRPr="00873B5C">
        <w:rPr>
          <w:i/>
          <w:iCs/>
        </w:rPr>
        <w:t>()</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80" w:name="_Toc298165568"/>
      <w:bookmarkStart w:id="81" w:name="_Toc298167578"/>
      <w:bookmarkStart w:id="82" w:name="_Toc292282749"/>
      <w:bookmarkStart w:id="83" w:name="_Toc292282839"/>
      <w:bookmarkStart w:id="84" w:name="_Toc292287686"/>
      <w:bookmarkStart w:id="85" w:name="_Toc292282750"/>
      <w:bookmarkStart w:id="86" w:name="_Toc292282840"/>
      <w:bookmarkStart w:id="87" w:name="_Toc292287687"/>
      <w:bookmarkStart w:id="88" w:name="_Toc307733944"/>
      <w:bookmarkEnd w:id="80"/>
      <w:bookmarkEnd w:id="81"/>
      <w:bookmarkEnd w:id="82"/>
      <w:bookmarkEnd w:id="83"/>
      <w:bookmarkEnd w:id="84"/>
      <w:bookmarkEnd w:id="85"/>
      <w:bookmarkEnd w:id="86"/>
      <w:bookmarkEnd w:id="87"/>
      <w:r>
        <w:lastRenderedPageBreak/>
        <w:t>Sub-buffers support in Device Agent</w:t>
      </w:r>
      <w:bookmarkEnd w:id="88"/>
    </w:p>
    <w:p w:rsidR="00A94019" w:rsidRDefault="00D25F2A">
      <w:pPr>
        <w:keepNext/>
      </w:pPr>
      <w:r>
        <w:t xml:space="preserve">OpenCL declares sub-buffers as sequential OpenCL buffers regions that may be used independently. </w:t>
      </w:r>
      <w:r w:rsidR="00C76E4D">
        <w:t>MIC Device Memory Object class (</w:t>
      </w:r>
      <w:proofErr w:type="spellStart"/>
      <w:r w:rsidR="00C76E4D">
        <w:t>IDevMemObject</w:t>
      </w:r>
      <w:proofErr w:type="spellEnd"/>
      <w:r w:rsidR="00C76E4D">
        <w: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89" w:name="REQUIREMENT13"/>
      <w:r w:rsidR="00A52BBE">
        <w:rPr>
          <w:i/>
          <w:iCs/>
        </w:rPr>
        <w:t>COI should add sub-buffers support with the following characteristics</w:t>
      </w:r>
      <w:bookmarkEnd w:id="89"/>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r w:rsidR="00937B10">
        <w:rPr>
          <w:rFonts w:hint="eastAsia"/>
          <w:cs/>
        </w:rPr>
        <w:t>‎</w:t>
      </w:r>
      <w:r w:rsidR="00937B10">
        <w:t>4.6.3</w:t>
      </w:r>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90" w:name="REQUIREMENT14"/>
      <w:r w:rsidR="00406D00">
        <w:rPr>
          <w:i/>
          <w:iCs/>
        </w:rPr>
        <w:t xml:space="preserve">It is a </w:t>
      </w:r>
      <w:r w:rsidRPr="00873B5C">
        <w:rPr>
          <w:i/>
          <w:iCs/>
        </w:rPr>
        <w:t xml:space="preserve">Runtime </w:t>
      </w:r>
      <w:r w:rsidR="00406D00">
        <w:rPr>
          <w:i/>
          <w:iCs/>
        </w:rPr>
        <w:t xml:space="preserve">responsibility </w:t>
      </w:r>
      <w:r w:rsidRPr="00873B5C">
        <w:rPr>
          <w:i/>
          <w:iCs/>
        </w:rPr>
        <w:t xml:space="preserve">to </w:t>
      </w:r>
      <w:r w:rsidR="00406D00">
        <w:rPr>
          <w:i/>
          <w:iCs/>
        </w:rPr>
        <w:t xml:space="preserve">ensure access </w:t>
      </w:r>
      <w:r w:rsidR="00406D00" w:rsidRPr="00873B5C">
        <w:rPr>
          <w:i/>
          <w:iCs/>
        </w:rPr>
        <w:t>synchroniz</w:t>
      </w:r>
      <w:r w:rsidR="00406D00">
        <w:rPr>
          <w:i/>
          <w:iCs/>
        </w:rPr>
        <w:t xml:space="preserve">ing and data validity </w:t>
      </w:r>
      <w:r w:rsidRPr="00873B5C">
        <w:rPr>
          <w:i/>
          <w:iCs/>
        </w:rPr>
        <w:t xml:space="preserve">when user performs any action that may modify </w:t>
      </w:r>
      <w:r w:rsidR="00406D00">
        <w:rPr>
          <w:i/>
          <w:iCs/>
        </w:rPr>
        <w:t xml:space="preserve">overlapping </w:t>
      </w:r>
      <w:r w:rsidRPr="00873B5C">
        <w:rPr>
          <w:i/>
          <w:iCs/>
        </w:rPr>
        <w:t xml:space="preserve">buffer </w:t>
      </w:r>
      <w:r w:rsidR="00406D00">
        <w:rPr>
          <w:i/>
          <w:iCs/>
        </w:rPr>
        <w:t>and</w:t>
      </w:r>
      <w:r w:rsidRPr="00873B5C">
        <w:rPr>
          <w:i/>
          <w:iCs/>
        </w:rPr>
        <w:t xml:space="preserve"> sub-buffers</w:t>
      </w:r>
      <w:bookmarkEnd w:id="90"/>
      <w:r>
        <w:t xml:space="preserve">. </w:t>
      </w:r>
    </w:p>
    <w:p w:rsidR="00A87FC6" w:rsidRPr="00A87FC6" w:rsidRDefault="00A87FC6">
      <w:pPr>
        <w:pStyle w:val="Heading3"/>
      </w:pPr>
      <w:bookmarkStart w:id="91" w:name="_Toc307733945"/>
      <w:r>
        <w:t xml:space="preserve">MIC Device Agent </w:t>
      </w:r>
      <w:r w:rsidR="003D3D52">
        <w:t xml:space="preserve">Memory Objects </w:t>
      </w:r>
      <w:r>
        <w:t>Implementation Considerations</w:t>
      </w:r>
      <w:bookmarkEnd w:id="91"/>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 xml:space="preserve">Mapping of such buffer on host updates memory content in place and this data remain after </w:t>
      </w:r>
      <w:proofErr w:type="spellStart"/>
      <w:proofErr w:type="gramStart"/>
      <w:r>
        <w:t>unmap</w:t>
      </w:r>
      <w:proofErr w:type="spellEnd"/>
      <w:r>
        <w:t>(</w:t>
      </w:r>
      <w:proofErr w:type="gramEnd"/>
      <w:r>
        <w:t>)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 xml:space="preserve">APIs that has to return pointer to the data yet before operation invocation (ex. </w:t>
      </w:r>
      <w:proofErr w:type="spellStart"/>
      <w:r>
        <w:t>clEnqueueMapBuffer</w:t>
      </w:r>
      <w:proofErr w:type="spellEnd"/>
      <w:r>
        <w:t>)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r w:rsidR="00066AF3">
        <w:t>prevents</w:t>
      </w:r>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r w:rsidR="00066AF3">
        <w:t xml:space="preserve">OpenCL </w:t>
      </w:r>
      <w:r w:rsidR="00096507">
        <w:t>MIC 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92"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92"/>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proofErr w:type="gramStart"/>
      <w:r w:rsidR="00A36222">
        <w:t>R</w:t>
      </w:r>
      <w:r w:rsidR="00E7381C" w:rsidRPr="00873B5C">
        <w:t>elaxed</w:t>
      </w:r>
      <w:proofErr w:type="gramEnd"/>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 properties</w:t>
      </w:r>
      <w:r>
        <w:t>:</w:t>
      </w:r>
    </w:p>
    <w:p w:rsidR="00C5748C" w:rsidRDefault="00C5748C" w:rsidP="00A94F50">
      <w:pPr>
        <w:pStyle w:val="ListParagraph"/>
        <w:numPr>
          <w:ilvl w:val="1"/>
          <w:numId w:val="19"/>
        </w:numPr>
        <w:spacing w:before="0" w:beforeAutospacing="0"/>
        <w:ind w:left="1434" w:hanging="357"/>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r w:rsidR="00FF7B6C">
        <w:t xml:space="preserve"> </w:t>
      </w:r>
    </w:p>
    <w:p w:rsidR="00FF7B6C" w:rsidRDefault="00FF7B6C" w:rsidP="00FD7FA6">
      <w:pPr>
        <w:pStyle w:val="ListParagraph"/>
        <w:numPr>
          <w:ilvl w:val="2"/>
          <w:numId w:val="19"/>
        </w:numPr>
        <w:spacing w:before="0" w:beforeAutospacing="0"/>
      </w:pPr>
      <w:r>
        <w:t xml:space="preserve">This allows OpenCL scenarios when two kernels </w:t>
      </w:r>
      <w:r w:rsidR="00FD7FA6">
        <w:t>running</w:t>
      </w:r>
      <w:r>
        <w:t xml:space="preserve"> in parallel in different OpenCL queues and even on different devices will use the same buffer that was originally created with Read/Write kernels access.</w:t>
      </w:r>
    </w:p>
    <w:p w:rsidR="002555E9" w:rsidRDefault="00C5748C">
      <w:pPr>
        <w:pStyle w:val="ListParagraph"/>
        <w:numPr>
          <w:ilvl w:val="1"/>
          <w:numId w:val="19"/>
        </w:numPr>
        <w:spacing w:after="0"/>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pPr>
      <w:r>
        <w:t>This allows OpenCL scenarios when two kernels running in parallel on devices with different types (ex. CPU and MIC) will use the same buffer that was originally created with Read/Write kernels access</w:t>
      </w:r>
      <w:r w:rsidR="002C32A6">
        <w:t xml:space="preserve">. CPU will be able to use MIC’s buffer backing store memory directly without worrying about parallel accesses from COI </w:t>
      </w:r>
      <w:r w:rsidR="00276547">
        <w:t xml:space="preserve">swapping </w:t>
      </w:r>
      <w:r w:rsidR="002C32A6">
        <w:t>engine</w:t>
      </w:r>
      <w:r w:rsidR="00276547">
        <w:t xml:space="preserve"> while kernel running on MIC device will use its own local copy.</w:t>
      </w:r>
    </w:p>
    <w:p w:rsidR="00BC132F" w:rsidRDefault="00BC132F" w:rsidP="00FD7FA6">
      <w:pPr>
        <w:pStyle w:val="ListParagraph"/>
        <w:numPr>
          <w:ilvl w:val="2"/>
          <w:numId w:val="19"/>
        </w:numPr>
        <w:spacing w:before="0" w:beforeAutospacing="0"/>
      </w:pPr>
      <w:r>
        <w:t>If COI is going short on buffer memory on device it may just drop VALID_BUT_MAY_BE_DROPPED buffers without swapping them back to the host.</w:t>
      </w:r>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w:t>
      </w:r>
      <w:proofErr w:type="spellStart"/>
      <w:r w:rsidR="004C4040">
        <w:t>PCIe</w:t>
      </w:r>
      <w:proofErr w:type="spellEnd"/>
      <w:r w:rsidR="004C4040">
        <w:t xml:space="preserv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proofErr w:type="gramStart"/>
      <w:r w:rsidR="005825D8" w:rsidRPr="005825D8">
        <w:rPr>
          <w:b/>
          <w:bCs/>
          <w:highlight w:val="yellow"/>
          <w:u w:val="single"/>
        </w:rPr>
        <w:t>:</w:t>
      </w:r>
      <w:bookmarkStart w:id="93" w:name="REQUIREMENT15"/>
      <w:r w:rsidR="00836074" w:rsidRPr="005825D8">
        <w:rPr>
          <w:i/>
          <w:iCs/>
        </w:rPr>
        <w:t>COI</w:t>
      </w:r>
      <w:proofErr w:type="gramEnd"/>
      <w:r w:rsidR="00836074" w:rsidRPr="005825D8">
        <w:rPr>
          <w:i/>
          <w:iCs/>
        </w:rPr>
        <w:t xml:space="preserve">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93"/>
    </w:p>
    <w:p w:rsidR="005E5FA8" w:rsidRDefault="00E12EAE" w:rsidP="000A786E">
      <w:pPr>
        <w:pStyle w:val="Heading3"/>
      </w:pPr>
      <w:bookmarkStart w:id="94" w:name="_Toc307733946"/>
      <w:r>
        <w:t xml:space="preserve">Understanding </w:t>
      </w:r>
      <w:r w:rsidR="00566407">
        <w:t xml:space="preserve">COI </w:t>
      </w:r>
      <w:r w:rsidR="005E5FA8">
        <w:t>Buffers Mapping on the Host</w:t>
      </w:r>
      <w:bookmarkEnd w:id="94"/>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w:t>
      </w:r>
      <w:proofErr w:type="spellStart"/>
      <w:r w:rsidR="005E5FA8" w:rsidRPr="00111C33">
        <w:rPr>
          <w:i/>
          <w:iCs/>
        </w:rPr>
        <w:t>COIBuffer</w:t>
      </w:r>
      <w:proofErr w:type="spellEnd"/>
      <w:r w:rsidR="005E5FA8" w:rsidRPr="00111C33">
        <w:rPr>
          <w:i/>
          <w:iCs/>
        </w:rPr>
        <w:t xml:space="preserve">, map-start-offset, map-size, </w:t>
      </w:r>
      <w:proofErr w:type="gramStart"/>
      <w:r w:rsidR="005E5FA8" w:rsidRPr="00111C33">
        <w:rPr>
          <w:i/>
          <w:iCs/>
        </w:rPr>
        <w:t>map</w:t>
      </w:r>
      <w:proofErr w:type="gramEnd"/>
      <w:r w:rsidR="005E5FA8" w:rsidRPr="00111C33">
        <w:rPr>
          <w:i/>
          <w:iCs/>
        </w:rPr>
        <w:t>-type)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r w:rsidR="0033275E">
        <w:t xml:space="preserve"> and</w:t>
      </w:r>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proofErr w:type="spellStart"/>
            <w:r>
              <w:t>COIBuffer</w:t>
            </w:r>
            <w:proofErr w:type="spellEnd"/>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 xml:space="preserve">Handle, returned by </w:t>
            </w:r>
            <w:proofErr w:type="spellStart"/>
            <w:r>
              <w:t>COIBufferCreate</w:t>
            </w:r>
            <w:proofErr w:type="spellEnd"/>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 xml:space="preserve">Offset of the first byte in </w:t>
            </w:r>
            <w:proofErr w:type="spellStart"/>
            <w:r>
              <w:t>COIBuffer</w:t>
            </w:r>
            <w:proofErr w:type="spellEnd"/>
            <w:r>
              <w:t xml:space="preserve">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R/O – update data during map – no need to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W/O – no need to update data during map – requires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R/W – update data both during map and </w:t>
            </w:r>
            <w:proofErr w:type="spellStart"/>
            <w:r>
              <w:t>unmap</w:t>
            </w:r>
            <w:proofErr w:type="spellEnd"/>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8</w:t>
      </w:r>
      <w:r w:rsidR="0046430B">
        <w:rPr>
          <w:noProof/>
        </w:rPr>
        <w:fldChar w:fldCharType="end"/>
      </w:r>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2" o:title="" croptop="17370f" cropbottom="22555f"/>
          </v:shape>
          <o:OLEObject Type="Embed" ProgID="PowerPoint.Show.12" ShapeID="_x0000_i1035" DrawAspect="Content" ObjectID="_1383308348" r:id="rId33"/>
        </w:object>
      </w:r>
    </w:p>
    <w:p w:rsidR="00770EA4" w:rsidRDefault="006D4D4D" w:rsidP="006D4D4D">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9</w:t>
      </w:r>
      <w:r w:rsidR="0046430B">
        <w:rPr>
          <w:noProof/>
        </w:rPr>
        <w:fldChar w:fldCharType="end"/>
      </w:r>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proofErr w:type="spellStart"/>
            <w:r w:rsidRPr="00EA5372">
              <w:rPr>
                <w:b w:val="0"/>
                <w:bCs w:val="0"/>
                <w:color w:val="1F497D"/>
              </w:rPr>
              <w:t>COIBufferMap</w:t>
            </w:r>
            <w:proofErr w:type="spellEnd"/>
            <w:r w:rsidRPr="00EA5372">
              <w:rPr>
                <w:b w:val="0"/>
                <w:bCs w:val="0"/>
                <w:color w:val="1F497D"/>
              </w:rPr>
              <w:t>()</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w:t>
            </w:r>
            <w:proofErr w:type="spellStart"/>
            <w:r w:rsidRPr="00EA5372">
              <w:rPr>
                <w:b w:val="0"/>
                <w:bCs w:val="0"/>
                <w:color w:val="1F497D"/>
              </w:rPr>
              <w:t>COIBuffer</w:t>
            </w:r>
            <w:proofErr w:type="spellEnd"/>
            <w:r w:rsidRPr="00EA5372">
              <w:rPr>
                <w:b w:val="0"/>
                <w:bCs w:val="0"/>
                <w:color w:val="1F497D"/>
              </w:rPr>
              <w:t>,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w:t>
            </w:r>
            <w:proofErr w:type="spellStart"/>
            <w:r w:rsidRPr="00EA5372">
              <w:rPr>
                <w:b w:val="0"/>
                <w:bCs w:val="0"/>
                <w:color w:val="1F497D"/>
              </w:rPr>
              <w:t>ptr</w:t>
            </w:r>
            <w:proofErr w:type="spellEnd"/>
            <w:r w:rsidRPr="00EA5372">
              <w:rPr>
                <w:b w:val="0"/>
                <w:bCs w:val="0"/>
                <w:color w:val="1F497D"/>
              </w:rPr>
              <w:t>)</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proofErr w:type="spellStart"/>
            <w:r>
              <w:rPr>
                <w:color w:val="1F497D"/>
              </w:rPr>
              <w:t>COIBufferUnmap</w:t>
            </w:r>
            <w:proofErr w:type="spellEnd"/>
            <w:r>
              <w:rPr>
                <w:color w:val="1F497D"/>
              </w:rPr>
              <w:t>()</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10</w:t>
      </w:r>
      <w:r w:rsidR="0046430B">
        <w:rPr>
          <w:noProof/>
        </w:rPr>
        <w:fldChar w:fldCharType="end"/>
      </w:r>
      <w:r>
        <w:t xml:space="preserve"> COI Mapping APIs</w:t>
      </w:r>
    </w:p>
    <w:p w:rsidR="00DD2004" w:rsidRPr="00DD2004" w:rsidRDefault="00DD2004" w:rsidP="00195D55">
      <w:r>
        <w:t xml:space="preserve">COI buffer mapping mechanism fully covers OpenCL memory object mapping requirements so OpenCL MIC Device Agent will </w:t>
      </w:r>
      <w:r w:rsidR="00195D55">
        <w:t>just wrap</w:t>
      </w:r>
      <w:r>
        <w:t xml:space="preserve"> COI buffers mapping APIs with appropriate parameters to emulate OpenCL mappings. </w:t>
      </w:r>
    </w:p>
    <w:p w:rsidR="00587CC4" w:rsidRDefault="00587CC4" w:rsidP="00587CC4">
      <w:pPr>
        <w:pStyle w:val="Heading2"/>
        <w:pageBreakBefore/>
      </w:pPr>
      <w:bookmarkStart w:id="95" w:name="_Toc307733947"/>
      <w:r>
        <w:lastRenderedPageBreak/>
        <w:t>Notification Port and Device Callbacks</w:t>
      </w:r>
      <w:bookmarkEnd w:id="95"/>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xml:space="preserve">, </w:t>
            </w:r>
            <w:proofErr w:type="spellStart"/>
            <w:r w:rsidRPr="00CA5128">
              <w:rPr>
                <w:i/>
                <w:iCs/>
              </w:rPr>
              <w:t>cb</w:t>
            </w:r>
            <w:proofErr w:type="spellEnd"/>
            <w:r w:rsidRPr="00CA5128">
              <w:rPr>
                <w:i/>
                <w:iCs/>
              </w:rPr>
              <w:t>)</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noBreakHyphen/>
      </w:r>
      <w:r w:rsidR="0046430B">
        <w:fldChar w:fldCharType="begin"/>
      </w:r>
      <w:r w:rsidR="0046430B">
        <w:instrText xml:space="preserve"> SEQ Table \* ARABIC \s 1 </w:instrText>
      </w:r>
      <w:r w:rsidR="0046430B">
        <w:fldChar w:fldCharType="separate"/>
      </w:r>
      <w:r w:rsidR="00937B10">
        <w:rPr>
          <w:noProof/>
        </w:rPr>
        <w:t>5</w:t>
      </w:r>
      <w:r w:rsidR="0046430B">
        <w:rPr>
          <w:noProof/>
        </w:rPr>
        <w:fldChar w:fldCharType="end"/>
      </w:r>
      <w:r>
        <w:t xml:space="preserve"> Major Notification Port access methods</w:t>
      </w:r>
    </w:p>
    <w:p w:rsidR="00587CC4" w:rsidRPr="0037309B" w:rsidRDefault="00C62076" w:rsidP="00587CC4">
      <w:pPr>
        <w:rPr>
          <w:b/>
          <w:bCs/>
          <w:u w:val="single"/>
        </w:rPr>
      </w:pPr>
      <w:r>
        <w:rPr>
          <w:b/>
          <w:bCs/>
          <w:u w:val="single"/>
        </w:rPr>
        <w:t xml:space="preserve">Notification Port pattern </w:t>
      </w:r>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r>
        <w:rPr>
          <w:b/>
          <w:bCs/>
          <w:u w:val="single"/>
        </w:rPr>
        <w:t xml:space="preserve">Notification Port pattern </w:t>
      </w:r>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96" w:name="_Toc307733948"/>
      <w:r>
        <w:lastRenderedPageBreak/>
        <w:t>Command Queues Implementation</w:t>
      </w:r>
      <w:bookmarkEnd w:id="96"/>
    </w:p>
    <w:p w:rsidR="00A94019" w:rsidRDefault="003913B2" w:rsidP="007A4692">
      <w:pPr>
        <w:rPr>
          <w:sz w:val="18"/>
          <w:szCs w:val="18"/>
        </w:rPr>
      </w:pPr>
      <w:r>
        <w:t xml:space="preserve">Current Intel OpenCL Runtime implementation requires from any Device Agent to preserve execution order of operations queued to the single in-order OpenCL queue. This forces each Device Agent to implement internal mechanisms with pipe-like functionality.  </w:t>
      </w:r>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r w:rsidR="00DD0360">
        <w:t xml:space="preserve"> inside each pipeline but uses independent device threads to execute </w:t>
      </w:r>
      <w:r w:rsidR="007A4692">
        <w:t>tasks</w:t>
      </w:r>
      <w:r w:rsidR="00DD0360">
        <w:t xml:space="preserve"> from different pipelines.</w:t>
      </w:r>
      <w:r w:rsidR="00195C12">
        <w:t xml:space="preserve"> Run Functions in different COI Pipelines can be ma</w:t>
      </w:r>
      <w:r w:rsidR="00D535C0">
        <w:t>d</w:t>
      </w:r>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4" o:title="" croptop="349f" cropbottom="3935f" cropleft="1946f" cropright="696f"/>
          </v:shape>
          <o:OLEObject Type="Embed" ProgID="PowerPoint.Show.12" ShapeID="_x0000_i1036" DrawAspect="Content" ObjectID="_1383308349" r:id="rId35"/>
        </w:object>
      </w:r>
    </w:p>
    <w:p w:rsidR="00470EE5" w:rsidRDefault="00A06124" w:rsidP="00CC420A">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11</w:t>
      </w:r>
      <w:r w:rsidR="0046430B">
        <w:rPr>
          <w:noProof/>
        </w:rPr>
        <w:fldChar w:fldCharType="end"/>
      </w:r>
      <w:r>
        <w:rPr>
          <w:noProof/>
        </w:rPr>
        <w:t xml:space="preserve"> 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97" w:name="_Toc307733949"/>
      <w:r>
        <w:lastRenderedPageBreak/>
        <w:t xml:space="preserve">Command Queues Device Agent </w:t>
      </w:r>
      <w:r w:rsidR="00182278">
        <w:t>C</w:t>
      </w:r>
      <w:r>
        <w:t>API</w:t>
      </w:r>
      <w:bookmarkEnd w:id="97"/>
    </w:p>
    <w:p w:rsidR="001D7FCA" w:rsidRDefault="006A37C0" w:rsidP="001D7FCA">
      <w:r>
        <w:t xml:space="preserve">OpenCL Runtime communicates commands to the Device Agent using the notion of </w:t>
      </w:r>
      <w:r w:rsidRPr="006A37C0">
        <w:rPr>
          <w:i/>
          <w:iCs/>
        </w:rPr>
        <w:t>Command List</w:t>
      </w:r>
      <w:r>
        <w:rPr>
          <w:i/>
          <w:iCs/>
        </w:rPr>
        <w:t>s</w:t>
      </w:r>
      <w:r w:rsidR="00D77576">
        <w:rPr>
          <w:i/>
          <w:iCs/>
        </w:rPr>
        <w:t xml:space="preserve"> </w:t>
      </w:r>
      <w:r w:rsidR="00D77576">
        <w:t>(see [</w:t>
      </w:r>
      <w:r w:rsidR="00D77576" w:rsidRPr="00D77576">
        <w:rPr>
          <w:i/>
          <w:iCs/>
        </w:rPr>
        <w:fldChar w:fldCharType="begin"/>
      </w:r>
      <w:r w:rsidR="00D77576" w:rsidRPr="00D77576">
        <w:rPr>
          <w:i/>
          <w:iCs/>
        </w:rPr>
        <w:instrText xml:space="preserve"> REF Runtime_SAS \h </w:instrText>
      </w:r>
      <w:r w:rsidR="00D77576">
        <w:rPr>
          <w:i/>
          <w:iCs/>
        </w:rPr>
        <w:instrText xml:space="preserve"> \* MERGEFORMAT </w:instrText>
      </w:r>
      <w:r w:rsidR="00D77576" w:rsidRPr="00D77576">
        <w:rPr>
          <w:i/>
          <w:iCs/>
        </w:rPr>
      </w:r>
      <w:r w:rsidR="00D77576" w:rsidRPr="00D77576">
        <w:rPr>
          <w:i/>
          <w:iCs/>
        </w:rPr>
        <w:fldChar w:fldCharType="separate"/>
      </w:r>
      <w:r w:rsidR="00937B10" w:rsidRPr="00937B10">
        <w:rPr>
          <w:i/>
          <w:iCs/>
        </w:rPr>
        <w:t>Intel Open CL Framework Architecture Specification</w:t>
      </w:r>
      <w:r w:rsidR="00D77576" w:rsidRPr="00D77576">
        <w:rPr>
          <w:i/>
          <w:iCs/>
        </w:rPr>
        <w:fldChar w:fldCharType="end"/>
      </w:r>
      <w:r w:rsidR="00D77576">
        <w:t>] or look directly into Intel OpenCL Runtime code)</w:t>
      </w:r>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6" o:title="" croptop="14697f" cropbottom="21970f" cropleft="19805f" cropright="18793f"/>
          </v:shape>
          <o:OLEObject Type="Embed" ProgID="Visio.Drawing.11" ShapeID="_x0000_i1037" DrawAspect="Content" ObjectID="_1383308350" r:id="rId37"/>
        </w:object>
      </w:r>
    </w:p>
    <w:p w:rsidR="00302DB9" w:rsidRDefault="00D553A7" w:rsidP="00D553A7">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12</w:t>
      </w:r>
      <w:r w:rsidR="0046430B">
        <w:rPr>
          <w:noProof/>
        </w:rPr>
        <w:fldChar w:fldCharType="end"/>
      </w:r>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CreateCommandList</w:t>
            </w:r>
            <w:proofErr w:type="spellEnd"/>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proofErr w:type="spellStart"/>
            <w:r>
              <w:rPr>
                <w:i/>
                <w:iCs/>
              </w:rPr>
              <w:t>RetainCommandList</w:t>
            </w:r>
            <w:proofErr w:type="spellEnd"/>
            <w:r>
              <w:rPr>
                <w:i/>
                <w:iCs/>
              </w:rPr>
              <w: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ReleaseCommandList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proofErr w:type="spellStart"/>
            <w:r>
              <w:rPr>
                <w:i/>
                <w:iCs/>
              </w:rPr>
              <w:t>CommandListExecute</w:t>
            </w:r>
            <w:proofErr w:type="spellEnd"/>
            <w:r>
              <w:rPr>
                <w:i/>
                <w:iCs/>
              </w:rPr>
              <w:t>()</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proofErr w:type="spellStart"/>
            <w:r>
              <w:rPr>
                <w:i/>
                <w:iCs/>
              </w:rPr>
              <w:t>FlushCommandList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w:t>
            </w:r>
            <w:proofErr w:type="spellStart"/>
            <w:r>
              <w:t>enqueued</w:t>
            </w:r>
            <w:proofErr w:type="spellEnd"/>
            <w:r>
              <w:t xml:space="preserve">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proofErr w:type="spellStart"/>
            <w:r>
              <w:rPr>
                <w:i/>
                <w:iCs/>
              </w:rPr>
              <w:t>CommandListWaitCompletion</w:t>
            </w:r>
            <w:proofErr w:type="spellEnd"/>
            <w:r>
              <w:rPr>
                <w:i/>
                <w:iCs/>
              </w:rPr>
              <w:t>()</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98" w:name="_Ref289333545"/>
      <w:bookmarkStart w:id="99" w:name="_Ref289333557"/>
      <w:bookmarkStart w:id="100" w:name="_Ref289333561"/>
      <w:bookmarkStart w:id="101" w:name="_Ref289333575"/>
      <w:bookmarkStart w:id="102" w:name="_Ref289333664"/>
      <w:bookmarkStart w:id="103" w:name="_Ref289333687"/>
      <w:bookmarkStart w:id="104" w:name="_Ref289333694"/>
      <w:bookmarkStart w:id="105" w:name="_Toc307733950"/>
      <w:r>
        <w:t>Command Types</w:t>
      </w:r>
      <w:bookmarkEnd w:id="98"/>
      <w:bookmarkEnd w:id="99"/>
      <w:bookmarkEnd w:id="100"/>
      <w:bookmarkEnd w:id="101"/>
      <w:bookmarkEnd w:id="102"/>
      <w:bookmarkEnd w:id="103"/>
      <w:bookmarkEnd w:id="104"/>
      <w:bookmarkEnd w:id="105"/>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r w:rsidR="00772256">
        <w:rPr>
          <w:i/>
          <w:iCs/>
        </w:rPr>
        <w:t>/Image</w:t>
      </w:r>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proofErr w:type="spellStart"/>
      <w:r>
        <w:t>Unmap</w:t>
      </w:r>
      <w:proofErr w:type="spellEnd"/>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r w:rsidRPr="009314E2">
        <w:t xml:space="preserve">Unlike the CPU device, MIC device and the host are distinct devices. Hence, Native kernels cannot be supported </w:t>
      </w:r>
      <w:r w:rsidR="00992538" w:rsidRPr="009314E2">
        <w:t>on</w:t>
      </w:r>
      <w:r w:rsidR="00992538">
        <w:t xml:space="preserve"> a MI</w:t>
      </w:r>
      <w:r w:rsidRPr="009314E2">
        <w:t xml:space="preserve">C device since according to the </w:t>
      </w:r>
      <w:r w:rsidR="002518C1">
        <w:t>[</w:t>
      </w:r>
      <w:r w:rsidR="002518C1" w:rsidRPr="002518C1">
        <w:rPr>
          <w:i/>
          <w:iCs/>
        </w:rPr>
        <w:fldChar w:fldCharType="begin"/>
      </w:r>
      <w:r w:rsidR="002518C1" w:rsidRPr="002518C1">
        <w:rPr>
          <w:i/>
          <w:iCs/>
        </w:rPr>
        <w:instrText xml:space="preserve"> REF OpenCL_spec1_1 \h  \* MERGEFORMAT </w:instrText>
      </w:r>
      <w:r w:rsidR="002518C1" w:rsidRPr="002518C1">
        <w:rPr>
          <w:i/>
          <w:iCs/>
        </w:rPr>
      </w:r>
      <w:r w:rsidR="002518C1" w:rsidRPr="002518C1">
        <w:rPr>
          <w:i/>
          <w:iCs/>
        </w:rPr>
        <w:fldChar w:fldCharType="separate"/>
      </w:r>
      <w:r w:rsidR="00937B10" w:rsidRPr="00937B10">
        <w:rPr>
          <w:rFonts w:ascii="Calibri" w:hAnsi="Calibri"/>
          <w:i/>
          <w:iCs/>
        </w:rPr>
        <w:t xml:space="preserve">OpenCL specification </w:t>
      </w:r>
      <w:proofErr w:type="spellStart"/>
      <w:r w:rsidR="00937B10" w:rsidRPr="00937B10">
        <w:rPr>
          <w:rFonts w:ascii="Calibri" w:hAnsi="Calibri"/>
          <w:i/>
          <w:iCs/>
        </w:rPr>
        <w:t>ver</w:t>
      </w:r>
      <w:proofErr w:type="spellEnd"/>
      <w:r w:rsidR="00937B10" w:rsidRPr="00937B10">
        <w:rPr>
          <w:rFonts w:ascii="Calibri" w:hAnsi="Calibri"/>
          <w:i/>
          <w:iCs/>
        </w:rPr>
        <w:t xml:space="preserve"> 1.2</w:t>
      </w:r>
      <w:r w:rsidR="002518C1" w:rsidRPr="002518C1">
        <w:rPr>
          <w:i/>
          <w:iCs/>
        </w:rPr>
        <w:fldChar w:fldCharType="end"/>
      </w:r>
      <w:r w:rsidR="002518C1">
        <w:t>]</w:t>
      </w:r>
      <w:r w:rsidRPr="009314E2">
        <w:t>, they are host-callable.</w:t>
      </w:r>
    </w:p>
    <w:p w:rsidR="00186F70" w:rsidRDefault="00425047" w:rsidP="00E56FD4">
      <w:r>
        <w:t xml:space="preserve">All </w:t>
      </w:r>
      <w:r w:rsidR="00C22B44">
        <w:t xml:space="preserve">COI </w:t>
      </w:r>
      <w:r>
        <w:t xml:space="preserve">buffer-related operations are applied thru direct invocation of COI buffer operations API. They can be invoked either synchronously or asynchronously. </w:t>
      </w:r>
      <w:r w:rsidR="00E56FD4">
        <w:t>COI e</w:t>
      </w:r>
      <w:r>
        <w:t xml:space="preserve">xecute-type commands are applied thru </w:t>
      </w:r>
      <w:proofErr w:type="spellStart"/>
      <w:r>
        <w:t>eunqueuing</w:t>
      </w:r>
      <w:proofErr w:type="spellEnd"/>
      <w:r>
        <w:t xml:space="preserve"> corresponding COI run functions on a COI pipeline. The details of how these two invocation modes work together is described in later sections.</w:t>
      </w:r>
    </w:p>
    <w:p w:rsidR="00244CB5" w:rsidRDefault="005B7878" w:rsidP="005B7878">
      <w:pPr>
        <w:pStyle w:val="Heading4"/>
      </w:pPr>
      <w:bookmarkStart w:id="106" w:name="_Toc307733951"/>
      <w:r>
        <w:t>Mapping Kernel Execution Commands to COI</w:t>
      </w:r>
      <w:bookmarkEnd w:id="106"/>
    </w:p>
    <w:p w:rsidR="00614675" w:rsidRDefault="00614675" w:rsidP="00E71F97">
      <w:r>
        <w:t xml:space="preserve">All </w:t>
      </w:r>
      <w:r w:rsidR="0048371B">
        <w:t xml:space="preserve">kernel </w:t>
      </w:r>
      <w:r>
        <w:t xml:space="preserve">Execution Commands </w:t>
      </w:r>
      <w:r w:rsidR="00E71F97">
        <w:t xml:space="preserve">will </w:t>
      </w:r>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107" w:name="_Toc307733952"/>
      <w:r>
        <w:t>Mapping Buffer</w:t>
      </w:r>
      <w:r w:rsidR="00075214">
        <w:t>/Image</w:t>
      </w:r>
      <w:r>
        <w:t>-related Commands to COI</w:t>
      </w:r>
      <w:bookmarkEnd w:id="107"/>
    </w:p>
    <w:p w:rsidR="00FD0AEF" w:rsidRDefault="00FD0AEF">
      <w:r>
        <w:t xml:space="preserve">MIC Device Agent will implement both types of Device Memory Objects (Buffer/Image) on top of COI Buffers. </w:t>
      </w:r>
    </w:p>
    <w:p w:rsidR="003B7916" w:rsidRPr="00437585" w:rsidRDefault="009D72AD" w:rsidP="00283F50">
      <w:r>
        <w:t xml:space="preserve">OpenCL </w:t>
      </w:r>
      <w:r w:rsidR="00D14C62">
        <w:t>Read/Write/Copy/Map/</w:t>
      </w:r>
      <w:proofErr w:type="spellStart"/>
      <w:r w:rsidR="00D14C62">
        <w:t>Unmap</w:t>
      </w:r>
      <w:proofErr w:type="spellEnd"/>
      <w:r w:rsidR="00D14C62">
        <w:t xml:space="preserve"> </w:t>
      </w:r>
      <w:r w:rsidR="00437585">
        <w:t>Buffer</w:t>
      </w:r>
      <w:r w:rsidR="007D317C">
        <w:t>/Image</w:t>
      </w:r>
      <w:r w:rsidR="00437585">
        <w:t xml:space="preserve"> Commands </w:t>
      </w:r>
      <w:r w:rsidR="00E25C58">
        <w:t xml:space="preserve">will </w:t>
      </w:r>
      <w:r w:rsidR="00437585">
        <w:t xml:space="preserve">be mapped to the </w:t>
      </w:r>
      <w:r w:rsidR="008006EC">
        <w:t xml:space="preserve">appropriate </w:t>
      </w:r>
      <w:r w:rsidR="00437585">
        <w:t>COI buffer operations.  COI buffer operations support all features required by</w:t>
      </w:r>
      <w:r w:rsidR="00D14C62">
        <w:t xml:space="preserve"> this</w:t>
      </w:r>
      <w:r w:rsidR="00437585">
        <w:t xml:space="preserve"> OpenCL Buffer-related Commands</w:t>
      </w:r>
      <w:r w:rsidR="003B7916">
        <w:t>.</w:t>
      </w:r>
    </w:p>
    <w:p w:rsidR="00BF7897" w:rsidRDefault="009D72AD" w:rsidP="000946B9">
      <w:r>
        <w:t xml:space="preserve">OpenCL </w:t>
      </w:r>
      <w:r w:rsidR="00D14C62">
        <w:t>Read/Write/Copy</w:t>
      </w:r>
      <w:r w:rsidR="00E25C58">
        <w:t>/Map/</w:t>
      </w:r>
      <w:proofErr w:type="spellStart"/>
      <w:r w:rsidR="00E25C58">
        <w:t>Unmap</w:t>
      </w:r>
      <w:proofErr w:type="spellEnd"/>
      <w:r w:rsidR="00D14C62">
        <w:t xml:space="preserve"> </w:t>
      </w:r>
      <w:r w:rsidR="00D14C62" w:rsidRPr="00A94F50">
        <w:rPr>
          <w:i/>
          <w:iCs/>
        </w:rPr>
        <w:t>Rectangle</w:t>
      </w:r>
      <w:r w:rsidR="00D14C62">
        <w:t xml:space="preserve"> </w:t>
      </w:r>
      <w:r w:rsidR="00BF7897">
        <w:t>Buffer</w:t>
      </w:r>
      <w:r w:rsidR="007D317C">
        <w:t>/Image</w:t>
      </w:r>
      <w:r w:rsidR="00BF7897">
        <w:t xml:space="preserve"> Commands will be directly mapped to the </w:t>
      </w:r>
      <w:r w:rsidR="000946B9">
        <w:t xml:space="preserve">appropriate </w:t>
      </w:r>
      <w:r w:rsidR="00BF7897">
        <w:t>COI scatter-gather buffer commands</w:t>
      </w:r>
      <w:r w:rsidR="00E25C58">
        <w:t xml:space="preserve"> when they will be available. Until that all rectangle operations will be emulated by sequence of regular COI buffer operations.</w:t>
      </w:r>
    </w:p>
    <w:p w:rsidR="00D14C62" w:rsidRDefault="009D72AD">
      <w:r>
        <w:t xml:space="preserve">OpenCL </w:t>
      </w:r>
      <w:r w:rsidR="00D14C62">
        <w:t xml:space="preserve">Migrate Buffer/Image Command </w:t>
      </w:r>
      <w:r>
        <w:t>(</w:t>
      </w:r>
      <w:proofErr w:type="spellStart"/>
      <w:r w:rsidRPr="009D72AD">
        <w:rPr>
          <w:i/>
          <w:iCs/>
        </w:rPr>
        <w:t>clEnqueueMigrateMemObjects</w:t>
      </w:r>
      <w:proofErr w:type="spellEnd"/>
      <w:r>
        <w:t xml:space="preserve">) </w:t>
      </w:r>
      <w:r w:rsidR="00D14C62">
        <w:t xml:space="preserve">is a hint and will be mapped to the </w:t>
      </w:r>
      <w:proofErr w:type="spellStart"/>
      <w:r w:rsidR="00D14C62">
        <w:t>COIBufferSetState</w:t>
      </w:r>
      <w:proofErr w:type="spellEnd"/>
      <w:r w:rsidR="00D14C62">
        <w:t xml:space="preserve"> command.</w:t>
      </w:r>
    </w:p>
    <w:p w:rsidR="006325DF" w:rsidRDefault="006325DF" w:rsidP="006325DF">
      <w:pPr>
        <w:pStyle w:val="Heading3"/>
      </w:pPr>
      <w:bookmarkStart w:id="108" w:name="_Toc303853051"/>
      <w:bookmarkStart w:id="109" w:name="_Toc303853052"/>
      <w:bookmarkStart w:id="110" w:name="_Toc298165578"/>
      <w:bookmarkStart w:id="111" w:name="_Toc298167588"/>
      <w:bookmarkStart w:id="112" w:name="_Toc298165579"/>
      <w:bookmarkStart w:id="113" w:name="_Toc298167589"/>
      <w:bookmarkStart w:id="114" w:name="_Toc298165583"/>
      <w:bookmarkStart w:id="115" w:name="_Toc298167593"/>
      <w:bookmarkStart w:id="116" w:name="_Toc298165603"/>
      <w:bookmarkStart w:id="117" w:name="_Toc298167613"/>
      <w:bookmarkStart w:id="118" w:name="_Ref303848919"/>
      <w:bookmarkStart w:id="119" w:name="_Ref303848931"/>
      <w:bookmarkStart w:id="120" w:name="_Toc307733953"/>
      <w:bookmarkEnd w:id="108"/>
      <w:bookmarkEnd w:id="109"/>
      <w:bookmarkEnd w:id="110"/>
      <w:bookmarkEnd w:id="111"/>
      <w:bookmarkEnd w:id="112"/>
      <w:bookmarkEnd w:id="113"/>
      <w:bookmarkEnd w:id="114"/>
      <w:bookmarkEnd w:id="115"/>
      <w:bookmarkEnd w:id="116"/>
      <w:bookmarkEnd w:id="117"/>
      <w:r>
        <w:t>Command List Behavior</w:t>
      </w:r>
      <w:bookmarkEnd w:id="118"/>
      <w:bookmarkEnd w:id="119"/>
      <w:bookmarkEnd w:id="120"/>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each </w:t>
      </w:r>
      <w:r w:rsidR="007B14E9">
        <w:t xml:space="preserve">next </w:t>
      </w:r>
      <w:r w:rsidR="009A39F8">
        <w:t>command</w:t>
      </w:r>
      <w:r>
        <w:t xml:space="preserve"> </w:t>
      </w:r>
      <w:r w:rsidR="00376827">
        <w:t xml:space="preserve">should be </w:t>
      </w:r>
      <w:r>
        <w:t>start</w:t>
      </w:r>
      <w:r w:rsidR="00376827">
        <w:t>ed</w:t>
      </w:r>
      <w:r>
        <w:t xml:space="preserve"> only after the previous one </w:t>
      </w:r>
      <w:r w:rsidR="009A39F8">
        <w:t xml:space="preserve">has </w:t>
      </w:r>
      <w:r w:rsidR="00376827">
        <w:t xml:space="preserve">completed its </w:t>
      </w:r>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r w:rsidR="00FB7823">
        <w:t>started and executed</w:t>
      </w:r>
      <w:r w:rsidR="00872177">
        <w:t xml:space="preserve"> in any order, including in parallel</w:t>
      </w:r>
      <w:r w:rsidR="00FB7823">
        <w:t>.</w:t>
      </w:r>
    </w:p>
    <w:p w:rsidR="006325DF" w:rsidRDefault="00D54F6E" w:rsidP="00BB713F">
      <w:pPr>
        <w:pStyle w:val="Heading4"/>
      </w:pPr>
      <w:bookmarkStart w:id="121" w:name="_Toc307733954"/>
      <w:r>
        <w:lastRenderedPageBreak/>
        <w:t>In-Order Command Lists</w:t>
      </w:r>
      <w:bookmarkEnd w:id="121"/>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r w:rsidR="002B100D">
        <w:t xml:space="preserve">launcher functions </w:t>
      </w:r>
      <w:r>
        <w:t xml:space="preserve">from the device side passing all required parameters. All OpenCL buffers will be mapped to COI </w:t>
      </w:r>
      <w:proofErr w:type="gramStart"/>
      <w:r>
        <w:t>buffers,</w:t>
      </w:r>
      <w:proofErr w:type="gramEnd"/>
      <w:r>
        <w:t xml:space="preserve">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r w:rsidR="003E3D80">
        <w:t xml:space="preserve">the </w:t>
      </w:r>
      <w:proofErr w:type="spellStart"/>
      <w:proofErr w:type="gramStart"/>
      <w:r w:rsidRPr="00E433E7">
        <w:t>printf</w:t>
      </w:r>
      <w:proofErr w:type="spellEnd"/>
      <w:r w:rsidRPr="00E433E7">
        <w:t>(</w:t>
      </w:r>
      <w:proofErr w:type="gramEnd"/>
      <w:r w:rsidRPr="00E433E7">
        <w:t xml:space="preserve">)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w:t>
      </w:r>
      <w:proofErr w:type="spellStart"/>
      <w:r w:rsidRPr="00E433E7">
        <w:t>printf</w:t>
      </w:r>
      <w:proofErr w:type="spellEnd"/>
      <w:r w:rsidRPr="00E433E7">
        <w:t xml:space="preserve">() </w:t>
      </w:r>
      <w:r w:rsidR="00921F34">
        <w:t xml:space="preserve">and profiling </w:t>
      </w:r>
      <w:r w:rsidRPr="00E433E7">
        <w:t>output</w:t>
      </w:r>
      <w:r w:rsidR="00921F34">
        <w:t>s</w:t>
      </w:r>
      <w:r w:rsidRPr="00E433E7">
        <w:t xml:space="preserve"> </w:t>
      </w:r>
      <w:r w:rsidR="003E3D80">
        <w:t>will</w:t>
      </w:r>
      <w:r w:rsidR="003E3D80" w:rsidRPr="00E433E7">
        <w:t xml:space="preserve"> </w:t>
      </w:r>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proofErr w:type="spellStart"/>
      <w:proofErr w:type="gramStart"/>
      <w:r w:rsidR="005D3F9D" w:rsidRPr="005D3F9D">
        <w:t>COIPipelineRunFunction</w:t>
      </w:r>
      <w:proofErr w:type="spellEnd"/>
      <w:r w:rsidR="005D3F9D">
        <w:t>(</w:t>
      </w:r>
      <w:proofErr w:type="gramEnd"/>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6</w:t>
      </w:r>
      <w:r>
        <w:fldChar w:fldCharType="end"/>
      </w:r>
      <w:r w:rsidR="0003041F">
        <w:t xml:space="preserve"> </w:t>
      </w:r>
      <w:r>
        <w:fldChar w:fldCharType="begin"/>
      </w:r>
      <w:r w:rsidR="0003041F">
        <w:instrText xml:space="preserve"> REF _Ref288129271 \p \h </w:instrText>
      </w:r>
      <w:r>
        <w:fldChar w:fldCharType="separate"/>
      </w:r>
      <w:r w:rsidR="00937B10">
        <w:t>below</w:t>
      </w:r>
      <w:r>
        <w:fldChar w:fldCharType="end"/>
      </w:r>
      <w:r w:rsidR="0003041F">
        <w:t xml:space="preserve"> shows the host side flow </w:t>
      </w:r>
      <w:bookmarkStart w:id="122" w:name="OLE_LINK1"/>
      <w:bookmarkStart w:id="123" w:name="OLE_LINK2"/>
      <w:r w:rsidR="0003041F">
        <w:t>of the Execution type Command in the in-order queue:</w:t>
      </w:r>
      <w:bookmarkEnd w:id="122"/>
      <w:bookmarkEnd w:id="123"/>
      <w:r w:rsidR="0091127C">
        <w:t xml:space="preserve"> Host and Device Side Kernel Descriptors are intermediate data structures that allow one-to-one mapping between OpenCL Program kernel pointers on the host and device and cache most frequently used kernel properties, ex. </w:t>
      </w:r>
      <w:proofErr w:type="spellStart"/>
      <w:r w:rsidR="0091127C">
        <w:t>printf</w:t>
      </w:r>
      <w:proofErr w:type="spellEnd"/>
      <w:r w:rsidR="0091127C">
        <w:t>() usage, etc.</w:t>
      </w:r>
      <w:r w:rsidR="00A90FC3">
        <w:t xml:space="preserve"> Kernel descriptors are also used for kernel/program usage counters to avoid races between kernels execution and program removal.</w:t>
      </w:r>
    </w:p>
    <w:bookmarkStart w:id="124" w:name="OLE_LINK3"/>
    <w:bookmarkStart w:id="125" w:name="OLE_LINK4"/>
    <w:p w:rsidR="002C0A55" w:rsidRDefault="001E51BE" w:rsidP="002C0A55">
      <w:pPr>
        <w:keepNext/>
        <w:jc w:val="center"/>
      </w:pPr>
      <w:r>
        <w:object w:dxaOrig="5403" w:dyaOrig="7867">
          <v:shape id="_x0000_i1038" type="#_x0000_t75" style="width:283.6pt;height:380.05pt" o:ole="">
            <v:imagedata r:id="rId38" o:title="" croptop="-724f" cropbottom="247f" cropright="-6350f"/>
          </v:shape>
          <o:OLEObject Type="Embed" ProgID="Visio.Drawing.11" ShapeID="_x0000_i1038" DrawAspect="Content" ObjectID="_1383308351" r:id="rId39"/>
        </w:object>
      </w:r>
      <w:bookmarkEnd w:id="124"/>
      <w:bookmarkEnd w:id="125"/>
    </w:p>
    <w:p w:rsidR="005A6A85" w:rsidRDefault="0003041F" w:rsidP="002C0A55">
      <w:pPr>
        <w:pStyle w:val="Caption"/>
      </w:pPr>
      <w:bookmarkStart w:id="126" w:name="_Ref288129259"/>
      <w:bookmarkStart w:id="127" w:name="_Ref288129271"/>
      <w:r>
        <w:t>Figure</w:t>
      </w:r>
      <w:r w:rsidR="002C0A55">
        <w:t xml:space="preserv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6</w:t>
      </w:r>
      <w:r w:rsidR="0046430B">
        <w:rPr>
          <w:noProof/>
        </w:rPr>
        <w:fldChar w:fldCharType="end"/>
      </w:r>
      <w:bookmarkEnd w:id="126"/>
      <w:r w:rsidR="002C0A55">
        <w:t xml:space="preserve"> Execution Type Command Insertion Flow</w:t>
      </w:r>
      <w:bookmarkEnd w:id="127"/>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13</w:t>
      </w:r>
      <w:r>
        <w:fldChar w:fldCharType="end"/>
      </w:r>
      <w:r w:rsidR="00971331">
        <w:t xml:space="preserve"> </w:t>
      </w:r>
      <w:r>
        <w:fldChar w:fldCharType="begin"/>
      </w:r>
      <w:r w:rsidR="00971331">
        <w:instrText xml:space="preserve"> REF _Ref288129926 \p \h </w:instrText>
      </w:r>
      <w:r>
        <w:fldChar w:fldCharType="separate"/>
      </w:r>
      <w:r w:rsidR="00937B10">
        <w:t>below</w:t>
      </w:r>
      <w:r>
        <w:fldChar w:fldCharType="end"/>
      </w:r>
      <w:r w:rsidR="00971331">
        <w:t xml:space="preserve"> </w:t>
      </w:r>
      <w:bookmarkStart w:id="128" w:name="OLE_LINK5"/>
      <w:r w:rsidR="0003041F">
        <w:t>shows the device side flow of the Execution type Command in the in-order queue:</w:t>
      </w:r>
      <w:bookmarkEnd w:id="128"/>
    </w:p>
    <w:bookmarkStart w:id="129" w:name="OLE_LINK6"/>
    <w:bookmarkStart w:id="130" w:name="OLE_LINK7"/>
    <w:p w:rsidR="00971331" w:rsidRDefault="009A3A7F" w:rsidP="00971331">
      <w:pPr>
        <w:keepNext/>
        <w:jc w:val="center"/>
      </w:pPr>
      <w:r>
        <w:object w:dxaOrig="4365" w:dyaOrig="7245">
          <v:shape id="_x0000_i1039" type="#_x0000_t75" style="width:141.5pt;height:336.2pt" o:ole="">
            <v:imagedata r:id="rId40" o:title="" croptop="1021f" cropbottom="3723f" cropright="23095f"/>
          </v:shape>
          <o:OLEObject Type="Embed" ProgID="Visio.Drawing.11" ShapeID="_x0000_i1039" DrawAspect="Content" ObjectID="_1383308352" r:id="rId41"/>
        </w:object>
      </w:r>
      <w:bookmarkEnd w:id="129"/>
      <w:bookmarkEnd w:id="130"/>
    </w:p>
    <w:p w:rsidR="0003041F" w:rsidRPr="0003041F" w:rsidRDefault="00971331" w:rsidP="00971331">
      <w:pPr>
        <w:pStyle w:val="Caption"/>
      </w:pPr>
      <w:bookmarkStart w:id="131" w:name="_Ref288129921"/>
      <w:bookmarkStart w:id="132" w:name="_Ref288129926"/>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13</w:t>
      </w:r>
      <w:r w:rsidR="0046430B">
        <w:rPr>
          <w:noProof/>
        </w:rPr>
        <w:fldChar w:fldCharType="end"/>
      </w:r>
      <w:bookmarkEnd w:id="131"/>
      <w:r>
        <w:t xml:space="preserve"> </w:t>
      </w:r>
      <w:r>
        <w:rPr>
          <w:noProof/>
        </w:rPr>
        <w:t xml:space="preserve"> </w:t>
      </w:r>
      <w:bookmarkStart w:id="133" w:name="OLE_LINK8"/>
      <w:bookmarkStart w:id="134" w:name="OLE_LINK9"/>
      <w:r>
        <w:rPr>
          <w:noProof/>
        </w:rPr>
        <w:t>Execution Type Command Flow on the Device Side for In-Order Command List</w:t>
      </w:r>
      <w:bookmarkEnd w:id="132"/>
      <w:bookmarkEnd w:id="133"/>
      <w:bookmarkEnd w:id="134"/>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proofErr w:type="gramStart"/>
      <w:r w:rsidR="003D6789">
        <w:t>queuing</w:t>
      </w:r>
      <w:proofErr w:type="gramEnd"/>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2" o:title="" croptop="753f" cropbottom="-651f" cropright="-468f"/>
          </v:shape>
          <o:OLEObject Type="Embed" ProgID="Visio.Drawing.11" ShapeID="_x0000_i1040" DrawAspect="Content" ObjectID="_1383308353" r:id="rId43"/>
        </w:object>
      </w:r>
    </w:p>
    <w:p w:rsidR="008D053E" w:rsidRDefault="00CA0B42" w:rsidP="00CA0B42">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14</w:t>
      </w:r>
      <w:r w:rsidR="0046430B">
        <w:rPr>
          <w:noProof/>
        </w:rPr>
        <w:fldChar w:fldCharType="end"/>
      </w:r>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r w:rsidR="00E930BD">
        <w:t>#</w:t>
      </w:r>
      <w:r>
        <w:t xml:space="preserve">1 </w:t>
      </w:r>
      <w:r w:rsidR="00E930BD">
        <w:t>is</w:t>
      </w:r>
      <w:r>
        <w:t xml:space="preserve"> an output </w:t>
      </w:r>
      <w:r w:rsidR="00E930BD">
        <w:t xml:space="preserve">event </w:t>
      </w:r>
      <w:r>
        <w:t>of the appropriate COI Buffer operation.</w:t>
      </w:r>
    </w:p>
    <w:p w:rsidR="003D6789" w:rsidRPr="003D6789" w:rsidRDefault="003D6789" w:rsidP="000A4A44">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r w:rsidR="00937B10">
        <w:t xml:space="preserve">Table </w:t>
      </w:r>
      <w:r w:rsidR="00937B10">
        <w:rPr>
          <w:rFonts w:hint="eastAsia"/>
          <w:noProof/>
          <w:cs/>
        </w:rPr>
        <w:t>‎</w:t>
      </w:r>
      <w:r w:rsidR="00937B10">
        <w:rPr>
          <w:noProof/>
        </w:rPr>
        <w:t>4</w:t>
      </w:r>
      <w:r w:rsidR="00937B10">
        <w:noBreakHyphen/>
      </w:r>
      <w:r w:rsidR="00937B10">
        <w:rPr>
          <w:noProof/>
        </w:rPr>
        <w:t>7</w:t>
      </w:r>
      <w:r w:rsidR="008D1136">
        <w:fldChar w:fldCharType="end"/>
      </w:r>
      <w:r w:rsidR="00B31888">
        <w:t xml:space="preserve"> and </w:t>
      </w:r>
      <w:r w:rsidR="008D1136">
        <w:fldChar w:fldCharType="begin"/>
      </w:r>
      <w:r w:rsidR="00B31888">
        <w:instrText xml:space="preserve"> REF _Ref289341096 \h </w:instrText>
      </w:r>
      <w:r w:rsidR="008D1136">
        <w:fldChar w:fldCharType="separate"/>
      </w:r>
      <w:r w:rsidR="00937B10">
        <w:t xml:space="preserve">Table </w:t>
      </w:r>
      <w:r w:rsidR="00937B10">
        <w:rPr>
          <w:rFonts w:hint="eastAsia"/>
          <w:noProof/>
          <w:cs/>
        </w:rPr>
        <w:t>‎</w:t>
      </w:r>
      <w:r w:rsidR="00937B10">
        <w:rPr>
          <w:noProof/>
        </w:rPr>
        <w:t>4</w:t>
      </w:r>
      <w:r w:rsidR="00937B10">
        <w:noBreakHyphen/>
      </w:r>
      <w:r w:rsidR="00937B10">
        <w:rPr>
          <w:noProof/>
        </w:rPr>
        <w:t>8</w:t>
      </w:r>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937B10">
        <w:t>below</w:t>
      </w:r>
      <w:r w:rsidR="008D1136">
        <w:fldChar w:fldCharType="end"/>
      </w:r>
      <w:r w:rsidR="00B31888">
        <w:t xml:space="preserve"> this is limited to the cases when previous and next commands in the pipeline are known to be of Execution Type. </w:t>
      </w:r>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35" w:name="_Ref289341073"/>
      <w:proofErr w:type="gramStart"/>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7</w:t>
      </w:r>
      <w:r w:rsidR="0046430B">
        <w:rPr>
          <w:noProof/>
        </w:rPr>
        <w:fldChar w:fldCharType="end"/>
      </w:r>
      <w:bookmarkEnd w:id="135"/>
      <w:r>
        <w:t xml:space="preserve"> </w:t>
      </w:r>
      <w:r w:rsidRPr="00394792">
        <w:t>.</w:t>
      </w:r>
      <w:proofErr w:type="gramEnd"/>
      <w:r w:rsidRPr="00394792">
        <w:t xml:space="preserve">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36" w:name="_Ref289341096"/>
      <w:bookmarkStart w:id="137" w:name="_Ref289341104"/>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8</w:t>
      </w:r>
      <w:r w:rsidR="0046430B">
        <w:rPr>
          <w:noProof/>
        </w:rPr>
        <w:fldChar w:fldCharType="end"/>
      </w:r>
      <w:bookmarkEnd w:id="136"/>
      <w:r>
        <w:t xml:space="preserve"> Save output COI barrier for the Current Command for In-Order Command List</w:t>
      </w:r>
      <w:bookmarkEnd w:id="137"/>
    </w:p>
    <w:p w:rsidR="00971644" w:rsidRPr="00971644" w:rsidRDefault="00971644" w:rsidP="00480672">
      <w:pPr>
        <w:pStyle w:val="Caption"/>
      </w:pPr>
    </w:p>
    <w:p w:rsidR="00D54F6E" w:rsidRDefault="00D54F6E" w:rsidP="00BB713F">
      <w:pPr>
        <w:pStyle w:val="Heading4"/>
      </w:pPr>
      <w:bookmarkStart w:id="138" w:name="_Toc307733955"/>
      <w:r>
        <w:lastRenderedPageBreak/>
        <w:t>Out-Of-Order Command Lists</w:t>
      </w:r>
      <w:bookmarkEnd w:id="138"/>
    </w:p>
    <w:p w:rsidR="00B5163B" w:rsidRDefault="00B5163B" w:rsidP="00B5163B">
      <w:pPr>
        <w:pStyle w:val="Heading5"/>
      </w:pPr>
      <w:r>
        <w:t>Execution Type Commands with Out-Of-Order Command Lists</w:t>
      </w:r>
    </w:p>
    <w:p w:rsidR="00F844B9" w:rsidRDefault="009C5FA7" w:rsidP="00AD3C3B">
      <w:r>
        <w:t xml:space="preserve">COI Pipelines do not support </w:t>
      </w:r>
      <w:r w:rsidR="0097082F">
        <w:t xml:space="preserve">out-of-order </w:t>
      </w:r>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r w:rsidR="007C5438">
        <w:t xml:space="preserve">immediately </w:t>
      </w:r>
      <w:r>
        <w:t xml:space="preserve">when run-function </w:t>
      </w:r>
      <w:r w:rsidR="007C5438">
        <w:t xml:space="preserve">complete execution </w:t>
      </w:r>
      <w:r>
        <w:t xml:space="preserve">such </w:t>
      </w:r>
      <w:r w:rsidR="00D24FDD">
        <w:t xml:space="preserve">events </w:t>
      </w:r>
      <w:r>
        <w:t xml:space="preserve">cannot be used as execution-completed markers in out-of-order </w:t>
      </w:r>
      <w:r w:rsidR="00AD3C3B">
        <w:t>Command Lists</w:t>
      </w:r>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r w:rsidR="007C5438">
        <w:t xml:space="preserve">a </w:t>
      </w:r>
      <w:r>
        <w:t xml:space="preserve">run function as parameter. Device-side code may signal this </w:t>
      </w:r>
      <w:r w:rsidR="00D24FDD">
        <w:t xml:space="preserve">event </w:t>
      </w:r>
      <w:r>
        <w:t xml:space="preserve">at any time it thinks appropriate – in out-of-order </w:t>
      </w:r>
      <w:r w:rsidR="00AD3C3B">
        <w:t xml:space="preserve">Command Lists </w:t>
      </w:r>
      <w:r w:rsidR="002D62B9">
        <w:t xml:space="preserve">device side code will signal user </w:t>
      </w:r>
      <w:r w:rsidR="00D24FDD">
        <w:t xml:space="preserve">events </w:t>
      </w:r>
      <w:r w:rsidR="002D62B9">
        <w:t xml:space="preserve">as </w:t>
      </w:r>
      <w:r w:rsidR="007C5438">
        <w:t>kernel execution completes</w:t>
      </w:r>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r w:rsidR="003B54FE">
        <w:t>,</w:t>
      </w:r>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r w:rsidR="003B54FE">
        <w:t xml:space="preserve">Command Lists </w:t>
      </w:r>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15</w:t>
      </w:r>
      <w:r>
        <w:fldChar w:fldCharType="end"/>
      </w:r>
      <w:r w:rsidR="00FC0784">
        <w:t xml:space="preserve"> and </w:t>
      </w:r>
      <w:r>
        <w:fldChar w:fldCharType="begin"/>
      </w:r>
      <w:r w:rsidR="00FC0784">
        <w:instrText xml:space="preserve"> REF _Ref288384581 \h </w:instrText>
      </w:r>
      <w:r>
        <w:fldChar w:fldCharType="separate"/>
      </w:r>
      <w:r w:rsidR="00937B10">
        <w:t xml:space="preserve">Figure </w:t>
      </w:r>
      <w:r w:rsidR="00937B10">
        <w:rPr>
          <w:rFonts w:hint="eastAsia"/>
          <w:noProof/>
          <w:cs/>
        </w:rPr>
        <w:t>‎</w:t>
      </w:r>
      <w:r w:rsidR="00937B10">
        <w:rPr>
          <w:noProof/>
        </w:rPr>
        <w:t>4</w:t>
      </w:r>
      <w:r w:rsidR="00937B10">
        <w:noBreakHyphen/>
      </w:r>
      <w:r w:rsidR="00937B10">
        <w:rPr>
          <w:noProof/>
        </w:rPr>
        <w:t>16</w:t>
      </w:r>
      <w:r>
        <w:fldChar w:fldCharType="end"/>
      </w:r>
      <w:r w:rsidR="00E559E5">
        <w:t xml:space="preserve"> </w:t>
      </w:r>
      <w:r>
        <w:fldChar w:fldCharType="begin"/>
      </w:r>
      <w:r w:rsidR="00E559E5">
        <w:instrText xml:space="preserve"> REF _Ref288383698 \p \h </w:instrText>
      </w:r>
      <w:r>
        <w:fldChar w:fldCharType="separate"/>
      </w:r>
      <w:r w:rsidR="00937B10">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out-of-order </w:t>
      </w:r>
      <w:r w:rsidR="00507136">
        <w:t>Command Lists</w:t>
      </w:r>
      <w:r w:rsidR="00E559E5">
        <w:t>:</w:t>
      </w:r>
    </w:p>
    <w:bookmarkStart w:id="139" w:name="OLE_LINK10"/>
    <w:bookmarkStart w:id="140" w:name="OLE_LINK11"/>
    <w:p w:rsidR="00945ED6" w:rsidRDefault="00D95BEA" w:rsidP="00945ED6">
      <w:pPr>
        <w:keepNext/>
        <w:jc w:val="center"/>
      </w:pPr>
      <w:r>
        <w:object w:dxaOrig="5351" w:dyaOrig="8049">
          <v:shape id="_x0000_i1041" type="#_x0000_t75" style="width:244.8pt;height:368.75pt" o:ole="">
            <v:imagedata r:id="rId44" o:title="" croptop="-162f" cropbottom="387f" cropright="-380f"/>
          </v:shape>
          <o:OLEObject Type="Embed" ProgID="Visio.Drawing.11" ShapeID="_x0000_i1041" DrawAspect="Content" ObjectID="_1383308354" r:id="rId45"/>
        </w:object>
      </w:r>
      <w:bookmarkEnd w:id="139"/>
      <w:bookmarkEnd w:id="140"/>
    </w:p>
    <w:p w:rsidR="002D62B9" w:rsidRDefault="00945ED6" w:rsidP="00945ED6">
      <w:pPr>
        <w:pStyle w:val="Caption"/>
        <w:rPr>
          <w:noProof/>
        </w:rPr>
      </w:pPr>
      <w:bookmarkStart w:id="141" w:name="_Ref288383694"/>
      <w:bookmarkStart w:id="142" w:name="_Ref288383698"/>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15</w:t>
      </w:r>
      <w:r w:rsidR="0046430B">
        <w:rPr>
          <w:noProof/>
        </w:rPr>
        <w:fldChar w:fldCharType="end"/>
      </w:r>
      <w:bookmarkEnd w:id="141"/>
      <w:r>
        <w:rPr>
          <w:noProof/>
        </w:rPr>
        <w:t xml:space="preserve"> </w:t>
      </w:r>
      <w:r w:rsidRPr="004F7F20">
        <w:rPr>
          <w:noProof/>
        </w:rPr>
        <w:t>Execution Typ</w:t>
      </w:r>
      <w:r>
        <w:rPr>
          <w:noProof/>
        </w:rPr>
        <w:t>e Command Insertion Flow into Out-Of</w:t>
      </w:r>
      <w:r w:rsidRPr="004F7F20">
        <w:rPr>
          <w:noProof/>
        </w:rPr>
        <w:t>-Order Command List</w:t>
      </w:r>
      <w:bookmarkEnd w:id="142"/>
    </w:p>
    <w:p w:rsidR="00AA28D7" w:rsidRDefault="002870CD" w:rsidP="00FC7A2D">
      <w:pPr>
        <w:keepNext/>
        <w:jc w:val="center"/>
      </w:pPr>
      <w:r>
        <w:object w:dxaOrig="4846" w:dyaOrig="6674">
          <v:shape id="_x0000_i1042" type="#_x0000_t75" style="width:291.75pt;height:338.7pt" o:ole="">
            <v:imagedata r:id="rId46" o:title="" croptop="-449f" cropbottom="-460f" cropleft="-175f" cropright="-957f"/>
          </v:shape>
          <o:OLEObject Type="Embed" ProgID="Visio.Drawing.11" ShapeID="_x0000_i1042" DrawAspect="Content" ObjectID="_1383308355" r:id="rId47"/>
        </w:object>
      </w:r>
    </w:p>
    <w:p w:rsidR="00E53FF5" w:rsidRPr="00E53FF5" w:rsidRDefault="00AA28D7" w:rsidP="00AA28D7">
      <w:pPr>
        <w:pStyle w:val="Caption"/>
      </w:pPr>
      <w:bookmarkStart w:id="143" w:name="_Ref288384581"/>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16</w:t>
      </w:r>
      <w:r w:rsidR="0046430B">
        <w:rPr>
          <w:noProof/>
        </w:rPr>
        <w:fldChar w:fldCharType="end"/>
      </w:r>
      <w:bookmarkEnd w:id="143"/>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8" o:title="" croptop="796f" cropbottom="-818f" cropleft="-890f" cropright="-683f"/>
          </v:shape>
          <o:OLEObject Type="Embed" ProgID="Visio.Drawing.11" ShapeID="_x0000_i1043" DrawAspect="Content" ObjectID="_1383308356" r:id="rId49"/>
        </w:object>
      </w:r>
    </w:p>
    <w:p w:rsidR="00F83FFE" w:rsidRDefault="001D3587" w:rsidP="00F83FFE">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17</w:t>
      </w:r>
      <w:r w:rsidR="0046430B">
        <w:rPr>
          <w:noProof/>
        </w:rPr>
        <w:fldChar w:fldCharType="end"/>
      </w:r>
      <w:r>
        <w:t xml:space="preserve"> Buffer operation Type Command Flow on the Host Side for Out-Of-Order Command List</w:t>
      </w:r>
    </w:p>
    <w:p w:rsidR="00CD0EB6" w:rsidRDefault="00CD0EB6" w:rsidP="00CD0EB6">
      <w:pPr>
        <w:pStyle w:val="Heading3"/>
      </w:pPr>
      <w:bookmarkStart w:id="144" w:name="_Toc298165607"/>
      <w:bookmarkStart w:id="145" w:name="_Toc298167617"/>
      <w:bookmarkStart w:id="146" w:name="_Toc298165608"/>
      <w:bookmarkStart w:id="147" w:name="_Toc298167618"/>
      <w:bookmarkStart w:id="148" w:name="_Toc298165609"/>
      <w:bookmarkStart w:id="149" w:name="_Toc298167619"/>
      <w:bookmarkStart w:id="150" w:name="_Toc298165610"/>
      <w:bookmarkStart w:id="151" w:name="_Toc298167620"/>
      <w:bookmarkStart w:id="152" w:name="_Toc298165611"/>
      <w:bookmarkStart w:id="153" w:name="_Toc298167621"/>
      <w:bookmarkStart w:id="154" w:name="_Toc298165612"/>
      <w:bookmarkStart w:id="155" w:name="_Toc298167622"/>
      <w:bookmarkStart w:id="156" w:name="_Toc298165613"/>
      <w:bookmarkStart w:id="157" w:name="_Toc298167623"/>
      <w:bookmarkStart w:id="158" w:name="_Toc298165614"/>
      <w:bookmarkStart w:id="159" w:name="_Toc298167624"/>
      <w:bookmarkStart w:id="160" w:name="_Toc298165615"/>
      <w:bookmarkStart w:id="161" w:name="_Toc298167625"/>
      <w:bookmarkStart w:id="162" w:name="_Toc298165616"/>
      <w:bookmarkStart w:id="163" w:name="_Toc298167626"/>
      <w:bookmarkStart w:id="164" w:name="_Toc30773395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lastRenderedPageBreak/>
        <w:t>Command Batching</w:t>
      </w:r>
      <w:bookmarkEnd w:id="164"/>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r w:rsidR="00937B10">
        <w:rPr>
          <w:rFonts w:hint="eastAsia"/>
          <w:cs/>
        </w:rPr>
        <w:t>‎</w:t>
      </w:r>
      <w:r w:rsidR="00937B10">
        <w:t>4.8.2</w:t>
      </w:r>
      <w:r w:rsidR="008D1136">
        <w:fldChar w:fldCharType="end"/>
      </w:r>
      <w:r>
        <w:t xml:space="preserve"> (</w:t>
      </w:r>
      <w:r w:rsidR="00451761">
        <w:fldChar w:fldCharType="begin"/>
      </w:r>
      <w:r w:rsidR="00451761">
        <w:instrText xml:space="preserve"> REF _Ref289333687 \h  \* MERGEFORMAT </w:instrText>
      </w:r>
      <w:r w:rsidR="00451761">
        <w:fldChar w:fldCharType="separate"/>
      </w:r>
      <w:r w:rsidR="00937B10" w:rsidRPr="00937B10">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937B10">
        <w:t>above</w:t>
      </w:r>
      <w:r w:rsidR="008D1136">
        <w:fldChar w:fldCharType="end"/>
      </w:r>
      <w:r>
        <w:t xml:space="preserve"> the only OpenCL commands that are executed on the MIC device physically are </w:t>
      </w:r>
      <w:r w:rsidRPr="00FC191C">
        <w:rPr>
          <w:i/>
          <w:iCs/>
        </w:rPr>
        <w:t>Kernel execution commands</w:t>
      </w:r>
      <w:r>
        <w:rPr>
          <w:i/>
          <w:iCs/>
        </w:rPr>
        <w:t>: Execute Kernel (</w:t>
      </w:r>
      <w:proofErr w:type="spellStart"/>
      <w:r>
        <w:rPr>
          <w:i/>
          <w:iCs/>
        </w:rPr>
        <w:t>NDRange</w:t>
      </w:r>
      <w:proofErr w:type="spellEnd"/>
      <w:r>
        <w:rPr>
          <w:i/>
          <w:iCs/>
        </w:rPr>
        <w:t>)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65" w:name="_Ref292272792"/>
      <w:bookmarkStart w:id="166" w:name="_Toc307733957"/>
      <w:r>
        <w:t xml:space="preserve">MIC Device Agent </w:t>
      </w:r>
      <w:r w:rsidR="003668ED">
        <w:t xml:space="preserve">Service Command </w:t>
      </w:r>
      <w:bookmarkEnd w:id="165"/>
      <w:r w:rsidR="00F16498">
        <w:t>List</w:t>
      </w:r>
      <w:bookmarkEnd w:id="166"/>
    </w:p>
    <w:p w:rsidR="00DE0191" w:rsidRDefault="003668ED" w:rsidP="00411426">
      <w:r>
        <w:t xml:space="preserve">MIC Device </w:t>
      </w:r>
      <w:r w:rsidR="001A2587">
        <w:t>A</w:t>
      </w:r>
      <w:r>
        <w:t xml:space="preserve">gent will implement one single In-Order Service Command </w:t>
      </w:r>
      <w:r w:rsidR="00411426">
        <w:t xml:space="preserve">List </w:t>
      </w:r>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r w:rsidR="00B826BE">
        <w:t xml:space="preserve">List </w:t>
      </w:r>
      <w:r w:rsidR="00FD69D7">
        <w:t xml:space="preserve">will </w:t>
      </w:r>
      <w:r>
        <w:t>be implemented as just a COI Pipeline.</w:t>
      </w:r>
    </w:p>
    <w:p w:rsidR="00312793" w:rsidRDefault="000C19D9" w:rsidP="00C36208">
      <w:pPr>
        <w:pStyle w:val="Heading2"/>
      </w:pPr>
      <w:bookmarkStart w:id="167" w:name="_Toc307733958"/>
      <w:r>
        <w:t>Support for</w:t>
      </w:r>
      <w:r w:rsidR="00312793">
        <w:t xml:space="preserve"> </w:t>
      </w:r>
      <w:proofErr w:type="spellStart"/>
      <w:proofErr w:type="gramStart"/>
      <w:r w:rsidR="00312793">
        <w:t>printf</w:t>
      </w:r>
      <w:proofErr w:type="spellEnd"/>
      <w:r w:rsidR="00312793">
        <w:t>(</w:t>
      </w:r>
      <w:proofErr w:type="gramEnd"/>
      <w:r w:rsidR="00312793">
        <w:t>) in kernels</w:t>
      </w:r>
      <w:bookmarkEnd w:id="167"/>
      <w:r w:rsidR="00312793">
        <w:t xml:space="preserve"> </w:t>
      </w:r>
    </w:p>
    <w:p w:rsidR="00874481" w:rsidRDefault="00815D8C" w:rsidP="00190BC7">
      <w:r>
        <w:t>[</w:t>
      </w:r>
      <w:r w:rsidRPr="001516E0">
        <w:rPr>
          <w:i/>
          <w:iCs/>
        </w:rPr>
        <w:fldChar w:fldCharType="begin"/>
      </w:r>
      <w:r w:rsidRPr="001516E0">
        <w:rPr>
          <w:i/>
          <w:iCs/>
        </w:rPr>
        <w:instrText xml:space="preserve"> REF OpenCL_spec1_1 \h  \* MERGEFORMAT </w:instrText>
      </w:r>
      <w:r w:rsidRPr="001516E0">
        <w:rPr>
          <w:i/>
          <w:iCs/>
        </w:rPr>
      </w:r>
      <w:r w:rsidRPr="001516E0">
        <w:rPr>
          <w:i/>
          <w:iCs/>
        </w:rPr>
        <w:fldChar w:fldCharType="separate"/>
      </w:r>
      <w:r w:rsidR="00937B10" w:rsidRPr="00937B10">
        <w:rPr>
          <w:rFonts w:ascii="Calibri" w:hAnsi="Calibri"/>
          <w:i/>
          <w:iCs/>
        </w:rPr>
        <w:t xml:space="preserve">OpenCL specification </w:t>
      </w:r>
      <w:proofErr w:type="spellStart"/>
      <w:r w:rsidR="00937B10" w:rsidRPr="00937B10">
        <w:rPr>
          <w:rFonts w:ascii="Calibri" w:hAnsi="Calibri"/>
          <w:i/>
          <w:iCs/>
        </w:rPr>
        <w:t>ver</w:t>
      </w:r>
      <w:proofErr w:type="spellEnd"/>
      <w:r w:rsidR="00937B10" w:rsidRPr="00937B10">
        <w:rPr>
          <w:rFonts w:ascii="Calibri" w:hAnsi="Calibri"/>
          <w:i/>
          <w:iCs/>
        </w:rPr>
        <w:t xml:space="preserve"> 1.2</w:t>
      </w:r>
      <w:r w:rsidRPr="001516E0">
        <w:rPr>
          <w:i/>
          <w:iCs/>
        </w:rPr>
        <w:fldChar w:fldCharType="end"/>
      </w:r>
      <w:r>
        <w:t xml:space="preserve">] </w:t>
      </w:r>
      <w:r w:rsidR="00874481">
        <w:t xml:space="preserve">requires support for </w:t>
      </w:r>
      <w:proofErr w:type="spellStart"/>
      <w:proofErr w:type="gramStart"/>
      <w:r w:rsidR="00874481">
        <w:t>printf</w:t>
      </w:r>
      <w:proofErr w:type="spellEnd"/>
      <w:r w:rsidR="00874481">
        <w:t>(</w:t>
      </w:r>
      <w:proofErr w:type="gramEnd"/>
      <w:r w:rsidR="00874481">
        <w:t xml:space="preserve">) built-in functions in kernels. According to the spec all </w:t>
      </w:r>
      <w:proofErr w:type="spellStart"/>
      <w:r w:rsidR="00874481">
        <w:t>printf</w:t>
      </w:r>
      <w:proofErr w:type="spellEnd"/>
      <w:r w:rsidR="00874481">
        <w:t xml:space="preserve">() output for the single </w:t>
      </w:r>
      <w:proofErr w:type="spellStart"/>
      <w:r w:rsidR="00874481">
        <w:t>NDRange</w:t>
      </w:r>
      <w:proofErr w:type="spellEnd"/>
      <w:r w:rsidR="001B7FCF">
        <w:t xml:space="preserve"> or Task</w:t>
      </w:r>
      <w:r w:rsidR="00874481">
        <w:t xml:space="preserve"> command </w:t>
      </w:r>
      <w:r w:rsidR="00647E60">
        <w:t>may be</w:t>
      </w:r>
      <w:r w:rsidR="00874481">
        <w:t xml:space="preserve"> </w:t>
      </w:r>
      <w:r w:rsidR="00190BC7">
        <w:t>buffered on the device</w:t>
      </w:r>
      <w:r w:rsidR="00874481">
        <w:t xml:space="preserve"> and </w:t>
      </w:r>
      <w:r w:rsidR="00190BC7">
        <w:t xml:space="preserve">transferred </w:t>
      </w:r>
      <w:r w:rsidR="00874481">
        <w:t xml:space="preserve">back to the host OpenCL Runtime </w:t>
      </w:r>
      <w:r w:rsidR="00190BC7">
        <w:t>when the corresponding</w:t>
      </w:r>
      <w:r w:rsidR="00874481">
        <w:t xml:space="preserve"> </w:t>
      </w:r>
      <w:proofErr w:type="spellStart"/>
      <w:r w:rsidR="00874481">
        <w:t>NDRange</w:t>
      </w:r>
      <w:proofErr w:type="spellEnd"/>
      <w:r w:rsidR="003C7941">
        <w:t>/Task</w:t>
      </w:r>
      <w:r w:rsidR="00874481">
        <w:t xml:space="preserve"> command is completed. Output of concurrent work items may be intermixed provided that output of the single </w:t>
      </w:r>
      <w:proofErr w:type="spellStart"/>
      <w:proofErr w:type="gramStart"/>
      <w:r w:rsidR="00874481">
        <w:t>printf</w:t>
      </w:r>
      <w:proofErr w:type="spellEnd"/>
      <w:r w:rsidR="00874481">
        <w:t>(</w:t>
      </w:r>
      <w:proofErr w:type="gramEnd"/>
      <w:r w:rsidR="00874481">
        <w:t xml:space="preserve">) invocation is consistent and not intermixed with other </w:t>
      </w:r>
      <w:proofErr w:type="spellStart"/>
      <w:r w:rsidR="00874481">
        <w:t>printf</w:t>
      </w:r>
      <w:proofErr w:type="spellEnd"/>
      <w:r w:rsidR="00874481">
        <w:t xml:space="preserve">() </w:t>
      </w:r>
      <w:r w:rsidR="00E608CE">
        <w:t xml:space="preserve">invocations </w:t>
      </w:r>
      <w:r w:rsidR="00874481">
        <w:t>output.</w:t>
      </w:r>
    </w:p>
    <w:p w:rsidR="00802352" w:rsidRDefault="004F5936" w:rsidP="004F5936">
      <w:pPr>
        <w:jc w:val="left"/>
      </w:pPr>
      <w:r>
        <w:t>E</w:t>
      </w:r>
      <w:r w:rsidR="00802352">
        <w:t xml:space="preserve">ach device should provide a user visible (through </w:t>
      </w:r>
      <w:proofErr w:type="spellStart"/>
      <w:proofErr w:type="gramStart"/>
      <w:r w:rsidR="00AE402F" w:rsidRPr="00F158FD">
        <w:rPr>
          <w:i/>
          <w:iCs/>
        </w:rPr>
        <w:t>clGetDeviceInfo</w:t>
      </w:r>
      <w:proofErr w:type="spellEnd"/>
      <w:r w:rsidR="00AE402F" w:rsidRPr="00F158FD">
        <w:rPr>
          <w:i/>
          <w:iCs/>
        </w:rPr>
        <w:t>(</w:t>
      </w:r>
      <w:proofErr w:type="gramEnd"/>
      <w:r w:rsidR="00AE402F" w:rsidRPr="00F158FD">
        <w:rPr>
          <w:i/>
          <w:iCs/>
        </w:rPr>
        <w:t>)</w:t>
      </w:r>
      <w:r w:rsidR="00AE402F">
        <w:t xml:space="preserve"> </w:t>
      </w:r>
      <w:r w:rsidR="00F158FD">
        <w:t xml:space="preserve">OpenCL </w:t>
      </w:r>
      <w:r w:rsidR="00AE402F">
        <w:t xml:space="preserve">API) </w:t>
      </w:r>
      <w:r w:rsidR="00802352">
        <w:t xml:space="preserve">property </w:t>
      </w:r>
      <w:r w:rsidR="00802352" w:rsidRPr="00802352">
        <w:t>CL_DEVICE_PRINTF_BUFFER</w:t>
      </w:r>
      <w:r w:rsidR="00802352">
        <w:t xml:space="preserve"> </w:t>
      </w:r>
      <w:r w:rsidR="00211037">
        <w:t xml:space="preserve">with </w:t>
      </w:r>
      <w:proofErr w:type="spellStart"/>
      <w:r w:rsidR="00211037">
        <w:t>printf</w:t>
      </w:r>
      <w:proofErr w:type="spellEnd"/>
      <w:r w:rsidR="00211037">
        <w:t xml:space="preserve">() buffer size. All output that </w:t>
      </w:r>
      <w:r>
        <w:t xml:space="preserve">exceeds the size of </w:t>
      </w:r>
      <w:proofErr w:type="spellStart"/>
      <w:proofErr w:type="gramStart"/>
      <w:r>
        <w:t>printf</w:t>
      </w:r>
      <w:proofErr w:type="spellEnd"/>
      <w:r>
        <w:t>(</w:t>
      </w:r>
      <w:proofErr w:type="gramEnd"/>
      <w:r>
        <w:t xml:space="preserve">) </w:t>
      </w:r>
      <w:r w:rsidR="00211037">
        <w:t xml:space="preserve">buffer is dropped. </w:t>
      </w:r>
    </w:p>
    <w:p w:rsidR="0059119E" w:rsidRDefault="0059119E" w:rsidP="004F5936">
      <w:pPr>
        <w:jc w:val="left"/>
      </w:pPr>
      <w:r>
        <w:t>As [</w:t>
      </w:r>
      <w:r w:rsidRPr="001516E0">
        <w:rPr>
          <w:i/>
          <w:iCs/>
        </w:rPr>
        <w:fldChar w:fldCharType="begin"/>
      </w:r>
      <w:r w:rsidRPr="001516E0">
        <w:rPr>
          <w:i/>
          <w:iCs/>
        </w:rPr>
        <w:instrText xml:space="preserve"> REF OpenCL_spec1_1 \h  \* MERGEFORMAT </w:instrText>
      </w:r>
      <w:r w:rsidRPr="001516E0">
        <w:rPr>
          <w:i/>
          <w:iCs/>
        </w:rPr>
      </w:r>
      <w:r w:rsidRPr="001516E0">
        <w:rPr>
          <w:i/>
          <w:iCs/>
        </w:rPr>
        <w:fldChar w:fldCharType="separate"/>
      </w:r>
      <w:r w:rsidRPr="00937B10">
        <w:rPr>
          <w:rFonts w:ascii="Calibri" w:hAnsi="Calibri"/>
          <w:i/>
          <w:iCs/>
        </w:rPr>
        <w:t xml:space="preserve">OpenCL specification </w:t>
      </w:r>
      <w:proofErr w:type="spellStart"/>
      <w:r w:rsidRPr="00937B10">
        <w:rPr>
          <w:rFonts w:ascii="Calibri" w:hAnsi="Calibri"/>
          <w:i/>
          <w:iCs/>
        </w:rPr>
        <w:t>ver</w:t>
      </w:r>
      <w:proofErr w:type="spellEnd"/>
      <w:r w:rsidRPr="00937B10">
        <w:rPr>
          <w:rFonts w:ascii="Calibri" w:hAnsi="Calibri"/>
          <w:i/>
          <w:iCs/>
        </w:rPr>
        <w:t xml:space="preserve"> 1.2</w:t>
      </w:r>
      <w:r w:rsidRPr="001516E0">
        <w:rPr>
          <w:i/>
          <w:iCs/>
        </w:rPr>
        <w:fldChar w:fldCharType="end"/>
      </w:r>
      <w:r>
        <w:t xml:space="preserve">] allows implementation just to print output of </w:t>
      </w:r>
      <w:proofErr w:type="spellStart"/>
      <w:r>
        <w:t>printf</w:t>
      </w:r>
      <w:proofErr w:type="spellEnd"/>
      <w:r>
        <w:t xml:space="preserve">() operation to any implementation-chosen output stream, MIC DA will just use standard C implementation of </w:t>
      </w:r>
      <w:proofErr w:type="spellStart"/>
      <w:r>
        <w:t>printf</w:t>
      </w:r>
      <w:proofErr w:type="spellEnd"/>
      <w:r>
        <w:t xml:space="preserve">() on device and reuse COI </w:t>
      </w:r>
      <w:proofErr w:type="spellStart"/>
      <w:r>
        <w:t>stdout</w:t>
      </w:r>
      <w:proofErr w:type="spellEnd"/>
      <w:r>
        <w:t xml:space="preserve"> redirection infrastructure to redirect device </w:t>
      </w:r>
      <w:proofErr w:type="spellStart"/>
      <w:r>
        <w:t>stdout</w:t>
      </w:r>
      <w:proofErr w:type="spellEnd"/>
      <w:r>
        <w:t xml:space="preserve"> output to host application </w:t>
      </w:r>
      <w:proofErr w:type="spellStart"/>
      <w:r>
        <w:t>stdout</w:t>
      </w:r>
      <w:proofErr w:type="spellEnd"/>
      <w:r>
        <w:t xml:space="preserve">. </w:t>
      </w:r>
    </w:p>
    <w:p w:rsidR="00891BF1" w:rsidRDefault="00891BF1" w:rsidP="008A233A">
      <w:pPr>
        <w:keepNext/>
        <w:jc w:val="left"/>
      </w:pPr>
      <w:r>
        <w:t xml:space="preserve">MIC Device Agent will support </w:t>
      </w:r>
      <w:proofErr w:type="spellStart"/>
      <w:proofErr w:type="gramStart"/>
      <w:r>
        <w:t>printf</w:t>
      </w:r>
      <w:proofErr w:type="spellEnd"/>
      <w:r>
        <w:t>(</w:t>
      </w:r>
      <w:proofErr w:type="gramEnd"/>
      <w:r>
        <w:t xml:space="preserve">) in OpenCL kernels by </w:t>
      </w:r>
    </w:p>
    <w:p w:rsidR="00245B7E" w:rsidRDefault="00245B7E" w:rsidP="00245B7E">
      <w:pPr>
        <w:pStyle w:val="ListParagraph"/>
        <w:numPr>
          <w:ilvl w:val="0"/>
          <w:numId w:val="23"/>
        </w:numPr>
        <w:jc w:val="left"/>
      </w:pPr>
      <w:r>
        <w:t xml:space="preserve">providing callback routine to the MIC Device Backend Execution Support (device part) that should be called when user invokes </w:t>
      </w:r>
      <w:proofErr w:type="spellStart"/>
      <w:r>
        <w:t>printf</w:t>
      </w:r>
      <w:proofErr w:type="spellEnd"/>
      <w:r>
        <w:t>() built-in</w:t>
      </w:r>
    </w:p>
    <w:p w:rsidR="00245B7E" w:rsidRDefault="00245B7E" w:rsidP="00245B7E">
      <w:pPr>
        <w:pStyle w:val="ListParagraph"/>
        <w:numPr>
          <w:ilvl w:val="0"/>
          <w:numId w:val="23"/>
        </w:numPr>
        <w:jc w:val="left"/>
      </w:pPr>
      <w:r>
        <w:t xml:space="preserve">deferred to subsequent releases: </w:t>
      </w:r>
    </w:p>
    <w:p w:rsidR="00211037" w:rsidRDefault="00891BF1" w:rsidP="00245B7E">
      <w:pPr>
        <w:pStyle w:val="ListParagraph"/>
        <w:numPr>
          <w:ilvl w:val="1"/>
          <w:numId w:val="23"/>
        </w:numPr>
        <w:spacing w:before="0" w:beforeAutospacing="0"/>
        <w:jc w:val="left"/>
      </w:pPr>
      <w:r>
        <w:t xml:space="preserve">providing COI Buffer for </w:t>
      </w:r>
      <w:proofErr w:type="spellStart"/>
      <w:r>
        <w:t>printf</w:t>
      </w:r>
      <w:proofErr w:type="spellEnd"/>
      <w:r>
        <w:t xml:space="preserve">() output gathering on device </w:t>
      </w:r>
    </w:p>
    <w:p w:rsidR="00903FC6" w:rsidRDefault="00BE12C6" w:rsidP="00245B7E">
      <w:pPr>
        <w:pStyle w:val="ListParagraph"/>
        <w:numPr>
          <w:ilvl w:val="1"/>
          <w:numId w:val="23"/>
        </w:numPr>
        <w:jc w:val="left"/>
      </w:pPr>
      <w:r>
        <w:t xml:space="preserve">using </w:t>
      </w:r>
      <w:r w:rsidR="003A2D12">
        <w:t xml:space="preserve">an </w:t>
      </w:r>
      <w:r w:rsidR="00903FC6">
        <w:t xml:space="preserve">OpenCL Runtime </w:t>
      </w:r>
      <w:r>
        <w:t>API that will</w:t>
      </w:r>
      <w:r w:rsidR="003A2D12">
        <w:t xml:space="preserve"> consume </w:t>
      </w:r>
      <w:r w:rsidR="00903FC6">
        <w:t>gathered</w:t>
      </w:r>
      <w:r w:rsidR="003A2D12">
        <w:t xml:space="preserve"> output</w:t>
      </w:r>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r w:rsidR="00937B10">
        <w:t xml:space="preserve">Table </w:t>
      </w:r>
      <w:r w:rsidR="00937B10">
        <w:rPr>
          <w:rFonts w:hint="eastAsia"/>
          <w:noProof/>
          <w:cs/>
        </w:rPr>
        <w:t>‎</w:t>
      </w:r>
      <w:r w:rsidR="00937B10">
        <w:rPr>
          <w:noProof/>
        </w:rPr>
        <w:t>4</w:t>
      </w:r>
      <w:r w:rsidR="00937B10">
        <w:noBreakHyphen/>
      </w:r>
      <w:r w:rsidR="00937B10">
        <w:rPr>
          <w:noProof/>
        </w:rPr>
        <w:t>9</w:t>
      </w:r>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937B10">
        <w:t>below</w:t>
      </w:r>
      <w:r w:rsidR="008D1136">
        <w:fldChar w:fldCharType="end"/>
      </w:r>
      <w:r w:rsidR="00B3456D">
        <w:t xml:space="preserve"> enlists </w:t>
      </w:r>
      <w:bookmarkStart w:id="168"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w:t>
      </w:r>
      <w:proofErr w:type="spellStart"/>
      <w:proofErr w:type="gramStart"/>
      <w:r w:rsidR="00B3456D" w:rsidRPr="00E433E7">
        <w:rPr>
          <w:i/>
          <w:iCs/>
        </w:rPr>
        <w:t>printf</w:t>
      </w:r>
      <w:proofErr w:type="spellEnd"/>
      <w:r w:rsidR="00B3456D" w:rsidRPr="00E433E7">
        <w:rPr>
          <w:i/>
          <w:iCs/>
        </w:rPr>
        <w:t>(</w:t>
      </w:r>
      <w:proofErr w:type="gramEnd"/>
      <w:r w:rsidR="00B3456D" w:rsidRPr="00E433E7">
        <w:rPr>
          <w:i/>
          <w:iCs/>
        </w:rPr>
        <w:t>) support on MIC</w:t>
      </w:r>
      <w:bookmarkEnd w:id="168"/>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w:t>
            </w:r>
            <w:proofErr w:type="spellStart"/>
            <w:proofErr w:type="gramStart"/>
            <w:r>
              <w:t>printf</w:t>
            </w:r>
            <w:proofErr w:type="spellEnd"/>
            <w:r>
              <w:t>(</w:t>
            </w:r>
            <w:proofErr w:type="gramEnd"/>
            <w:r>
              <w:t xml:space="preserve">) output of </w:t>
            </w:r>
            <w:r w:rsidR="007949EE">
              <w:t>kernel/task</w:t>
            </w:r>
            <w:r w:rsidR="00CB43E8">
              <w:t xml:space="preserve"> execution</w:t>
            </w:r>
            <w:r>
              <w:t xml:space="preserve">. </w:t>
            </w:r>
            <w:r w:rsidR="00857BBA">
              <w:br/>
            </w:r>
            <w:r w:rsidR="00857BBA" w:rsidRPr="00857BBA">
              <w:rPr>
                <w:b/>
                <w:bCs/>
                <w:i/>
                <w:iCs/>
                <w:u w:val="single"/>
              </w:rPr>
              <w:t>Deferred to subsequent releases</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r w:rsidR="00382FD1">
              <w:t xml:space="preserve">whether </w:t>
            </w:r>
            <w:proofErr w:type="spellStart"/>
            <w:proofErr w:type="gramStart"/>
            <w:r w:rsidR="00382FD1">
              <w:t>printf</w:t>
            </w:r>
            <w:proofErr w:type="spellEnd"/>
            <w:r w:rsidR="00382FD1">
              <w:t>(</w:t>
            </w:r>
            <w:proofErr w:type="gramEnd"/>
            <w:r w:rsidR="00382FD1">
              <w:t xml:space="preserve">) built-in function is used in a </w:t>
            </w:r>
            <w:r>
              <w:t xml:space="preserve">specific </w:t>
            </w:r>
            <w:r w:rsidR="00382FD1">
              <w:t>kernel</w:t>
            </w:r>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r w:rsidR="00365440">
              <w:t>available on the host.</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r>
            <w:proofErr w:type="spellStart"/>
            <w:r w:rsidR="00774B4D">
              <w:t>printf</w:t>
            </w:r>
            <w:proofErr w:type="spellEnd"/>
            <w:r w:rsidR="00774B4D">
              <w:t>()</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w:t>
            </w:r>
            <w:proofErr w:type="spellStart"/>
            <w:proofErr w:type="gramStart"/>
            <w:r>
              <w:t>printf</w:t>
            </w:r>
            <w:proofErr w:type="spellEnd"/>
            <w:r>
              <w:t>(</w:t>
            </w:r>
            <w:proofErr w:type="gramEnd"/>
            <w:r>
              <w:t xml:space="preserve">) built-in function use provided callback to copy resulting data to the </w:t>
            </w:r>
            <w:r w:rsidR="008A420E">
              <w:t xml:space="preserve">device </w:t>
            </w:r>
            <w:proofErr w:type="spellStart"/>
            <w:r w:rsidR="008A420E">
              <w:t>printf</w:t>
            </w:r>
            <w:proofErr w:type="spellEnd"/>
            <w:r w:rsidR="008A420E">
              <w:t xml:space="preserve">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This callback should be provided with sufficient arguments to find the device </w:t>
            </w:r>
            <w:proofErr w:type="spellStart"/>
            <w:r>
              <w:t>printf</w:t>
            </w:r>
            <w:proofErr w:type="spellEnd"/>
            <w:r>
              <w:t xml:space="preserve"> buffer object.</w:t>
            </w:r>
          </w:p>
        </w:tc>
      </w:tr>
    </w:tbl>
    <w:p w:rsidR="00903FC6" w:rsidRDefault="00CA3BD4" w:rsidP="00CA3BD4">
      <w:pPr>
        <w:pStyle w:val="Caption"/>
        <w:rPr>
          <w:noProof/>
        </w:rPr>
      </w:pPr>
      <w:bookmarkStart w:id="169" w:name="_Ref288554360"/>
      <w:bookmarkStart w:id="170" w:name="_Ref288554363"/>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9</w:t>
      </w:r>
      <w:r w:rsidR="0046430B">
        <w:rPr>
          <w:noProof/>
        </w:rPr>
        <w:fldChar w:fldCharType="end"/>
      </w:r>
      <w:bookmarkEnd w:id="169"/>
      <w:r>
        <w:rPr>
          <w:noProof/>
        </w:rPr>
        <w:t xml:space="preserve"> Requirements from other OpenCL Components for printf() </w:t>
      </w:r>
      <w:r w:rsidR="00B3456D">
        <w:rPr>
          <w:noProof/>
        </w:rPr>
        <w:t xml:space="preserve">support </w:t>
      </w:r>
      <w:r>
        <w:rPr>
          <w:noProof/>
        </w:rPr>
        <w:t>implementation</w:t>
      </w:r>
      <w:bookmarkEnd w:id="170"/>
    </w:p>
    <w:p w:rsidR="006B38AD" w:rsidRDefault="006B38AD" w:rsidP="006B38AD"/>
    <w:p w:rsidR="006B38AD" w:rsidRDefault="006B38AD" w:rsidP="004D4C3C">
      <w:pPr>
        <w:pStyle w:val="IndentedNote"/>
      </w:pPr>
      <w:r w:rsidRPr="00807770">
        <w:rPr>
          <w:b/>
          <w:bCs/>
          <w:i/>
          <w:iCs/>
        </w:rPr>
        <w:t>Note:</w:t>
      </w:r>
      <w:r>
        <w:t xml:space="preserve"> </w:t>
      </w:r>
      <w:r w:rsidR="00561D9F">
        <w:tab/>
      </w:r>
      <w:r>
        <w:t xml:space="preserve">The </w:t>
      </w:r>
      <w:r w:rsidR="004D4C3C">
        <w:t xml:space="preserve">output gathering </w:t>
      </w:r>
      <w:r>
        <w:t xml:space="preserve">approach does not allow gathering kernel printed data if kernel crashes during </w:t>
      </w:r>
      <w:proofErr w:type="spellStart"/>
      <w:r>
        <w:t>NDRange</w:t>
      </w:r>
      <w:proofErr w:type="spellEnd"/>
      <w:r>
        <w:t xml:space="preserv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proofErr w:type="spellStart"/>
            <w:r>
              <w:rPr>
                <w:i/>
                <w:iCs/>
              </w:rPr>
              <w:t>kernel_print</w:t>
            </w:r>
            <w:proofErr w:type="spellEnd"/>
            <w:r w:rsidRPr="00887191">
              <w:rPr>
                <w:i/>
                <w:iCs/>
              </w:rPr>
              <w:t>(</w:t>
            </w:r>
            <w:proofErr w:type="spellStart"/>
            <w:r w:rsidR="00BA6719">
              <w:rPr>
                <w:i/>
                <w:iCs/>
              </w:rPr>
              <w:t>output_</w:t>
            </w:r>
            <w:r>
              <w:rPr>
                <w:i/>
                <w:iCs/>
              </w:rPr>
              <w:t>string</w:t>
            </w:r>
            <w:proofErr w:type="spellEnd"/>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proofErr w:type="spellStart"/>
            <w:r w:rsidR="00BA6719">
              <w:t>output_</w:t>
            </w:r>
            <w:r>
              <w:t>string</w:t>
            </w:r>
            <w:proofErr w:type="spellEnd"/>
            <w:r>
              <w:t xml:space="preserve"> to the current kernel </w:t>
            </w:r>
            <w:proofErr w:type="spellStart"/>
            <w:r>
              <w:t>print</w:t>
            </w:r>
            <w:r w:rsidR="00BA7084">
              <w:t>f</w:t>
            </w:r>
            <w:proofErr w:type="spellEnd"/>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71" w:name="_Toc307733959"/>
      <w:r>
        <w:lastRenderedPageBreak/>
        <w:t>Device Fission Support</w:t>
      </w:r>
      <w:bookmarkEnd w:id="171"/>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50" o:title="" croptop="21378f" cropbottom="21101f" cropleft="22758f" cropright="20191f"/>
          </v:shape>
          <o:OLEObject Type="Embed" ProgID="Visio.Drawing.11" ShapeID="_x0000_i1044" DrawAspect="Content" ObjectID="_1383308357" r:id="rId51"/>
        </w:object>
      </w:r>
    </w:p>
    <w:p w:rsidR="00287DD3" w:rsidRDefault="00E312EA" w:rsidP="00A94F50">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18</w:t>
      </w:r>
      <w:r w:rsidR="0046430B">
        <w:rPr>
          <w:noProof/>
        </w:rPr>
        <w:fldChar w:fldCharType="end"/>
      </w:r>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r w:rsidR="00937B10">
        <w:t xml:space="preserve">Table </w:t>
      </w:r>
      <w:r w:rsidR="00937B10">
        <w:rPr>
          <w:rFonts w:hint="eastAsia"/>
          <w:noProof/>
          <w:cs/>
        </w:rPr>
        <w:t>‎</w:t>
      </w:r>
      <w:r w:rsidR="00937B10">
        <w:rPr>
          <w:noProof/>
        </w:rPr>
        <w:t>4</w:t>
      </w:r>
      <w:r w:rsidR="00937B10">
        <w:rPr>
          <w:noProof/>
        </w:rPr>
        <w:noBreakHyphen/>
        <w:t>10</w:t>
      </w:r>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937B10">
        <w:t>below</w:t>
      </w:r>
      <w:r w:rsidRPr="00A94F50">
        <w:fldChar w:fldCharType="end"/>
      </w:r>
      <w:r>
        <w:t xml:space="preserve"> enlists </w:t>
      </w:r>
      <w:bookmarkStart w:id="172" w:name="REQUIREMENT9"/>
      <w:r w:rsidRPr="00A94F50">
        <w:rPr>
          <w:i/>
          <w:iCs/>
        </w:rPr>
        <w:t>requirements from</w:t>
      </w:r>
      <w:r>
        <w:t xml:space="preserve"> </w:t>
      </w:r>
      <w:r w:rsidRPr="00AF4C9C">
        <w:rPr>
          <w:i/>
          <w:iCs/>
        </w:rPr>
        <w:t xml:space="preserve">OpenCL </w:t>
      </w:r>
      <w:r>
        <w:rPr>
          <w:i/>
          <w:iCs/>
        </w:rPr>
        <w:t>to support MIC Device Fission</w:t>
      </w:r>
      <w:bookmarkEnd w:id="172"/>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proofErr w:type="spellStart"/>
            <w:r w:rsidRPr="00353C8A">
              <w:t>D</w:t>
            </w:r>
            <w:r w:rsidR="00E71153">
              <w:t>evice</w:t>
            </w:r>
            <w:r w:rsidRPr="00353C8A">
              <w:t>A</w:t>
            </w:r>
            <w:r w:rsidR="00E71153">
              <w:t>gent</w:t>
            </w:r>
            <w:proofErr w:type="spellEnd"/>
            <w:r w:rsidRPr="00353C8A">
              <w:t>::</w:t>
            </w:r>
            <w:proofErr w:type="spellStart"/>
            <w:proofErr w:type="gramStart"/>
            <w:r w:rsidRPr="00353C8A">
              <w:t>clDevPartition</w:t>
            </w:r>
            <w:proofErr w:type="spellEnd"/>
            <w:r w:rsidRPr="00353C8A">
              <w:t>(</w:t>
            </w:r>
            <w:proofErr w:type="gramEnd"/>
            <w:r w:rsidRPr="00353C8A">
              <w:t>)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73" w:name="_Ref294683894"/>
      <w:bookmarkStart w:id="174" w:name="_Ref294683897"/>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10</w:t>
      </w:r>
      <w:r w:rsidR="0046430B">
        <w:rPr>
          <w:noProof/>
        </w:rPr>
        <w:fldChar w:fldCharType="end"/>
      </w:r>
      <w:bookmarkEnd w:id="173"/>
      <w:r>
        <w:t xml:space="preserve"> </w:t>
      </w:r>
      <w:r>
        <w:rPr>
          <w:noProof/>
        </w:rPr>
        <w:t>Requirements from other OpenCL Components for Device Fission support implementation</w:t>
      </w:r>
      <w:bookmarkEnd w:id="174"/>
    </w:p>
    <w:p w:rsidR="008E175A" w:rsidRDefault="008E175A" w:rsidP="00C76556">
      <w:pPr>
        <w:pStyle w:val="Heading2"/>
        <w:pageBreakBefore/>
      </w:pPr>
      <w:bookmarkStart w:id="175" w:name="_Toc307733960"/>
      <w:r>
        <w:lastRenderedPageBreak/>
        <w:t>Performance counters</w:t>
      </w:r>
      <w:bookmarkEnd w:id="175"/>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w:t>
            </w:r>
            <w:proofErr w:type="spellStart"/>
            <w:r w:rsidRPr="001B4FDF">
              <w:t>enqueued</w:t>
            </w:r>
            <w:proofErr w:type="spellEnd"/>
            <w:r w:rsidRPr="001B4FDF">
              <w:t xml:space="preserve">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w:t>
            </w:r>
            <w:proofErr w:type="spellStart"/>
            <w:r w:rsidRPr="001B4FDF">
              <w:t>enqueued</w:t>
            </w:r>
            <w:proofErr w:type="spellEnd"/>
            <w:r w:rsidRPr="001B4FDF">
              <w:t xml:space="preserve">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2" o:title="" croptop="2605f" cropbottom="5223f" cropleft="1837f"/>
          </v:shape>
          <o:OLEObject Type="Embed" ProgID="PowerPoint.Slide.12" ShapeID="_x0000_i1045" DrawAspect="Content" ObjectID="_1383308358" r:id="rId53"/>
        </w:object>
      </w:r>
    </w:p>
    <w:p w:rsidR="009E7505" w:rsidRPr="001D0353" w:rsidRDefault="004F0F78" w:rsidP="004F0F78">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19</w:t>
      </w:r>
      <w:r w:rsidR="0046430B">
        <w:rPr>
          <w:noProof/>
        </w:rPr>
        <w:fldChar w:fldCharType="end"/>
      </w:r>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r w:rsidR="00937B10">
        <w:t xml:space="preserve">Table </w:t>
      </w:r>
      <w:r w:rsidR="00937B10">
        <w:rPr>
          <w:rFonts w:hint="eastAsia"/>
          <w:noProof/>
          <w:cs/>
        </w:rPr>
        <w:t>‎</w:t>
      </w:r>
      <w:r w:rsidR="00937B10">
        <w:rPr>
          <w:noProof/>
        </w:rPr>
        <w:t>4</w:t>
      </w:r>
      <w:r w:rsidR="00937B10">
        <w:noBreakHyphen/>
      </w:r>
      <w:r w:rsidR="00937B10">
        <w:rPr>
          <w:noProof/>
        </w:rPr>
        <w:t>11</w:t>
      </w:r>
      <w:r>
        <w:fldChar w:fldCharType="end"/>
      </w:r>
      <w:r w:rsidR="00945207">
        <w:t xml:space="preserve"> </w:t>
      </w:r>
      <w:r>
        <w:fldChar w:fldCharType="begin"/>
      </w:r>
      <w:r w:rsidR="00945207">
        <w:instrText xml:space="preserve"> REF _Ref288558438 \p \h </w:instrText>
      </w:r>
      <w:r>
        <w:fldChar w:fldCharType="separate"/>
      </w:r>
      <w:r w:rsidR="00937B10">
        <w:t>below</w:t>
      </w:r>
      <w:r>
        <w:fldChar w:fldCharType="end"/>
      </w:r>
      <w:r w:rsidR="00945207">
        <w:t xml:space="preserve"> </w:t>
      </w:r>
      <w:r w:rsidR="007F76CA">
        <w:t xml:space="preserve">provides implementation </w:t>
      </w:r>
      <w:r w:rsidR="00AB0350" w:rsidRPr="00AB0350">
        <w:rPr>
          <w:b/>
          <w:bCs/>
          <w:highlight w:val="yellow"/>
          <w:u w:val="single"/>
        </w:rPr>
        <w:t>ASSUMPTIONS 5</w:t>
      </w:r>
      <w:proofErr w:type="gramStart"/>
      <w:r w:rsidR="00AB0350" w:rsidRPr="00AB0350">
        <w:rPr>
          <w:b/>
          <w:bCs/>
          <w:highlight w:val="yellow"/>
          <w:u w:val="single"/>
        </w:rPr>
        <w:t>,6,7</w:t>
      </w:r>
      <w:proofErr w:type="gramEnd"/>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76"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76"/>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77" w:name="ASSUMPTION6"/>
            <w:r w:rsidRPr="00AB0350">
              <w:rPr>
                <w:i/>
                <w:iCs/>
              </w:rPr>
              <w:t>If COI user enqueues COI Run Function that does not use buffers and immediately returns the turnaround time is relatively independent on other activities.</w:t>
            </w:r>
            <w:bookmarkEnd w:id="177"/>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78" w:name="ASSUMPTION7"/>
            <w:r w:rsidR="00AB0350" w:rsidRPr="00AB0350">
              <w:rPr>
                <w:i/>
                <w:iCs/>
              </w:rPr>
              <w:t>Device always run with maximum frequency during OpenCL kernels execution</w:t>
            </w:r>
            <w:bookmarkEnd w:id="178"/>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79"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79"/>
          </w:p>
        </w:tc>
      </w:tr>
    </w:tbl>
    <w:p w:rsidR="007F76CA" w:rsidRDefault="00945207" w:rsidP="00945207">
      <w:pPr>
        <w:pStyle w:val="Caption"/>
      </w:pPr>
      <w:bookmarkStart w:id="180" w:name="_Ref288558435"/>
      <w:bookmarkStart w:id="181" w:name="_Ref288558438"/>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11</w:t>
      </w:r>
      <w:r w:rsidR="0046430B">
        <w:rPr>
          <w:noProof/>
        </w:rPr>
        <w:fldChar w:fldCharType="end"/>
      </w:r>
      <w:bookmarkEnd w:id="180"/>
      <w:r>
        <w:rPr>
          <w:noProof/>
        </w:rPr>
        <w:t xml:space="preserve"> Implementation assumptions for OpenCL profiling on MIC</w:t>
      </w:r>
      <w:bookmarkEnd w:id="181"/>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proofErr w:type="spellStart"/>
      <w:r w:rsidRPr="00226455">
        <w:rPr>
          <w:i/>
          <w:iCs/>
        </w:rPr>
        <w:t>Tbase</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as TBB Task/</w:t>
      </w:r>
      <w:proofErr w:type="spellStart"/>
      <w:r>
        <w:t>TaskSet</w:t>
      </w:r>
      <w:proofErr w:type="spellEnd"/>
      <w:r>
        <w:t xml:space="preserve"> starts execution (</w:t>
      </w:r>
      <w:proofErr w:type="spellStart"/>
      <w:r w:rsidRPr="00226455">
        <w:rPr>
          <w:i/>
          <w:iCs/>
        </w:rPr>
        <w:t>Tstart</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before TBB Task/</w:t>
      </w:r>
      <w:proofErr w:type="spellStart"/>
      <w:r>
        <w:t>TaskSet</w:t>
      </w:r>
      <w:proofErr w:type="spellEnd"/>
      <w:r>
        <w:t xml:space="preserve"> finishes execution </w:t>
      </w:r>
      <w:r w:rsidRPr="00226455">
        <w:t>(</w:t>
      </w:r>
      <w:proofErr w:type="spellStart"/>
      <w:r w:rsidRPr="00226455">
        <w:rPr>
          <w:i/>
          <w:iCs/>
        </w:rPr>
        <w:t>Tend</w:t>
      </w:r>
      <w:r w:rsidR="00223250">
        <w:rPr>
          <w:i/>
          <w:iCs/>
        </w:rPr>
        <w:t>_</w:t>
      </w:r>
      <w:r w:rsidRPr="00226455">
        <w:rPr>
          <w:i/>
          <w:iCs/>
        </w:rPr>
        <w:t>device</w:t>
      </w:r>
      <w:proofErr w:type="spellEnd"/>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proofErr w:type="spellStart"/>
      <w:r w:rsidRPr="00226455">
        <w:rPr>
          <w:i/>
          <w:iCs/>
        </w:rPr>
        <w:t>Tsend</w:t>
      </w:r>
      <w:proofErr w:type="spellEnd"/>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proofErr w:type="spellStart"/>
      <w:r w:rsidR="00C05941" w:rsidRPr="00C05941">
        <w:rPr>
          <w:i/>
          <w:iCs/>
        </w:rPr>
        <w:t>T</w:t>
      </w:r>
      <w:r w:rsidR="0039310C">
        <w:rPr>
          <w:i/>
          <w:iCs/>
        </w:rPr>
        <w:t>event</w:t>
      </w:r>
      <w:proofErr w:type="spellEnd"/>
      <w:r w:rsidR="00C05941">
        <w:t xml:space="preserve">) </w:t>
      </w:r>
    </w:p>
    <w:p w:rsidR="007910AE" w:rsidRDefault="007910AE" w:rsidP="00700A17">
      <w:pPr>
        <w:keepNext/>
      </w:pPr>
      <w:r>
        <w:t>Formulas for converting device measurements to the host time:</w:t>
      </w:r>
    </w:p>
    <w:p w:rsidR="0061561B" w:rsidRDefault="0046430B">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46430B"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46430B"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start_device</m:t>
                  </m:r>
                </m:sub>
              </m:sSub>
            </m:num>
            <m:den>
              <m:r>
                <w:rPr>
                  <w:rFonts w:ascii="Cambria Math" w:hAnsi="Cambria Math"/>
                </w:rPr>
                <m:t>d</m:t>
              </m:r>
              <m:r>
                <w:rPr>
                  <w:rFonts w:ascii="Cambria Math" w:hAnsi="Cambria Math"/>
                </w:rPr>
                <m:t>eviceFrequency</m:t>
              </m:r>
            </m:den>
          </m:f>
        </m:oMath>
      </m:oMathPara>
    </w:p>
    <w:p w:rsidR="00223250" w:rsidRDefault="00152F64" w:rsidP="00700A17">
      <w:pPr>
        <w:keepNext/>
      </w:pPr>
      <w:r>
        <w:sym w:font="Symbol" w:char="F044"/>
      </w:r>
      <w:r>
        <w:t xml:space="preserve"> </w:t>
      </w:r>
      <w:proofErr w:type="gramStart"/>
      <w:r>
        <w:t>is</w:t>
      </w:r>
      <w:proofErr w:type="gramEnd"/>
      <w:r>
        <w:t xml:space="preserve">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t>
      </w:r>
      <w:proofErr w:type="gramStart"/>
      <w:r w:rsidR="00AC42FE">
        <w:t>where</w:t>
      </w:r>
      <w:proofErr w:type="gramEnd"/>
      <w:r w:rsidR="00AC42FE">
        <w:t xml:space="preserv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proofErr w:type="spellStart"/>
      <w:r w:rsidR="000A67C2">
        <w:t>m</w:t>
      </w:r>
      <w:r w:rsidR="00AC42FE">
        <w:t>easuments</w:t>
      </w:r>
      <w:proofErr w:type="spellEnd"/>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4" o:title="" croptop="2605f" cropbottom="1511f" cropleft="1837f"/>
          </v:shape>
          <o:OLEObject Type="Embed" ProgID="PowerPoint.Slide.12" ShapeID="_x0000_i1046" DrawAspect="Content" ObjectID="_1383308359" r:id="rId55"/>
        </w:object>
      </w:r>
    </w:p>
    <w:p w:rsidR="00385CA0" w:rsidRDefault="00385CA0" w:rsidP="000D07D5">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20</w:t>
      </w:r>
      <w:r w:rsidR="0046430B">
        <w:rPr>
          <w:noProof/>
        </w:rPr>
        <w:fldChar w:fldCharType="end"/>
      </w:r>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proofErr w:type="spellStart"/>
      <w:r w:rsidR="00C95284" w:rsidRPr="000D07D5">
        <w:rPr>
          <w:i/>
          <w:iCs/>
        </w:rPr>
        <w:t>Tend</w:t>
      </w:r>
      <w:proofErr w:type="spellEnd"/>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12</w:t>
      </w:r>
      <w:r w:rsidR="0046430B">
        <w:rPr>
          <w:noProof/>
        </w:rPr>
        <w:fldChar w:fldCharType="end"/>
      </w:r>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82" w:name="REQUIREMENT4"/>
      <w:r w:rsidRPr="00FD74E5">
        <w:rPr>
          <w:i/>
          <w:iCs/>
          <w:noProof/>
        </w:rPr>
        <w:t>Requirements from Runtime for Performance Counters support on MIC</w:t>
      </w:r>
      <w:bookmarkEnd w:id="182"/>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83" w:name="REQUIREMENT16"/>
      <w:r w:rsidRPr="000D07D5">
        <w:rPr>
          <w:i/>
          <w:iCs/>
        </w:rPr>
        <w:t xml:space="preserve">COI need to provide </w:t>
      </w:r>
      <w:r w:rsidR="002B7453" w:rsidRPr="000D07D5">
        <w:rPr>
          <w:i/>
          <w:iCs/>
        </w:rPr>
        <w:t>ability</w:t>
      </w:r>
      <w:r w:rsidRPr="000D07D5">
        <w:rPr>
          <w:i/>
          <w:iCs/>
        </w:rPr>
        <w:t xml:space="preserve"> to measure buffer operations start time (</w:t>
      </w:r>
      <w:proofErr w:type="spellStart"/>
      <w:r w:rsidRPr="000D07D5">
        <w:rPr>
          <w:i/>
          <w:iCs/>
        </w:rPr>
        <w:t>Tstart</w:t>
      </w:r>
      <w:proofErr w:type="spellEnd"/>
      <w:r w:rsidRPr="000D07D5">
        <w:rPr>
          <w:i/>
          <w:iCs/>
        </w:rPr>
        <w:t>)</w:t>
      </w:r>
      <w:bookmarkEnd w:id="183"/>
    </w:p>
    <w:p w:rsidR="009D308A" w:rsidRDefault="009D308A" w:rsidP="000D07D5">
      <w:pPr>
        <w:pStyle w:val="Heading3"/>
      </w:pPr>
      <w:bookmarkStart w:id="184" w:name="_Toc307733961"/>
      <w:bookmarkStart w:id="185" w:name="_Ref298081937"/>
      <w:r>
        <w:lastRenderedPageBreak/>
        <w:t>Relations between Performance Counters and OpenCL Command Execution Status</w:t>
      </w:r>
      <w:bookmarkEnd w:id="184"/>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 xml:space="preserve">Tend – </w:t>
      </w:r>
      <w:proofErr w:type="spellStart"/>
      <w:r w:rsidRPr="000D07D5">
        <w:rPr>
          <w:i/>
          <w:iCs/>
        </w:rPr>
        <w:t>Tstart</w:t>
      </w:r>
      <w:proofErr w:type="spellEnd"/>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6" o:title="" croptop="8866f"/>
          </v:shape>
          <o:OLEObject Type="Embed" ProgID="PowerPoint.Slide.12" ShapeID="_x0000_i1047" DrawAspect="Content" ObjectID="_1383308360" r:id="rId57"/>
        </w:object>
      </w:r>
    </w:p>
    <w:p w:rsidR="00AE73BE" w:rsidRDefault="00EC279E" w:rsidP="000D07D5">
      <w:pPr>
        <w:pStyle w:val="Caption"/>
      </w:pPr>
      <w:r>
        <w:t xml:space="preserve">Figure </w:t>
      </w:r>
      <w:r w:rsidR="0046430B">
        <w:fldChar w:fldCharType="begin"/>
      </w:r>
      <w:r w:rsidR="0046430B">
        <w:instrText xml:space="preserve"> STYLER</w:instrText>
      </w:r>
      <w:r w:rsidR="0046430B">
        <w:instrText xml:space="preserve">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21</w:t>
      </w:r>
      <w:r w:rsidR="0046430B">
        <w:rPr>
          <w:noProof/>
        </w:rPr>
        <w:fldChar w:fldCharType="end"/>
      </w:r>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86" w:name="REQUIREMENT17"/>
      <w:r w:rsidRPr="000D07D5">
        <w:rPr>
          <w:i/>
          <w:iCs/>
        </w:rPr>
        <w:t xml:space="preserve">Runtime should allow differentiation between CL_RUNNING command status change notification and </w:t>
      </w:r>
      <w:proofErr w:type="spellStart"/>
      <w:r w:rsidRPr="000D07D5">
        <w:rPr>
          <w:i/>
          <w:iCs/>
        </w:rPr>
        <w:t>Tstart</w:t>
      </w:r>
      <w:proofErr w:type="spellEnd"/>
      <w:r w:rsidRPr="000D07D5">
        <w:rPr>
          <w:i/>
          <w:iCs/>
        </w:rPr>
        <w:t xml:space="preserve"> measurement notification.</w:t>
      </w:r>
      <w:bookmarkEnd w:id="186"/>
    </w:p>
    <w:p w:rsidR="00C02E48" w:rsidRDefault="00C02E48" w:rsidP="000D07D5"/>
    <w:p w:rsidR="009C7A94" w:rsidRDefault="009C7A94">
      <w:pPr>
        <w:pStyle w:val="Heading2"/>
        <w:pageBreakBefore/>
      </w:pPr>
      <w:bookmarkStart w:id="187" w:name="_Toc307733962"/>
      <w:r>
        <w:lastRenderedPageBreak/>
        <w:t xml:space="preserve">Interface with MIC </w:t>
      </w:r>
      <w:r w:rsidR="00B946B0">
        <w:t xml:space="preserve">Device </w:t>
      </w:r>
      <w:r>
        <w:t>Backend</w:t>
      </w:r>
      <w:bookmarkEnd w:id="185"/>
      <w:bookmarkEnd w:id="187"/>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 xml:space="preserve">on, ex. </w:t>
      </w:r>
      <w:proofErr w:type="spellStart"/>
      <w:proofErr w:type="gramStart"/>
      <w:r w:rsidR="005E46AE">
        <w:t>printf</w:t>
      </w:r>
      <w:proofErr w:type="spellEnd"/>
      <w:r w:rsidR="005E46AE">
        <w:t>(</w:t>
      </w:r>
      <w:proofErr w:type="gramEnd"/>
      <w:r w:rsidR="005E46AE">
        <w:t>)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Restore/</w:t>
      </w:r>
      <w:proofErr w:type="spellStart"/>
      <w:r>
        <w:t>unmarshal</w:t>
      </w:r>
      <w:proofErr w:type="spellEnd"/>
      <w:r>
        <w:t xml:space="preserve">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88" w:name="_Toc292282767"/>
      <w:bookmarkStart w:id="189" w:name="_Toc292282857"/>
      <w:bookmarkStart w:id="190" w:name="_Toc292287704"/>
      <w:bookmarkStart w:id="191" w:name="_Toc292282768"/>
      <w:bookmarkStart w:id="192" w:name="_Toc292282858"/>
      <w:bookmarkStart w:id="193" w:name="_Toc292287705"/>
      <w:bookmarkStart w:id="194" w:name="_Toc292282769"/>
      <w:bookmarkStart w:id="195" w:name="_Toc292282859"/>
      <w:bookmarkStart w:id="196" w:name="_Toc292287706"/>
      <w:bookmarkStart w:id="197" w:name="_Toc292282770"/>
      <w:bookmarkStart w:id="198" w:name="_Toc292282860"/>
      <w:bookmarkStart w:id="199" w:name="_Toc292287707"/>
      <w:bookmarkStart w:id="200" w:name="_Toc292282771"/>
      <w:bookmarkStart w:id="201" w:name="_Toc292282861"/>
      <w:bookmarkStart w:id="202" w:name="_Toc292287708"/>
      <w:bookmarkStart w:id="203" w:name="_Toc292282772"/>
      <w:bookmarkStart w:id="204" w:name="_Toc292282862"/>
      <w:bookmarkStart w:id="205" w:name="_Toc292287709"/>
      <w:bookmarkStart w:id="206" w:name="_Toc307733963"/>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t xml:space="preserve">MIC </w:t>
      </w:r>
      <w:r w:rsidR="00B946B0">
        <w:t xml:space="preserve">Device </w:t>
      </w:r>
      <w:r>
        <w:t>Backend Initialization</w:t>
      </w:r>
      <w:bookmarkEnd w:id="206"/>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hyperlink w:anchor="Compiler_SAS" w:history="1">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hyperlink>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207" w:name="REQUIREMENT8"/>
      <w:r w:rsidR="00835AFE" w:rsidRPr="00835AFE">
        <w:rPr>
          <w:i/>
          <w:iCs/>
        </w:rPr>
        <w:t xml:space="preserve">MIC </w:t>
      </w:r>
      <w:r w:rsidR="00B946B0">
        <w:t xml:space="preserve">Device </w:t>
      </w:r>
      <w:r w:rsidR="00835AFE" w:rsidRPr="00835AFE">
        <w:rPr>
          <w:i/>
          <w:iCs/>
        </w:rPr>
        <w:t>Backend initialization protocol</w:t>
      </w:r>
      <w:bookmarkEnd w:id="207"/>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proofErr w:type="spellStart"/>
            <w:r w:rsidRPr="00955EA8">
              <w:rPr>
                <w:i/>
                <w:iCs/>
              </w:rPr>
              <w:t>ICLDevBackend</w:t>
            </w:r>
            <w:r w:rsidR="00AB0350" w:rsidRPr="00AB0350">
              <w:rPr>
                <w:i/>
                <w:iCs/>
                <w:u w:val="single"/>
              </w:rPr>
              <w:t>Compilation</w:t>
            </w:r>
            <w:r w:rsidRPr="00955EA8">
              <w:rPr>
                <w:i/>
                <w:iCs/>
              </w:rPr>
              <w:t>ManagerFactory</w:t>
            </w:r>
            <w:proofErr w:type="spellEnd"/>
            <w:r w:rsidR="00243C6E" w:rsidRPr="00243C6E">
              <w:rPr>
                <w:i/>
                <w:iCs/>
              </w:rPr>
              <w:t>::</w:t>
            </w:r>
            <w:r>
              <w:rPr>
                <w:i/>
                <w:iCs/>
              </w:rPr>
              <w:br/>
            </w:r>
            <w:proofErr w:type="spellStart"/>
            <w:r w:rsidRPr="00955EA8">
              <w:rPr>
                <w:i/>
                <w:iCs/>
              </w:rPr>
              <w:t>CreateCompilationManager</w:t>
            </w:r>
            <w:proofErr w:type="spellEnd"/>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proofErr w:type="spellStart"/>
            <w:r>
              <w:t>ICLDevBackendOptions</w:t>
            </w:r>
            <w:proofErr w:type="spellEnd"/>
            <w:r>
              <w:t>(blob, size),</w:t>
            </w:r>
            <w:r>
              <w:br/>
            </w:r>
            <w:proofErr w:type="spellStart"/>
            <w:r w:rsidR="00955EA8" w:rsidRPr="00955EA8">
              <w:t>ICLDevBackendCompilationManager</w:t>
            </w:r>
            <w:proofErr w:type="spellEnd"/>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proofErr w:type="spellStart"/>
            <w:r w:rsidRPr="00955EA8">
              <w:rPr>
                <w:i/>
                <w:iCs/>
              </w:rPr>
              <w:t>ICLDevBackend</w:t>
            </w:r>
            <w:r w:rsidR="00AB0350" w:rsidRPr="00AB0350">
              <w:rPr>
                <w:i/>
                <w:iCs/>
                <w:u w:val="single"/>
              </w:rPr>
              <w:t>Execution</w:t>
            </w:r>
            <w:r w:rsidRPr="00955EA8">
              <w:rPr>
                <w:i/>
                <w:iCs/>
              </w:rPr>
              <w:t>ManagerFactory</w:t>
            </w:r>
            <w:proofErr w:type="spellEnd"/>
            <w:r>
              <w:rPr>
                <w:i/>
                <w:iCs/>
              </w:rPr>
              <w:t>::</w:t>
            </w:r>
            <w:r>
              <w:t xml:space="preserve"> </w:t>
            </w:r>
            <w:proofErr w:type="spellStart"/>
            <w:r w:rsidRPr="00955EA8">
              <w:rPr>
                <w:i/>
                <w:iCs/>
              </w:rPr>
              <w:t>CreateExecutionManager</w:t>
            </w:r>
            <w:proofErr w:type="spellEnd"/>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proofErr w:type="spellStart"/>
            <w:r>
              <w:t>targetID</w:t>
            </w:r>
            <w:proofErr w:type="spellEnd"/>
            <w:r>
              <w:t>,</w:t>
            </w:r>
            <w:r>
              <w:br/>
            </w:r>
            <w:proofErr w:type="spellStart"/>
            <w:r w:rsidRPr="00955EA8">
              <w:t>ICLDevBackendCallBackHandler</w:t>
            </w:r>
            <w:proofErr w:type="spellEnd"/>
            <w:r>
              <w:t>*,</w:t>
            </w:r>
            <w:r>
              <w:br/>
            </w:r>
            <w:proofErr w:type="spellStart"/>
            <w:r w:rsidRPr="00955EA8">
              <w:t>ICLDevBackendExectionManager</w:t>
            </w:r>
            <w:proofErr w:type="spellEnd"/>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proofErr w:type="spellStart"/>
            <w:r w:rsidRPr="00955EA8">
              <w:rPr>
                <w:i/>
                <w:iCs/>
              </w:rPr>
              <w:t>ICLDevBackend</w:t>
            </w:r>
            <w:r w:rsidR="00AB0350" w:rsidRPr="00AB0350">
              <w:rPr>
                <w:i/>
                <w:iCs/>
                <w:u w:val="single"/>
              </w:rPr>
              <w:t>Execution</w:t>
            </w:r>
            <w:r w:rsidR="000656D4">
              <w:rPr>
                <w:i/>
                <w:iCs/>
              </w:rPr>
              <w:t>Manager</w:t>
            </w:r>
            <w:proofErr w:type="spellEnd"/>
            <w:r>
              <w:rPr>
                <w:i/>
                <w:iCs/>
              </w:rPr>
              <w:t>::</w:t>
            </w:r>
            <w:r w:rsidR="000656D4">
              <w:rPr>
                <w:i/>
                <w:iCs/>
              </w:rPr>
              <w:br/>
            </w:r>
            <w:r>
              <w:t xml:space="preserve"> </w:t>
            </w:r>
            <w:proofErr w:type="spellStart"/>
            <w:r>
              <w:rPr>
                <w:i/>
                <w:iCs/>
              </w:rPr>
              <w:t>Get</w:t>
            </w:r>
            <w:r w:rsidR="004668D0">
              <w:rPr>
                <w:i/>
                <w:iCs/>
              </w:rPr>
              <w:t>Target</w:t>
            </w:r>
            <w:r>
              <w:rPr>
                <w:i/>
                <w:iCs/>
              </w:rPr>
              <w:t>MachineDescription</w:t>
            </w:r>
            <w:proofErr w:type="spellEnd"/>
            <w:r>
              <w:rPr>
                <w:i/>
                <w:iCs/>
              </w:rPr>
              <w:t>()</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8" o:title="" croptop="14441f" cropbottom="5484f"/>
          </v:shape>
          <o:OLEObject Type="Embed" ProgID="Visio.Drawing.11" ShapeID="_x0000_i1048" DrawAspect="Content" ObjectID="_1383308361" r:id="rId59"/>
        </w:object>
      </w:r>
    </w:p>
    <w:p w:rsidR="000A4841" w:rsidRDefault="004E584A" w:rsidP="004E584A">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22</w:t>
      </w:r>
      <w:r w:rsidR="0046430B">
        <w:rPr>
          <w:noProof/>
        </w:rPr>
        <w:fldChar w:fldCharType="end"/>
      </w:r>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208" w:name="_Toc307733964"/>
      <w:r>
        <w:t>Passing Kernel Binar</w:t>
      </w:r>
      <w:r w:rsidR="002D22A8">
        <w:t>ies</w:t>
      </w:r>
      <w:r>
        <w:t xml:space="preserve"> from the Host to the Device</w:t>
      </w:r>
      <w:bookmarkEnd w:id="208"/>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209"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209"/>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proofErr w:type="gramStart"/>
      <w:r>
        <w:t>serialization/</w:t>
      </w:r>
      <w:proofErr w:type="gramEnd"/>
      <w:r>
        <w:t>restoring (marshaling/</w:t>
      </w:r>
      <w:proofErr w:type="spellStart"/>
      <w:r>
        <w:t>unmarshaling</w:t>
      </w:r>
      <w:proofErr w:type="spellEnd"/>
      <w:r>
        <w:t xml:space="preserve">) methods for compiled </w:t>
      </w:r>
      <w:r w:rsidR="00850223">
        <w:t>program</w:t>
      </w:r>
      <w:r>
        <w:t xml:space="preserve"> objects.</w:t>
      </w:r>
    </w:p>
    <w:p w:rsidR="00450835" w:rsidRDefault="00450835" w:rsidP="00450835">
      <w:pPr>
        <w:pStyle w:val="Heading4"/>
      </w:pPr>
      <w:bookmarkStart w:id="210" w:name="_Toc307733965"/>
      <w:r>
        <w:t>Executable permissions issue</w:t>
      </w:r>
      <w:bookmarkEnd w:id="210"/>
    </w:p>
    <w:p w:rsidR="000742E5" w:rsidRDefault="002745BA">
      <w:r w:rsidRPr="002745BA">
        <w:t xml:space="preserve">MIC </w:t>
      </w:r>
      <w:r>
        <w:t xml:space="preserve">Device Agent Device part will try to minimize global system events to avoid </w:t>
      </w:r>
      <w:r w:rsidR="00453356">
        <w:t xml:space="preserve">whole system </w:t>
      </w:r>
      <w:r>
        <w:t>serialization</w:t>
      </w:r>
      <w:r w:rsidR="00453356">
        <w:t xml:space="preserve"> as such events seriously influence the whole system throughput</w:t>
      </w:r>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w:t>
      </w:r>
      <w:proofErr w:type="spellStart"/>
      <w:proofErr w:type="gramStart"/>
      <w:r>
        <w:t>mprotect</w:t>
      </w:r>
      <w:proofErr w:type="spellEnd"/>
      <w:r>
        <w:t>(</w:t>
      </w:r>
      <w:proofErr w:type="gramEnd"/>
      <w:r>
        <w:t xml:space="preserve">) system call. </w:t>
      </w:r>
      <w:r w:rsidR="00450835">
        <w:t xml:space="preserve">MIC Device agent should cache already allocated executable regions (by </w:t>
      </w:r>
      <w:proofErr w:type="spellStart"/>
      <w:proofErr w:type="gramStart"/>
      <w:r w:rsidR="00450835">
        <w:t>mmap</w:t>
      </w:r>
      <w:proofErr w:type="spellEnd"/>
      <w:r w:rsidR="00450835">
        <w:t>(</w:t>
      </w:r>
      <w:proofErr w:type="gramEnd"/>
      <w:r w:rsidR="00450835">
        <w:t xml:space="preserve">)) and reuse as required. </w:t>
      </w:r>
    </w:p>
    <w:p w:rsidR="00DE0191" w:rsidRDefault="009C7DB3">
      <w:pPr>
        <w:pStyle w:val="Heading4"/>
      </w:pPr>
      <w:bookmarkStart w:id="211" w:name="_Toc303853065"/>
      <w:bookmarkStart w:id="212" w:name="_Toc292282794"/>
      <w:bookmarkStart w:id="213" w:name="_Toc292282884"/>
      <w:bookmarkStart w:id="214" w:name="_Toc292287731"/>
      <w:bookmarkStart w:id="215" w:name="_Toc307733966"/>
      <w:bookmarkEnd w:id="211"/>
      <w:bookmarkEnd w:id="212"/>
      <w:bookmarkEnd w:id="213"/>
      <w:bookmarkEnd w:id="214"/>
      <w:r>
        <w:t xml:space="preserve">Executable memory </w:t>
      </w:r>
      <w:r w:rsidR="00A6614B">
        <w:t xml:space="preserve">management </w:t>
      </w:r>
      <w:r>
        <w:t>on Device</w:t>
      </w:r>
      <w:bookmarkEnd w:id="215"/>
    </w:p>
    <w:p w:rsidR="00A6614B" w:rsidRDefault="00A6614B" w:rsidP="00A6614B">
      <w:pPr>
        <w:jc w:val="left"/>
      </w:pPr>
      <w:r>
        <w:t xml:space="preserve">MIC Device Agent Device Part will allocate contiguous chunks of executable memory per compiled OpenCL program object using </w:t>
      </w:r>
      <w:proofErr w:type="spellStart"/>
      <w:proofErr w:type="gramStart"/>
      <w:r>
        <w:t>mmap</w:t>
      </w:r>
      <w:proofErr w:type="spellEnd"/>
      <w:r>
        <w:t>(</w:t>
      </w:r>
      <w:proofErr w:type="gramEnd"/>
      <w:r>
        <w:t xml:space="preserve">) system call with executable permissions bit set. At program unload event MIC Device Agent Device Part will free this executable memory using </w:t>
      </w:r>
      <w:proofErr w:type="spellStart"/>
      <w:proofErr w:type="gramStart"/>
      <w:r>
        <w:t>unmap</w:t>
      </w:r>
      <w:proofErr w:type="spellEnd"/>
      <w:r>
        <w:t>(</w:t>
      </w:r>
      <w:proofErr w:type="gramEnd"/>
      <w:r>
        <w:t xml:space="preserve">) system call thus ensuring that </w:t>
      </w:r>
      <w:r>
        <w:rPr>
          <w:rFonts w:cstheme="minorHAnsi"/>
        </w:rPr>
        <w:t>µ</w:t>
      </w:r>
      <w:r>
        <w:t xml:space="preserve">OS will flash all TLB mappings and HW </w:t>
      </w:r>
      <w:r>
        <w:lastRenderedPageBreak/>
        <w:t xml:space="preserve">instruction caches that may contain old code. The </w:t>
      </w:r>
      <w:proofErr w:type="spellStart"/>
      <w:proofErr w:type="gramStart"/>
      <w:r>
        <w:t>unmap</w:t>
      </w:r>
      <w:proofErr w:type="spellEnd"/>
      <w:r>
        <w:t>(</w:t>
      </w:r>
      <w:proofErr w:type="gramEnd"/>
      <w:r>
        <w:t xml:space="preserve">) operation will cause TLB shoot down event but </w:t>
      </w:r>
      <w:r w:rsidR="00AB0350" w:rsidRPr="00AB0350">
        <w:t xml:space="preserve">we assume that </w:t>
      </w:r>
      <w:bookmarkStart w:id="216" w:name="ASSUMPTION9"/>
      <w:r w:rsidR="00AB0350" w:rsidRPr="00AB0350">
        <w:rPr>
          <w:i/>
          <w:iCs/>
        </w:rPr>
        <w:t>OpenCL program unload event will be very rare</w:t>
      </w:r>
      <w:bookmarkEnd w:id="216"/>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proofErr w:type="spellStart"/>
            <w:r w:rsidRPr="00887191">
              <w:rPr>
                <w:i/>
                <w:iCs/>
              </w:rPr>
              <w:t>executable_alloc</w:t>
            </w:r>
            <w:proofErr w:type="spellEnd"/>
            <w:r w:rsidRPr="00887191">
              <w:rPr>
                <w:i/>
                <w:iCs/>
              </w:rPr>
              <w:t>()</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proofErr w:type="spellStart"/>
            <w:r w:rsidRPr="002A2F66">
              <w:rPr>
                <w:i/>
                <w:iCs/>
              </w:rPr>
              <w:t>executable_free</w:t>
            </w:r>
            <w:proofErr w:type="spellEnd"/>
            <w:r w:rsidRPr="002A2F66">
              <w:rPr>
                <w:i/>
                <w:iCs/>
              </w:rPr>
              <w:t>()</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217" w:name="_Toc292282796"/>
      <w:bookmarkStart w:id="218" w:name="_Toc292282886"/>
      <w:bookmarkStart w:id="219" w:name="_Toc292287733"/>
      <w:bookmarkStart w:id="220" w:name="_Toc307733967"/>
      <w:bookmarkEnd w:id="217"/>
      <w:bookmarkEnd w:id="218"/>
      <w:bookmarkEnd w:id="219"/>
      <w:r>
        <w:lastRenderedPageBreak/>
        <w:t>Kernel</w:t>
      </w:r>
      <w:r w:rsidR="00893D21">
        <w:t>s</w:t>
      </w:r>
      <w:r>
        <w:t xml:space="preserve"> cache on Device</w:t>
      </w:r>
      <w:bookmarkEnd w:id="220"/>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w:t>
      </w:r>
      <w:proofErr w:type="gramStart"/>
      <w:r w:rsidR="003E199E">
        <w:t xml:space="preserve">maintain </w:t>
      </w:r>
      <w:r w:rsidR="00C0058C" w:rsidRPr="00C0058C">
        <w:t xml:space="preserve"> </w:t>
      </w:r>
      <w:r w:rsidR="00C0058C">
        <w:t>ICLDevBackend</w:t>
      </w:r>
      <w:proofErr w:type="gramEnd"/>
      <w:r w:rsidR="00C0058C">
        <w:t xml:space="preserve">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r w:rsidR="00937B10">
        <w:rPr>
          <w:rFonts w:hint="eastAsia"/>
          <w:cs/>
        </w:rPr>
        <w:t>‎</w:t>
      </w:r>
      <w:r w:rsidR="00937B10">
        <w:t>4.8.5</w:t>
      </w:r>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60" o:title="" cropbottom="61f"/>
          </v:shape>
          <o:OLEObject Type="Embed" ProgID="Visio.Drawing.11" ShapeID="_x0000_i1049" DrawAspect="Content" ObjectID="_1383308362" r:id="rId61"/>
        </w:object>
      </w:r>
    </w:p>
    <w:p w:rsidR="00A94019" w:rsidRDefault="00460BFF">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23</w:t>
      </w:r>
      <w:r w:rsidR="0046430B">
        <w:rPr>
          <w:noProof/>
        </w:rPr>
        <w:fldChar w:fldCharType="end"/>
      </w:r>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proofErr w:type="spellStart"/>
      <w:r>
        <w:t>Printf</w:t>
      </w:r>
      <w:proofErr w:type="spellEnd"/>
      <w:r>
        <w:t>() buffer required flag</w:t>
      </w:r>
      <w:r w:rsidR="00B746AD">
        <w:t xml:space="preserve"> – look at paragraph </w:t>
      </w:r>
      <w:r w:rsidR="00B746AD">
        <w:fldChar w:fldCharType="begin"/>
      </w:r>
      <w:r w:rsidR="00B746AD">
        <w:instrText xml:space="preserve"> REF _Ref303848931 \w \h </w:instrText>
      </w:r>
      <w:r w:rsidR="00B746AD">
        <w:fldChar w:fldCharType="separate"/>
      </w:r>
      <w:r w:rsidR="00937B10">
        <w:rPr>
          <w:rFonts w:hint="eastAsia"/>
          <w:cs/>
        </w:rPr>
        <w:t>‎</w:t>
      </w:r>
      <w:r w:rsidR="00937B10">
        <w:t>4.8.3</w:t>
      </w:r>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937B10">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 xml:space="preserve">Usage reference counter – how may outstanding </w:t>
      </w:r>
      <w:proofErr w:type="spellStart"/>
      <w:r>
        <w:t>NDRange</w:t>
      </w:r>
      <w:proofErr w:type="spellEnd"/>
      <w:r>
        <w:t xml:space="preserv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221"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221"/>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222"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222"/>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 xml:space="preserve">Program Unload notification will be done only when all </w:t>
            </w:r>
            <w:proofErr w:type="spellStart"/>
            <w:r>
              <w:rPr>
                <w:i/>
                <w:iCs/>
              </w:rPr>
              <w:t>NDRange</w:t>
            </w:r>
            <w:proofErr w:type="spellEnd"/>
            <w:r>
              <w:rPr>
                <w:i/>
                <w:iCs/>
              </w:rPr>
              <w:t xml:space="preserv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 xml:space="preserve">If Program Unload notification will be issued during execution of </w:t>
            </w:r>
            <w:proofErr w:type="spellStart"/>
            <w:r>
              <w:t>NDRange</w:t>
            </w:r>
            <w:proofErr w:type="spellEnd"/>
            <w:r>
              <w:t xml:space="preserve"> commands that use that Program or if new </w:t>
            </w:r>
            <w:proofErr w:type="spellStart"/>
            <w:r>
              <w:t>NDRange</w:t>
            </w:r>
            <w:proofErr w:type="spellEnd"/>
            <w:r>
              <w:t xml:space="preserve"> commands that use removed Program will be </w:t>
            </w:r>
            <w:proofErr w:type="spellStart"/>
            <w:r>
              <w:t>enqueued</w:t>
            </w:r>
            <w:proofErr w:type="spellEnd"/>
            <w:r>
              <w:t xml:space="preserve">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2" o:title="" croptop="2503f" cropbottom="4311f"/>
          </v:shape>
          <o:OLEObject Type="Embed" ProgID="Visio.Drawing.11" ShapeID="_x0000_i1050" DrawAspect="Content" ObjectID="_1383308363" r:id="rId63"/>
        </w:object>
      </w:r>
    </w:p>
    <w:p w:rsidR="00A94019" w:rsidRDefault="00A80BE3" w:rsidP="00C0058C">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24</w:t>
      </w:r>
      <w:r w:rsidR="0046430B">
        <w:rPr>
          <w:noProof/>
        </w:rPr>
        <w:fldChar w:fldCharType="end"/>
      </w:r>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223" w:name="_Toc292282798"/>
      <w:bookmarkStart w:id="224" w:name="_Toc292282888"/>
      <w:bookmarkStart w:id="225" w:name="_Toc292287735"/>
      <w:bookmarkStart w:id="226" w:name="_Ref303760989"/>
      <w:bookmarkStart w:id="227" w:name="_Toc307733968"/>
      <w:bookmarkEnd w:id="223"/>
      <w:bookmarkEnd w:id="224"/>
      <w:bookmarkEnd w:id="225"/>
      <w:r>
        <w:lastRenderedPageBreak/>
        <w:t xml:space="preserve">Transporting kernel </w:t>
      </w:r>
      <w:r w:rsidR="00E116CC">
        <w:t>connection</w:t>
      </w:r>
      <w:r>
        <w:t xml:space="preserve"> </w:t>
      </w:r>
      <w:r w:rsidR="00C10598">
        <w:t xml:space="preserve">and other directives </w:t>
      </w:r>
      <w:r>
        <w:t>from host to device</w:t>
      </w:r>
      <w:bookmarkEnd w:id="226"/>
      <w:bookmarkEnd w:id="227"/>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4" o:title="" cropbottom="159f" cropleft="13223f" cropright="10229f"/>
          </v:shape>
          <o:OLEObject Type="Embed" ProgID="PowerPoint.Slide.12" ShapeID="_x0000_i1051" DrawAspect="Content" ObjectID="_1383308364" r:id="rId65"/>
        </w:object>
      </w:r>
    </w:p>
    <w:p w:rsidR="00D701AF" w:rsidRDefault="00FF4551" w:rsidP="00FF4551">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25</w:t>
      </w:r>
      <w:r w:rsidR="0046430B">
        <w:rPr>
          <w:noProof/>
        </w:rPr>
        <w:fldChar w:fldCharType="end"/>
      </w:r>
      <w:r>
        <w:t xml:space="preserve"> Binary buffer COI Run Function parameter layout for </w:t>
      </w:r>
      <w:proofErr w:type="spellStart"/>
      <w:r>
        <w:t>NDRange</w:t>
      </w:r>
      <w:proofErr w:type="spellEnd"/>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proofErr w:type="spellStart"/>
            <w:r>
              <w:rPr>
                <w:i/>
                <w:iCs/>
              </w:rPr>
              <w:t>U</w:t>
            </w:r>
            <w:r w:rsidR="006D2462">
              <w:rPr>
                <w:i/>
                <w:iCs/>
              </w:rPr>
              <w:t>se_kernel</w:t>
            </w:r>
            <w:proofErr w:type="spellEnd"/>
            <w:r w:rsidR="006D2462">
              <w:rPr>
                <w:i/>
                <w:iCs/>
              </w:rPr>
              <w:t xml:space="preserve">(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proofErr w:type="spellStart"/>
            <w:r>
              <w:rPr>
                <w:i/>
                <w:iCs/>
              </w:rPr>
              <w:t>Printf_buffer</w:t>
            </w:r>
            <w:proofErr w:type="spellEnd"/>
            <w:r>
              <w:rPr>
                <w:i/>
                <w:iCs/>
              </w:rPr>
              <w:t xml:space="preserve">( </w:t>
            </w:r>
            <w:proofErr w:type="spellStart"/>
            <w:r>
              <w:rPr>
                <w:i/>
                <w:iCs/>
              </w:rPr>
              <w:t>buffer#N</w:t>
            </w:r>
            <w:proofErr w:type="spellEnd"/>
            <w:r>
              <w:rPr>
                <w:i/>
                <w:iCs/>
              </w:rPr>
              <w:t xml:space="preserve">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 xml:space="preserve">Use buffer #N as </w:t>
            </w:r>
            <w:proofErr w:type="spellStart"/>
            <w:r>
              <w:t>printf</w:t>
            </w:r>
            <w:proofErr w:type="spellEnd"/>
            <w:r>
              <w:t xml:space="preserve">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proofErr w:type="spellStart"/>
            <w:r>
              <w:rPr>
                <w:i/>
                <w:iCs/>
              </w:rPr>
              <w:t>End_</w:t>
            </w:r>
            <w:r w:rsidR="00933535">
              <w:rPr>
                <w:i/>
                <w:iCs/>
              </w:rPr>
              <w:t>event</w:t>
            </w:r>
            <w:proofErr w:type="spellEnd"/>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294123">
        <w:noBreakHyphen/>
      </w:r>
      <w:r w:rsidR="0046430B">
        <w:fldChar w:fldCharType="begin"/>
      </w:r>
      <w:r w:rsidR="0046430B">
        <w:instrText xml:space="preserve"> SEQ Table \* ARABIC \s 1 </w:instrText>
      </w:r>
      <w:r w:rsidR="0046430B">
        <w:fldChar w:fldCharType="separate"/>
      </w:r>
      <w:r w:rsidR="00937B10">
        <w:rPr>
          <w:noProof/>
        </w:rPr>
        <w:t>13</w:t>
      </w:r>
      <w:r w:rsidR="0046430B">
        <w:rPr>
          <w:noProof/>
        </w:rPr>
        <w:fldChar w:fldCharType="end"/>
      </w:r>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6" o:title=""/>
          </v:shape>
          <o:OLEObject Type="Embed" ProgID="Visio.Drawing.11" ShapeID="_x0000_i1052" DrawAspect="Content" ObjectID="_1383308365" r:id="rId67"/>
        </w:object>
      </w:r>
    </w:p>
    <w:p w:rsidR="00A94019" w:rsidRDefault="00A60C7B">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26</w:t>
      </w:r>
      <w:r w:rsidR="0046430B">
        <w:rPr>
          <w:noProof/>
        </w:rPr>
        <w:fldChar w:fldCharType="end"/>
      </w:r>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8" o:title="" cropbottom="329f" cropright="1504f"/>
          </v:shape>
          <o:OLEObject Type="Embed" ProgID="Visio.Drawing.11" ShapeID="_x0000_i1053" DrawAspect="Content" ObjectID="_1383308366" r:id="rId69"/>
        </w:object>
      </w:r>
    </w:p>
    <w:p w:rsidR="00CB454B" w:rsidRPr="00180133" w:rsidRDefault="00CB454B" w:rsidP="00CB454B">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27</w:t>
      </w:r>
      <w:r w:rsidR="0046430B">
        <w:rPr>
          <w:noProof/>
        </w:rPr>
        <w:fldChar w:fldCharType="end"/>
      </w:r>
      <w:r>
        <w:t xml:space="preserve"> </w:t>
      </w:r>
      <w:r w:rsidRPr="006558B4">
        <w:t>Ke</w:t>
      </w:r>
      <w:r>
        <w:t>rnel Usage Flow on the Device</w:t>
      </w:r>
      <w:r w:rsidRPr="006558B4">
        <w:t xml:space="preserve"> side</w:t>
      </w:r>
    </w:p>
    <w:p w:rsidR="00A63C80" w:rsidRDefault="00A63C80" w:rsidP="004873DF">
      <w:pPr>
        <w:pStyle w:val="Heading3"/>
      </w:pPr>
      <w:bookmarkStart w:id="228" w:name="_Toc292282800"/>
      <w:bookmarkStart w:id="229" w:name="_Toc292282890"/>
      <w:bookmarkStart w:id="230" w:name="_Toc292287737"/>
      <w:bookmarkStart w:id="231" w:name="_Toc307733969"/>
      <w:bookmarkEnd w:id="228"/>
      <w:bookmarkEnd w:id="229"/>
      <w:bookmarkEnd w:id="230"/>
      <w:r>
        <w:lastRenderedPageBreak/>
        <w:t xml:space="preserve">Managing MIC </w:t>
      </w:r>
      <w:r w:rsidR="00B946B0">
        <w:t xml:space="preserve">Device </w:t>
      </w:r>
      <w:r>
        <w:t>Backend objects on the Device Side.</w:t>
      </w:r>
      <w:bookmarkEnd w:id="231"/>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w:t>
      </w:r>
      <w:proofErr w:type="spellStart"/>
      <w:r>
        <w:t>NDRange</w:t>
      </w:r>
      <w:proofErr w:type="spellEnd"/>
      <w:r>
        <w:t xml:space="preserv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70" o:title=""/>
          </v:shape>
          <o:OLEObject Type="Embed" ProgID="PowerPoint.Slide.12" ShapeID="_x0000_i1054" DrawAspect="Content" ObjectID="_1383308367" r:id="rId71"/>
        </w:object>
      </w:r>
    </w:p>
    <w:p w:rsidR="00873B00" w:rsidRDefault="003B4DA6" w:rsidP="003B4DA6">
      <w:pPr>
        <w:pStyle w:val="Caption"/>
        <w:rPr>
          <w:noProof/>
        </w:rPr>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28</w:t>
      </w:r>
      <w:r w:rsidR="0046430B">
        <w:rPr>
          <w:noProof/>
        </w:rPr>
        <w:fldChar w:fldCharType="end"/>
      </w:r>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A94B53" w:rsidP="00A94B53">
      <w:pPr>
        <w:pStyle w:val="Heading2"/>
        <w:pageBreakBefore/>
      </w:pPr>
      <w:bookmarkStart w:id="232" w:name="_Toc292282802"/>
      <w:bookmarkStart w:id="233" w:name="_Toc292282892"/>
      <w:bookmarkStart w:id="234" w:name="_Toc292287739"/>
      <w:bookmarkStart w:id="235" w:name="_Toc292282803"/>
      <w:bookmarkStart w:id="236" w:name="_Toc292282893"/>
      <w:bookmarkStart w:id="237" w:name="_Toc292287740"/>
      <w:bookmarkStart w:id="238" w:name="_Ref307732226"/>
      <w:bookmarkStart w:id="239" w:name="_Toc307733970"/>
      <w:bookmarkEnd w:id="232"/>
      <w:bookmarkEnd w:id="233"/>
      <w:bookmarkEnd w:id="234"/>
      <w:bookmarkEnd w:id="235"/>
      <w:bookmarkEnd w:id="236"/>
      <w:bookmarkEnd w:id="237"/>
      <w:r>
        <w:lastRenderedPageBreak/>
        <w:t>Device Task</w:t>
      </w:r>
      <w:r w:rsidR="00A47CB2">
        <w:t>ing</w:t>
      </w:r>
      <w:r>
        <w:t xml:space="preserve"> System</w:t>
      </w:r>
      <w:bookmarkEnd w:id="238"/>
      <w:bookmarkEnd w:id="239"/>
    </w:p>
    <w:p w:rsidR="001E3ADE" w:rsidRDefault="001E3ADE" w:rsidP="007B253A">
      <w:r>
        <w:t xml:space="preserve">Intel C/C++ Compiler for MIC provides set of threading capabilities that may be used by MIC Device Agent to execute </w:t>
      </w:r>
      <w:proofErr w:type="spellStart"/>
      <w:r>
        <w:t>NDRange</w:t>
      </w:r>
      <w:proofErr w:type="spellEnd"/>
      <w:r>
        <w:t xml:space="preserv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proofErr w:type="spellStart"/>
            <w:r w:rsidRPr="001C5F27">
              <w:rPr>
                <w:b/>
                <w:bCs/>
                <w:i/>
                <w:iCs/>
              </w:rPr>
              <w:t>Cilk</w:t>
            </w:r>
            <w:proofErr w:type="spellEnd"/>
            <w:r w:rsidRPr="001C5F27">
              <w:rPr>
                <w:b/>
                <w:bCs/>
                <w:i/>
                <w:iCs/>
              </w:rPr>
              <w:t xml:space="preserve">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r>
              <w:t>Task Building Blocks - g</w:t>
            </w:r>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 xml:space="preserve">this may be some solution based on Linux </w:t>
            </w:r>
            <w:proofErr w:type="spellStart"/>
            <w:r>
              <w:t>pthreads</w:t>
            </w:r>
            <w:proofErr w:type="spellEnd"/>
            <w:r>
              <w:t>.</w:t>
            </w:r>
          </w:p>
        </w:tc>
      </w:tr>
    </w:tbl>
    <w:p w:rsidR="00A94B53" w:rsidRDefault="00A94B53" w:rsidP="00005DE6">
      <w:r>
        <w:t xml:space="preserve">After set of experiments and following the CPU Device know-how it was concluded </w:t>
      </w:r>
      <w:r w:rsidR="00DC2866">
        <w:t>that</w:t>
      </w:r>
      <w:r w:rsidR="00D14443">
        <w:t xml:space="preserve"> </w:t>
      </w:r>
      <w:r w:rsidR="00DC2866">
        <w:t xml:space="preserve">the </w:t>
      </w:r>
      <w:r w:rsidR="00D14443">
        <w:t xml:space="preserve">best candidate is TBB as it behaves better than custom </w:t>
      </w:r>
      <w:proofErr w:type="spellStart"/>
      <w:r w:rsidR="00D14443">
        <w:t>pthreads</w:t>
      </w:r>
      <w:proofErr w:type="spellEnd"/>
      <w:r w:rsidR="00D14443">
        <w:t xml:space="preserve"> solutions in most cases. Also we believe that TBB library will </w:t>
      </w:r>
      <w:r w:rsidR="00DC2866">
        <w:t xml:space="preserve">improve with time and will follow all HW and </w:t>
      </w:r>
      <w:r w:rsidR="00DC2866">
        <w:rPr>
          <w:rFonts w:cstheme="minorHAnsi"/>
        </w:rPr>
        <w:t>µ</w:t>
      </w:r>
      <w:r w:rsidR="00DC2866">
        <w:t>OS modifications.</w:t>
      </w:r>
    </w:p>
    <w:p w:rsidR="00C00A46" w:rsidRDefault="00763BB4" w:rsidP="00763BB4">
      <w:pPr>
        <w:pStyle w:val="Heading3"/>
      </w:pPr>
      <w:bookmarkStart w:id="240" w:name="_Toc307733971"/>
      <w:r>
        <w:t>Understanding the TBB approach</w:t>
      </w:r>
      <w:bookmarkEnd w:id="240"/>
      <w:r>
        <w:t xml:space="preserve"> </w:t>
      </w:r>
    </w:p>
    <w:p w:rsidR="008578D5" w:rsidRDefault="008578D5" w:rsidP="00905ED9">
      <w:pPr>
        <w:keepNext/>
      </w:pPr>
      <w:r>
        <w:t xml:space="preserve">Description is done according to the </w:t>
      </w:r>
      <w:hyperlink w:anchor="TBB_docs" w:history="1">
        <w:r w:rsidRPr="008578D5">
          <w:rPr>
            <w:rStyle w:val="Hyperlink"/>
            <w:rFonts w:asciiTheme="minorHAnsi" w:hAnsiTheme="minorHAnsi" w:cs="Arial"/>
          </w:rPr>
          <w:t>[TBB documentation]</w:t>
        </w:r>
      </w:hyperlink>
      <w:r>
        <w:t xml:space="preserve"> site.</w:t>
      </w:r>
    </w:p>
    <w:p w:rsidR="00942F41" w:rsidRDefault="00942F41" w:rsidP="00942F41">
      <w:pPr>
        <w:pStyle w:val="Heading4"/>
      </w:pPr>
      <w:bookmarkStart w:id="241" w:name="_Toc307733972"/>
      <w:r>
        <w:t>TBB Worker Threads</w:t>
      </w:r>
      <w:bookmarkEnd w:id="241"/>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5" type="#_x0000_t75" style="width:468.3pt;height:334.35pt" o:ole="">
            <v:imagedata r:id="rId72" o:title="" croptop="1826f" cropbottom="2739f" cropleft="576f" cropright="1025f"/>
          </v:shape>
          <o:OLEObject Type="Embed" ProgID="PowerPoint.Slide.12" ShapeID="_x0000_i1055" DrawAspect="Content" ObjectID="_1383308368" r:id="rId73"/>
        </w:object>
      </w:r>
    </w:p>
    <w:p w:rsidR="00905ED9" w:rsidRDefault="00905ED9" w:rsidP="00905ED9">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29</w:t>
      </w:r>
      <w:r w:rsidR="0046430B">
        <w:rPr>
          <w:noProof/>
        </w:rPr>
        <w:fldChar w:fldCharType="end"/>
      </w:r>
      <w:r>
        <w:t xml:space="preserve"> TBB view for one MIC Core assuming one TBB thread per one Hyper Thread</w:t>
      </w:r>
    </w:p>
    <w:p w:rsidR="00021DAC" w:rsidRDefault="00905ED9" w:rsidP="00021DAC">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w:t>
      </w:r>
      <w:proofErr w:type="spellStart"/>
      <w:r>
        <w:t>execute_on_</w:t>
      </w:r>
      <w:proofErr w:type="gramStart"/>
      <w:r>
        <w:t>range</w:t>
      </w:r>
      <w:proofErr w:type="spellEnd"/>
      <w:r>
        <w:t>(</w:t>
      </w:r>
      <w:proofErr w:type="gramEnd"/>
      <w:r>
        <w:t xml:space="preserve"> 1….N, kernel, </w:t>
      </w:r>
      <w:proofErr w:type="spellStart"/>
      <w:r>
        <w:t>params</w:t>
      </w:r>
      <w:proofErr w:type="spellEnd"/>
      <w:r>
        <w:t xml:space="preserve"> ). Ranges may be 1D, 2D or 3D. </w:t>
      </w: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r w:rsidR="00F85EC2">
        <w:t xml:space="preserve"> presented by the </w:t>
      </w:r>
      <w:r w:rsidR="00F85EC2">
        <w:fldChar w:fldCharType="begin"/>
      </w:r>
      <w:r w:rsidR="00F85EC2">
        <w:instrText xml:space="preserve"> REF _Ref307481560 \h </w:instrText>
      </w:r>
      <w:r w:rsidR="00F85EC2">
        <w:fldChar w:fldCharType="separate"/>
      </w:r>
      <w:r w:rsidR="00937B10">
        <w:t xml:space="preserve">Figure </w:t>
      </w:r>
      <w:r w:rsidR="00937B10">
        <w:rPr>
          <w:rFonts w:hint="eastAsia"/>
          <w:noProof/>
          <w:cs/>
        </w:rPr>
        <w:t>‎</w:t>
      </w:r>
      <w:r w:rsidR="00937B10">
        <w:rPr>
          <w:noProof/>
        </w:rPr>
        <w:t>4</w:t>
      </w:r>
      <w:r w:rsidR="00937B10">
        <w:noBreakHyphen/>
      </w:r>
      <w:r w:rsidR="00937B10">
        <w:rPr>
          <w:noProof/>
        </w:rPr>
        <w:t>30</w:t>
      </w:r>
      <w:r w:rsidR="00F85EC2">
        <w:fldChar w:fldCharType="end"/>
      </w:r>
      <w:r w:rsidR="00F85EC2">
        <w:t xml:space="preserve"> </w:t>
      </w:r>
      <w:r w:rsidR="00F85EC2">
        <w:fldChar w:fldCharType="begin"/>
      </w:r>
      <w:r w:rsidR="00F85EC2">
        <w:instrText xml:space="preserve"> REF _Ref307481583 \p \h </w:instrText>
      </w:r>
      <w:r w:rsidR="00F85EC2">
        <w:fldChar w:fldCharType="separate"/>
      </w:r>
      <w:r w:rsidR="00937B10">
        <w:t>below</w:t>
      </w:r>
      <w:r w:rsidR="00F85EC2">
        <w:fldChar w:fldCharType="end"/>
      </w:r>
      <w:r w:rsidR="00F85EC2">
        <w:t>.</w:t>
      </w:r>
    </w:p>
    <w:p w:rsidR="00905ED9" w:rsidRDefault="00905ED9" w:rsidP="00905ED9">
      <w:pPr>
        <w:keepNext/>
        <w:jc w:val="center"/>
      </w:pPr>
      <w:r w:rsidRPr="00F23FD3">
        <w:rPr>
          <w:color w:val="1F497D"/>
        </w:rPr>
        <w:object w:dxaOrig="7167" w:dyaOrig="5384">
          <v:shape id="_x0000_i1056" type="#_x0000_t75" style="width:416.35pt;height:281.75pt" o:ole="">
            <v:imagedata r:id="rId74" o:title="" cropbottom="6707f"/>
          </v:shape>
          <o:OLEObject Type="Embed" ProgID="PowerPoint.Slide.12" ShapeID="_x0000_i1056" DrawAspect="Content" ObjectID="_1383308369" r:id="rId75"/>
        </w:object>
      </w:r>
    </w:p>
    <w:p w:rsidR="00905ED9" w:rsidRDefault="00905ED9" w:rsidP="00905ED9">
      <w:pPr>
        <w:pStyle w:val="Caption"/>
        <w:rPr>
          <w:color w:val="1F497D"/>
        </w:rPr>
      </w:pPr>
      <w:bookmarkStart w:id="242" w:name="_Ref307481560"/>
      <w:bookmarkStart w:id="243" w:name="_Ref307481583"/>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30</w:t>
      </w:r>
      <w:r w:rsidR="0046430B">
        <w:rPr>
          <w:noProof/>
        </w:rPr>
        <w:fldChar w:fldCharType="end"/>
      </w:r>
      <w:bookmarkEnd w:id="242"/>
      <w:r>
        <w:t xml:space="preserve"> </w:t>
      </w:r>
      <w:proofErr w:type="gramStart"/>
      <w:r>
        <w:t>The</w:t>
      </w:r>
      <w:proofErr w:type="gramEnd"/>
      <w:r>
        <w:t xml:space="preserve"> best possible Task scheduling on MIC optimized for cache usage</w:t>
      </w:r>
      <w:bookmarkEnd w:id="243"/>
    </w:p>
    <w:p w:rsidR="00905ED9" w:rsidRDefault="00905ED9" w:rsidP="00905ED9">
      <w:pPr>
        <w:rPr>
          <w:color w:val="1F497D"/>
        </w:rPr>
      </w:pPr>
    </w:p>
    <w:p w:rsidR="00085304" w:rsidRDefault="00970BA2" w:rsidP="00C514D3">
      <w:pPr>
        <w:keepNext/>
      </w:pPr>
      <w:r>
        <w:t>T</w:t>
      </w:r>
      <w:r w:rsidR="00905ED9">
        <w:t>he most appropriate TBB AP</w:t>
      </w:r>
      <w:r w:rsidR="00085304">
        <w:t xml:space="preserve">I to be used is </w:t>
      </w:r>
      <w:proofErr w:type="spellStart"/>
      <w:r w:rsidR="00085304">
        <w:t>parallel_</w:t>
      </w:r>
      <w:proofErr w:type="gramStart"/>
      <w:r w:rsidR="00085304">
        <w:t>for</w:t>
      </w:r>
      <w:proofErr w:type="spellEnd"/>
      <w:r w:rsidR="00085304">
        <w:t>(</w:t>
      </w:r>
      <w:proofErr w:type="gramEnd"/>
      <w:r w:rsidR="00085304">
        <w:t>)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244"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244"/>
    </w:p>
    <w:p w:rsidR="00942F41" w:rsidRDefault="00942F41" w:rsidP="00942F41">
      <w:pPr>
        <w:pStyle w:val="Heading4"/>
      </w:pPr>
      <w:bookmarkStart w:id="245" w:name="_Toc307733973"/>
      <w:r>
        <w:t>TBB Arenas</w:t>
      </w:r>
      <w:bookmarkEnd w:id="245"/>
    </w:p>
    <w:p w:rsidR="00942F41" w:rsidRDefault="00942F41" w:rsidP="00942F41">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p>
    <w:p w:rsidR="00942F41" w:rsidRDefault="00942F41" w:rsidP="00942F41">
      <w:pPr>
        <w:keepNext/>
        <w:jc w:val="center"/>
      </w:pPr>
      <w:r>
        <w:object w:dxaOrig="7137" w:dyaOrig="5359">
          <v:shape id="_x0000_i1057" type="#_x0000_t75" style="width:388.8pt;height:255.45pt" o:ole="">
            <v:imagedata r:id="rId76" o:title="" croptop="5968f" cropbottom="20778f" cropleft="6206f" cropright="14949f"/>
          </v:shape>
          <o:OLEObject Type="Embed" ProgID="PowerPoint.Slide.12" ShapeID="_x0000_i1057" DrawAspect="Content" ObjectID="_1383308370" r:id="rId77"/>
        </w:object>
      </w:r>
    </w:p>
    <w:p w:rsidR="00942F41" w:rsidRDefault="00942F41" w:rsidP="00942F41">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rsidR="006349B1">
        <w:noBreakHyphen/>
      </w:r>
      <w:r w:rsidR="0046430B">
        <w:fldChar w:fldCharType="begin"/>
      </w:r>
      <w:r w:rsidR="0046430B">
        <w:instrText xml:space="preserve"> SEQ Figure \* ARABIC \s 1 </w:instrText>
      </w:r>
      <w:r w:rsidR="0046430B">
        <w:fldChar w:fldCharType="separate"/>
      </w:r>
      <w:r w:rsidR="00937B10">
        <w:rPr>
          <w:noProof/>
        </w:rPr>
        <w:t>31</w:t>
      </w:r>
      <w:r w:rsidR="0046430B">
        <w:rPr>
          <w:noProof/>
        </w:rPr>
        <w:fldChar w:fldCharType="end"/>
      </w:r>
      <w:r>
        <w:t xml:space="preserve"> TBB Arenas</w:t>
      </w:r>
    </w:p>
    <w:p w:rsidR="00942F41" w:rsidRDefault="00942F41" w:rsidP="00942F41"/>
    <w:p w:rsidR="00A94019" w:rsidRDefault="00F1638C" w:rsidP="00BC52E6">
      <w:pPr>
        <w:pStyle w:val="Heading3"/>
      </w:pPr>
      <w:bookmarkStart w:id="246" w:name="_Toc307732173"/>
      <w:bookmarkStart w:id="247" w:name="_Toc307732580"/>
      <w:bookmarkStart w:id="248" w:name="_Toc307733974"/>
      <w:bookmarkStart w:id="249" w:name="_Toc307733975"/>
      <w:bookmarkEnd w:id="246"/>
      <w:bookmarkEnd w:id="247"/>
      <w:bookmarkEnd w:id="248"/>
      <w:proofErr w:type="gramStart"/>
      <w:r>
        <w:t>TBB usa</w:t>
      </w:r>
      <w:r w:rsidR="0099489B">
        <w:t>g</w:t>
      </w:r>
      <w:r>
        <w:t xml:space="preserve">e </w:t>
      </w:r>
      <w:r w:rsidR="004819CA">
        <w:t>by</w:t>
      </w:r>
      <w:r>
        <w:t xml:space="preserve"> </w:t>
      </w:r>
      <w:r w:rsidR="005D0637">
        <w:t xml:space="preserve">the </w:t>
      </w:r>
      <w:r>
        <w:t>OpenCL MIC Device Agent.</w:t>
      </w:r>
      <w:bookmarkEnd w:id="249"/>
      <w:proofErr w:type="gramEnd"/>
    </w:p>
    <w:p w:rsidR="00F1638C" w:rsidRDefault="00D54ADB" w:rsidP="004819CA">
      <w:pPr>
        <w:pStyle w:val="Heading4"/>
      </w:pPr>
      <w:bookmarkStart w:id="250" w:name="_Toc307733976"/>
      <w:r>
        <w:t xml:space="preserve">Host side </w:t>
      </w:r>
      <w:r w:rsidR="00F1638C">
        <w:t>TBB usage</w:t>
      </w:r>
      <w:bookmarkEnd w:id="250"/>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251" w:name="_Toc303853078"/>
      <w:bookmarkStart w:id="252" w:name="_Toc307733977"/>
      <w:bookmarkEnd w:id="251"/>
      <w:r>
        <w:lastRenderedPageBreak/>
        <w:t xml:space="preserve">Device side </w:t>
      </w:r>
      <w:r w:rsidR="00F1638C">
        <w:t>TBB usage</w:t>
      </w:r>
      <w:bookmarkEnd w:id="252"/>
      <w:r w:rsidR="00F1638C">
        <w:t xml:space="preserve"> </w:t>
      </w:r>
    </w:p>
    <w:p w:rsidR="00F1638C" w:rsidRDefault="00846D3E" w:rsidP="006349B1">
      <w:pPr>
        <w:keepNext/>
      </w:pPr>
      <w:r>
        <w:t xml:space="preserve">As stated in the paragraph </w:t>
      </w:r>
      <w:r w:rsidR="008D1136">
        <w:fldChar w:fldCharType="begin"/>
      </w:r>
      <w:r w:rsidR="00927ED4">
        <w:instrText xml:space="preserve"> REF _Ref289333664 \r \h </w:instrText>
      </w:r>
      <w:r w:rsidR="008D1136">
        <w:fldChar w:fldCharType="separate"/>
      </w:r>
      <w:r w:rsidR="00937B10">
        <w:rPr>
          <w:rFonts w:hint="eastAsia"/>
          <w:cs/>
        </w:rPr>
        <w:t>‎</w:t>
      </w:r>
      <w:r w:rsidR="00937B10">
        <w:t>4.8.2</w:t>
      </w:r>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937B10" w:rsidRPr="00937B10">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937B10">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w:t>
      </w:r>
      <w:proofErr w:type="spellStart"/>
      <w:r w:rsidR="000D04E9">
        <w:rPr>
          <w:i/>
          <w:iCs/>
        </w:rPr>
        <w:t>NDRange</w:t>
      </w:r>
      <w:proofErr w:type="spellEnd"/>
      <w:r w:rsidR="000D04E9">
        <w:rPr>
          <w:i/>
          <w:iCs/>
        </w:rPr>
        <w:t>) and Execute Task.</w:t>
      </w:r>
      <w:r w:rsidR="000D04E9">
        <w:t xml:space="preserve"> </w:t>
      </w:r>
      <w:r w:rsidR="00DE5EDA">
        <w:t xml:space="preserve"> </w:t>
      </w:r>
      <w:r w:rsidR="00CE1EE5">
        <w:t xml:space="preserve">These commands are passed to the device side and invoked by COI Pipelines. TBB Arena approach allows to group execution commands on device according to OpenCL Fission criteria (see </w:t>
      </w:r>
      <w:r w:rsidR="00CE1EE5">
        <w:fldChar w:fldCharType="begin"/>
      </w:r>
      <w:r w:rsidR="00CE1EE5">
        <w:instrText xml:space="preserve"> REF _Ref307479382 \r \h </w:instrText>
      </w:r>
      <w:r w:rsidR="00CE1EE5">
        <w:fldChar w:fldCharType="separate"/>
      </w:r>
      <w:r w:rsidR="00937B10">
        <w:rPr>
          <w:rFonts w:hint="eastAsia"/>
          <w:cs/>
        </w:rPr>
        <w:t>‎</w:t>
      </w:r>
      <w:r w:rsidR="00937B10">
        <w:t>8</w:t>
      </w:r>
      <w:r w:rsidR="00CE1EE5">
        <w:fldChar w:fldCharType="end"/>
      </w:r>
      <w:r w:rsidR="00CE1EE5">
        <w:fldChar w:fldCharType="begin"/>
      </w:r>
      <w:r w:rsidR="00CE1EE5">
        <w:instrText xml:space="preserve"> REF _Ref307479382 \n \h </w:instrText>
      </w:r>
      <w:r w:rsidR="00CE1EE5">
        <w:fldChar w:fldCharType="separate"/>
      </w:r>
      <w:r w:rsidR="00937B10">
        <w:rPr>
          <w:rFonts w:hint="eastAsia"/>
          <w:cs/>
        </w:rPr>
        <w:t>‎</w:t>
      </w:r>
      <w:r w:rsidR="00937B10">
        <w:t>8</w:t>
      </w:r>
      <w:r w:rsidR="00CE1EE5">
        <w:fldChar w:fldCharType="end"/>
      </w:r>
      <w:r w:rsidR="00CE1EE5">
        <w:t>paragraph “</w:t>
      </w:r>
      <w:r w:rsidR="00CE1EE5">
        <w:fldChar w:fldCharType="begin"/>
      </w:r>
      <w:r w:rsidR="00CE1EE5">
        <w:instrText xml:space="preserve"> REF _Ref307479382 \h </w:instrText>
      </w:r>
      <w:r w:rsidR="00CE1EE5">
        <w:fldChar w:fldCharType="separate"/>
      </w:r>
      <w:r w:rsidR="00937B10" w:rsidRPr="00A94F50">
        <w:rPr>
          <w:b/>
          <w:bCs/>
        </w:rPr>
        <w:t>Device Fission</w:t>
      </w:r>
      <w:r w:rsidR="00CE1EE5">
        <w:fldChar w:fldCharType="end"/>
      </w:r>
      <w:r w:rsidR="00CE1EE5">
        <w:t xml:space="preserve">”), where root (parent) device is just assumed to have maximum parallelization level and may use all existing device cores and threads. OpenCL MIC Device Agent device part will create </w:t>
      </w:r>
      <w:r w:rsidR="006349B1">
        <w:t>a dedicated Arena instance for each OpenCL sub-device, including root device.</w:t>
      </w:r>
    </w:p>
    <w:p w:rsidR="006349B1" w:rsidRDefault="006349B1" w:rsidP="006349B1">
      <w:pPr>
        <w:keepNext/>
        <w:jc w:val="center"/>
      </w:pPr>
      <w:r>
        <w:object w:dxaOrig="7137" w:dyaOrig="5359">
          <v:shape id="_x0000_i1058" type="#_x0000_t75" style="width:324.95pt;height:315.55pt" o:ole="">
            <v:imagedata r:id="rId78" o:title="" croptop="6738f" cropbottom="12706f" cropleft="13223f" cropright="16666f"/>
          </v:shape>
          <o:OLEObject Type="Embed" ProgID="PowerPoint.Slide.12" ShapeID="_x0000_i1058" DrawAspect="Content" ObjectID="_1383308371" r:id="rId79"/>
        </w:object>
      </w:r>
    </w:p>
    <w:p w:rsidR="006349B1" w:rsidRDefault="006349B1" w:rsidP="006349B1">
      <w:pPr>
        <w:pStyle w:val="Caption"/>
      </w:pPr>
      <w:r>
        <w:t xml:space="preserve">Figure </w:t>
      </w:r>
      <w:r w:rsidR="0046430B">
        <w:fldChar w:fldCharType="begin"/>
      </w:r>
      <w:r w:rsidR="0046430B">
        <w:instrText xml:space="preserve"> STYLEREF 1 \s </w:instrText>
      </w:r>
      <w:r w:rsidR="0046430B">
        <w:fldChar w:fldCharType="separate"/>
      </w:r>
      <w:r w:rsidR="00937B10">
        <w:rPr>
          <w:rFonts w:hint="eastAsia"/>
          <w:noProof/>
          <w:cs/>
        </w:rPr>
        <w:t>‎</w:t>
      </w:r>
      <w:r w:rsidR="00937B10">
        <w:rPr>
          <w:noProof/>
        </w:rPr>
        <w:t>4</w:t>
      </w:r>
      <w:r w:rsidR="0046430B">
        <w:rPr>
          <w:noProof/>
        </w:rPr>
        <w:fldChar w:fldCharType="end"/>
      </w:r>
      <w:r>
        <w:noBreakHyphen/>
      </w:r>
      <w:r w:rsidR="0046430B">
        <w:fldChar w:fldCharType="begin"/>
      </w:r>
      <w:r w:rsidR="0046430B">
        <w:instrText xml:space="preserve"> SEQ Figure \* ARABIC \s 1 </w:instrText>
      </w:r>
      <w:r w:rsidR="0046430B">
        <w:fldChar w:fldCharType="separate"/>
      </w:r>
      <w:r w:rsidR="00937B10">
        <w:rPr>
          <w:noProof/>
        </w:rPr>
        <w:t>32</w:t>
      </w:r>
      <w:r w:rsidR="0046430B">
        <w:rPr>
          <w:noProof/>
        </w:rPr>
        <w:fldChar w:fldCharType="end"/>
      </w:r>
      <w:r>
        <w:t xml:space="preserve"> OpenCL Fission support on top of TBB</w:t>
      </w:r>
    </w:p>
    <w:p w:rsidR="001460E0" w:rsidRDefault="001460E0" w:rsidP="001460E0">
      <w:pPr>
        <w:keepNext/>
      </w:pPr>
      <w:r w:rsidRPr="00731E13">
        <w:rPr>
          <w:b/>
          <w:bCs/>
          <w:highlight w:val="yellow"/>
          <w:u w:val="single"/>
        </w:rPr>
        <w:t>REQUIREMENT18</w:t>
      </w:r>
      <w:r>
        <w:t xml:space="preserve">: </w:t>
      </w:r>
      <w:bookmarkStart w:id="253" w:name="REQUIREMENT18"/>
      <w:r>
        <w:rPr>
          <w:i/>
          <w:iCs/>
        </w:rPr>
        <w:t>TBB should allow manual Arena creation and submitting tasks to arbitrary arenas by any application thread.</w:t>
      </w:r>
      <w:bookmarkEnd w:id="253"/>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591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59119E">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1460E0" w:rsidRDefault="001460E0" w:rsidP="005911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1460E0" w:rsidRDefault="001460E0" w:rsidP="005911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1460E0" w:rsidTr="00591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59119E">
            <w:pPr>
              <w:pStyle w:val="TableNormal0"/>
              <w:rPr>
                <w:b w:val="0"/>
                <w:bCs w:val="0"/>
                <w:i/>
                <w:iCs/>
                <w:color w:val="000000"/>
                <w:szCs w:val="18"/>
                <w:lang w:bidi="ar-SA"/>
              </w:rPr>
            </w:pPr>
            <w:r>
              <w:rPr>
                <w:i/>
                <w:iCs/>
              </w:rPr>
              <w:t>TBB</w:t>
            </w:r>
          </w:p>
        </w:tc>
        <w:tc>
          <w:tcPr>
            <w:tcW w:w="3330" w:type="dxa"/>
            <w:tcBorders>
              <w:left w:val="none" w:sz="0" w:space="0" w:color="auto"/>
              <w:right w:val="none" w:sz="0" w:space="0" w:color="auto"/>
            </w:tcBorders>
          </w:tcPr>
          <w:p w:rsidR="001460E0" w:rsidRPr="00887191" w:rsidRDefault="001460E0" w:rsidP="0059119E">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Provide an ability to manually create and destroy TBB Arenas</w:t>
            </w:r>
          </w:p>
        </w:tc>
        <w:tc>
          <w:tcPr>
            <w:tcW w:w="4698" w:type="dxa"/>
            <w:tcBorders>
              <w:left w:val="none" w:sz="0" w:space="0" w:color="auto"/>
            </w:tcBorders>
          </w:tcPr>
          <w:p w:rsidR="001460E0" w:rsidRDefault="001460E0" w:rsidP="0059119E">
            <w:pPr>
              <w:pStyle w:val="TableNormal0"/>
              <w:cnfStyle w:val="000000100000" w:firstRow="0" w:lastRow="0" w:firstColumn="0" w:lastColumn="0" w:oddVBand="0" w:evenVBand="0" w:oddHBand="1" w:evenHBand="0" w:firstRowFirstColumn="0" w:firstRowLastColumn="0" w:lastRowFirstColumn="0" w:lastRowLastColumn="0"/>
            </w:pPr>
            <w:r>
              <w:t>OpenCL MIC Device Agent needs to create multiple Arenas and reference them in some way.</w:t>
            </w:r>
          </w:p>
        </w:tc>
      </w:tr>
      <w:tr w:rsidR="001460E0" w:rsidTr="005911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59119E">
            <w:pPr>
              <w:pStyle w:val="TableNormal0"/>
              <w:rPr>
                <w:b w:val="0"/>
                <w:bCs w:val="0"/>
                <w:i/>
                <w:iCs/>
                <w:color w:val="000000"/>
                <w:szCs w:val="18"/>
                <w:lang w:bidi="ar-SA"/>
              </w:rPr>
            </w:pPr>
            <w:r>
              <w:rPr>
                <w:i/>
                <w:iCs/>
              </w:rPr>
              <w:t>TBB</w:t>
            </w:r>
          </w:p>
        </w:tc>
        <w:tc>
          <w:tcPr>
            <w:tcW w:w="3330" w:type="dxa"/>
            <w:tcBorders>
              <w:left w:val="none" w:sz="0" w:space="0" w:color="auto"/>
              <w:right w:val="none" w:sz="0" w:space="0" w:color="auto"/>
            </w:tcBorders>
          </w:tcPr>
          <w:p w:rsidR="001460E0" w:rsidRDefault="001460E0" w:rsidP="0059119E">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Provide an ability to submit tasks to arbitrary Arena by any application thread.</w:t>
            </w:r>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pPr>
            <w:r>
              <w:t>OpenCL MIC Device Agent needs to inject tasks to relevant Arenas from COI-created pipeline threads.</w:t>
            </w:r>
          </w:p>
        </w:tc>
      </w:tr>
    </w:tbl>
    <w:p w:rsidR="009C7A94" w:rsidRPr="00C75973" w:rsidRDefault="009C7A94" w:rsidP="00B31F1F"/>
    <w:p w:rsidR="0080017A" w:rsidRDefault="0080017A" w:rsidP="0080017A">
      <w:pPr>
        <w:pStyle w:val="AppendixHeading1"/>
      </w:pPr>
      <w:bookmarkStart w:id="254" w:name="_Toc220316042"/>
      <w:bookmarkStart w:id="255" w:name="_Toc307733978"/>
      <w:bookmarkEnd w:id="4"/>
      <w:r>
        <w:lastRenderedPageBreak/>
        <w:t>Terminology</w:t>
      </w:r>
      <w:bookmarkEnd w:id="254"/>
      <w:bookmarkEnd w:id="25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256" w:name="_Toc298165640"/>
      <w:bookmarkStart w:id="257" w:name="_Toc298167650"/>
      <w:bookmarkStart w:id="258" w:name="_Toc307733979"/>
      <w:bookmarkEnd w:id="256"/>
      <w:bookmarkEnd w:id="257"/>
      <w:r>
        <w:lastRenderedPageBreak/>
        <w:t>References</w:t>
      </w:r>
      <w:bookmarkEnd w:id="258"/>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259" w:name="Runtime_SAS"/>
            <w:r w:rsidRPr="00B36665">
              <w:t>Intel Open CL Framework Architecture Specification</w:t>
            </w:r>
            <w:bookmarkEnd w:id="259"/>
          </w:p>
        </w:tc>
        <w:tc>
          <w:tcPr>
            <w:tcW w:w="2145" w:type="dxa"/>
          </w:tcPr>
          <w:p w:rsidR="000C61AC" w:rsidRPr="003963E1" w:rsidRDefault="00267090" w:rsidP="000C61AC">
            <w:pPr>
              <w:pStyle w:val="TableNormal0"/>
              <w:rPr>
                <w:sz w:val="18"/>
                <w:szCs w:val="18"/>
              </w:rPr>
            </w:pPr>
            <w:r>
              <w:rPr>
                <w:sz w:val="18"/>
                <w:szCs w:val="18"/>
              </w:rPr>
              <w:t xml:space="preserve">Software Architecture Specification of the OpenCL standard by Intel </w:t>
            </w:r>
            <w:proofErr w:type="spellStart"/>
            <w:r>
              <w:rPr>
                <w:sz w:val="18"/>
                <w:szCs w:val="18"/>
              </w:rPr>
              <w:t>SSGi</w:t>
            </w:r>
            <w:proofErr w:type="spellEnd"/>
            <w:r>
              <w:rPr>
                <w:sz w:val="18"/>
                <w:szCs w:val="18"/>
              </w:rPr>
              <w:t xml:space="preserve">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46430B" w:rsidP="000C61AC">
            <w:pPr>
              <w:pStyle w:val="TableNormal0"/>
              <w:rPr>
                <w:sz w:val="18"/>
                <w:szCs w:val="18"/>
              </w:rPr>
            </w:pPr>
            <w:hyperlink r:id="rId80" w:history="1">
              <w:r w:rsidR="00267090" w:rsidRPr="00267090">
                <w:rPr>
                  <w:rStyle w:val="Hyperlink"/>
                  <w:rFonts w:asciiTheme="minorHAnsi" w:hAnsiTheme="minorHAnsi" w:cs="Arial"/>
                  <w:sz w:val="18"/>
                  <w:szCs w:val="18"/>
                </w:rPr>
                <w:t>https://subversion.iil.intel.com/ssg-repos/MMS/OpenCL/docs/design/SoftwareArchitectureSpecifications(SAS)_0%208.docx</w:t>
              </w:r>
            </w:hyperlink>
          </w:p>
        </w:tc>
      </w:tr>
      <w:tr w:rsidR="000C61AC" w:rsidRPr="003963E1" w:rsidTr="00A94F50">
        <w:tc>
          <w:tcPr>
            <w:tcW w:w="2358" w:type="dxa"/>
          </w:tcPr>
          <w:p w:rsidR="000C61AC" w:rsidRPr="00B36665" w:rsidRDefault="00202747">
            <w:pPr>
              <w:jc w:val="left"/>
              <w:rPr>
                <w:rFonts w:ascii="Calibri" w:hAnsi="Calibri"/>
              </w:rPr>
            </w:pPr>
            <w:bookmarkStart w:id="260" w:name="OpenCL_spec1_1"/>
            <w:r w:rsidRPr="00B36665">
              <w:rPr>
                <w:rFonts w:ascii="Calibri" w:hAnsi="Calibri"/>
              </w:rPr>
              <w:t xml:space="preserve">OpenCL specification </w:t>
            </w:r>
            <w:proofErr w:type="spellStart"/>
            <w:r w:rsidRPr="00B36665">
              <w:rPr>
                <w:rFonts w:ascii="Calibri" w:hAnsi="Calibri"/>
              </w:rPr>
              <w:t>ver</w:t>
            </w:r>
            <w:proofErr w:type="spellEnd"/>
            <w:r w:rsidRPr="00B36665">
              <w:rPr>
                <w:rFonts w:ascii="Calibri" w:hAnsi="Calibri"/>
              </w:rPr>
              <w:t xml:space="preserve"> </w:t>
            </w:r>
            <w:r w:rsidR="00446FE1" w:rsidRPr="00B36665">
              <w:rPr>
                <w:rFonts w:ascii="Calibri" w:hAnsi="Calibri"/>
              </w:rPr>
              <w:t>1.2</w:t>
            </w:r>
            <w:bookmarkEnd w:id="260"/>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proofErr w:type="spellStart"/>
            <w:r w:rsidRPr="00202747">
              <w:rPr>
                <w:rFonts w:ascii="Calibri" w:hAnsi="Calibri"/>
                <w:sz w:val="18"/>
                <w:szCs w:val="18"/>
              </w:rPr>
              <w:t>Khronos</w:t>
            </w:r>
            <w:proofErr w:type="spellEnd"/>
            <w:r w:rsidRPr="00202747">
              <w:rPr>
                <w:rFonts w:ascii="Calibri" w:hAnsi="Calibri"/>
                <w:sz w:val="18"/>
                <w:szCs w:val="18"/>
              </w:rPr>
              <w:t xml:space="preserve">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46430B" w:rsidP="000C61AC">
            <w:pPr>
              <w:rPr>
                <w:rFonts w:ascii="Calibri" w:hAnsi="Calibri"/>
                <w:sz w:val="18"/>
                <w:szCs w:val="18"/>
              </w:rPr>
            </w:pPr>
            <w:hyperlink r:id="rId81" w:history="1">
              <w:r w:rsidR="00D56995" w:rsidRPr="00446FE1">
                <w:rPr>
                  <w:rStyle w:val="Hyperlink"/>
                  <w:rFonts w:asciiTheme="minorHAnsi" w:hAnsiTheme="minorHAnsi" w:cs="Arial"/>
                </w:rPr>
                <w:t>https://wiki.ith.intel.com/download/attachments/15892825/opencl12-rev05.pdf?version=1&amp;modificationDate=1309936564427</w:t>
              </w:r>
            </w:hyperlink>
          </w:p>
        </w:tc>
      </w:tr>
      <w:tr w:rsidR="000C61AC" w:rsidRPr="003963E1" w:rsidTr="00A94F50">
        <w:tc>
          <w:tcPr>
            <w:tcW w:w="2358" w:type="dxa"/>
          </w:tcPr>
          <w:p w:rsidR="000C61AC" w:rsidRPr="00B36665" w:rsidRDefault="003F68D1" w:rsidP="000C61AC">
            <w:pPr>
              <w:jc w:val="left"/>
              <w:rPr>
                <w:rFonts w:ascii="Calibri" w:hAnsi="Calibri"/>
              </w:rPr>
            </w:pPr>
            <w:bookmarkStart w:id="261" w:name="COI"/>
            <w:r w:rsidRPr="00B36665">
              <w:rPr>
                <w:rFonts w:ascii="Calibri" w:hAnsi="Calibri"/>
              </w:rPr>
              <w:t>COI</w:t>
            </w:r>
            <w:bookmarkEnd w:id="261"/>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46430B" w:rsidP="000C61AC">
            <w:pPr>
              <w:rPr>
                <w:rFonts w:ascii="Calibri" w:hAnsi="Calibri"/>
                <w:sz w:val="18"/>
                <w:szCs w:val="18"/>
              </w:rPr>
            </w:pPr>
            <w:hyperlink r:id="rId82" w:history="1">
              <w:r w:rsidR="003F68D1" w:rsidRPr="003F68D1">
                <w:rPr>
                  <w:rStyle w:val="Hyperlink"/>
                  <w:rFonts w:ascii="Calibri" w:hAnsi="Calibri" w:cs="Arial"/>
                  <w:sz w:val="18"/>
                  <w:szCs w:val="18"/>
                </w:rPr>
                <w:t>http://moss.amr.ith.intel.com/sites/SSG-DPD-PLL/manycore/TPT%20SW%20Arch%20Core/default.aspx</w:t>
              </w:r>
            </w:hyperlink>
          </w:p>
        </w:tc>
      </w:tr>
      <w:tr w:rsidR="000C61AC" w:rsidRPr="003963E1" w:rsidTr="00A94F50">
        <w:tc>
          <w:tcPr>
            <w:tcW w:w="2358" w:type="dxa"/>
          </w:tcPr>
          <w:p w:rsidR="000C61AC" w:rsidRPr="00B36665" w:rsidRDefault="007F2A11">
            <w:pPr>
              <w:pStyle w:val="TableNormal0"/>
            </w:pPr>
            <w:bookmarkStart w:id="262"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262"/>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263" w:name="TBB_docs"/>
            <w:r w:rsidRPr="00B36665">
              <w:t>TBB documentation</w:t>
            </w:r>
            <w:bookmarkEnd w:id="263"/>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46430B" w:rsidP="000C61AC">
            <w:pPr>
              <w:pStyle w:val="TableNormal0"/>
              <w:rPr>
                <w:sz w:val="18"/>
                <w:szCs w:val="18"/>
              </w:rPr>
            </w:pPr>
            <w:hyperlink r:id="rId83" w:history="1">
              <w:r w:rsidR="008578D5" w:rsidRPr="008578D5">
                <w:rPr>
                  <w:rStyle w:val="Hyperlink"/>
                  <w:rFonts w:asciiTheme="minorHAnsi" w:hAnsiTheme="minorHAnsi" w:cs="Arial"/>
                  <w:sz w:val="18"/>
                  <w:szCs w:val="18"/>
                </w:rPr>
                <w:t>http://software.intel.com/en-us/articles/intel-threading-building-blocks-documentation/</w:t>
              </w:r>
            </w:hyperlink>
          </w:p>
        </w:tc>
      </w:tr>
      <w:tr w:rsidR="000C61AC" w:rsidRPr="003963E1" w:rsidTr="00A94F50">
        <w:tc>
          <w:tcPr>
            <w:tcW w:w="2358" w:type="dxa"/>
          </w:tcPr>
          <w:p w:rsidR="000C61AC" w:rsidRPr="00B36665" w:rsidRDefault="009D3E64" w:rsidP="000C61AC">
            <w:pPr>
              <w:pStyle w:val="TableNormal0"/>
            </w:pPr>
            <w:bookmarkStart w:id="264" w:name="SDK_Product"/>
            <w:r w:rsidRPr="00B36665">
              <w:t>Intel OpenCL SDK product</w:t>
            </w:r>
            <w:bookmarkEnd w:id="264"/>
          </w:p>
        </w:tc>
        <w:tc>
          <w:tcPr>
            <w:tcW w:w="2145" w:type="dxa"/>
          </w:tcPr>
          <w:p w:rsidR="000C61AC" w:rsidRPr="003963E1" w:rsidRDefault="009D3E64" w:rsidP="000C61AC">
            <w:pPr>
              <w:pStyle w:val="TableNormal0"/>
              <w:rPr>
                <w:sz w:val="18"/>
                <w:szCs w:val="18"/>
              </w:rPr>
            </w:pPr>
            <w:r>
              <w:rPr>
                <w:sz w:val="18"/>
                <w:szCs w:val="18"/>
              </w:rPr>
              <w:t xml:space="preserve">Official Intel OpenCL </w:t>
            </w:r>
            <w:proofErr w:type="gramStart"/>
            <w:r>
              <w:rPr>
                <w:sz w:val="18"/>
                <w:szCs w:val="18"/>
              </w:rPr>
              <w:t>download</w:t>
            </w:r>
            <w:proofErr w:type="gramEnd"/>
            <w:r>
              <w:rPr>
                <w:sz w:val="18"/>
                <w:szCs w:val="18"/>
              </w:rPr>
              <w:t xml:space="preserve">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46430B" w:rsidP="000C61AC">
            <w:pPr>
              <w:pStyle w:val="TableNormal0"/>
              <w:rPr>
                <w:sz w:val="18"/>
                <w:szCs w:val="18"/>
              </w:rPr>
            </w:pPr>
            <w:hyperlink r:id="rId84" w:history="1">
              <w:r w:rsidR="009D3E64" w:rsidRPr="009D3E64">
                <w:rPr>
                  <w:rStyle w:val="Hyperlink"/>
                  <w:rFonts w:asciiTheme="minorHAnsi" w:hAnsiTheme="minorHAnsi" w:cs="Arial"/>
                  <w:sz w:val="18"/>
                  <w:szCs w:val="18"/>
                </w:rPr>
                <w:t>http://software.intel.com/en-us/articles/opencl-sdk/</w:t>
              </w:r>
            </w:hyperlink>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265" w:name="_Ref298165354"/>
      <w:bookmarkStart w:id="266" w:name="_Ref298165385"/>
      <w:bookmarkStart w:id="267" w:name="_Toc307733980"/>
      <w:r>
        <w:lastRenderedPageBreak/>
        <w:t>Requirements</w:t>
      </w:r>
      <w:bookmarkEnd w:id="265"/>
      <w:bookmarkEnd w:id="266"/>
      <w:bookmarkEnd w:id="267"/>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r w:rsidR="00937B10" w:rsidRPr="001F1506">
              <w:rPr>
                <w:i/>
                <w:iCs/>
              </w:rPr>
              <w:t xml:space="preserve">To support sharing and transferring memory objects between different devices, MIC Device Agent </w:t>
            </w:r>
            <w:r w:rsidR="00937B10">
              <w:rPr>
                <w:i/>
                <w:iCs/>
              </w:rPr>
              <w:t xml:space="preserve">and OpenCL Runtime </w:t>
            </w:r>
            <w:proofErr w:type="spellStart"/>
            <w:r w:rsidR="00937B10">
              <w:rPr>
                <w:i/>
                <w:iCs/>
              </w:rPr>
              <w:t>IOCLDevice</w:t>
            </w:r>
            <w:proofErr w:type="spellEnd"/>
            <w:r w:rsidR="00937B10">
              <w:rPr>
                <w:i/>
                <w:iCs/>
              </w:rPr>
              <w:t xml:space="preserve"> should</w:t>
            </w:r>
            <w:r w:rsidR="00937B10" w:rsidRPr="001F1506">
              <w:rPr>
                <w:i/>
                <w:iCs/>
              </w:rPr>
              <w:t xml:space="preserve"> </w:t>
            </w:r>
            <w:r w:rsidR="00937B10">
              <w:rPr>
                <w:i/>
                <w:iCs/>
              </w:rPr>
              <w:t xml:space="preserve">be extended with several new </w:t>
            </w:r>
            <w:r w:rsidR="00937B10" w:rsidRPr="001F1506">
              <w:rPr>
                <w:i/>
                <w:iCs/>
              </w:rPr>
              <w:t>methods</w:t>
            </w:r>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937B10">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r w:rsidR="00937B10" w:rsidRPr="00A94F50">
              <w:rPr>
                <w:i/>
                <w:iCs/>
              </w:rPr>
              <w:t>Device</w:t>
            </w:r>
            <w:r w:rsidR="00937B10" w:rsidRPr="00B946B0">
              <w:t xml:space="preserve"> </w:t>
            </w:r>
            <w:proofErr w:type="spellStart"/>
            <w:r w:rsidR="00937B10" w:rsidRPr="00AB0350">
              <w:rPr>
                <w:i/>
                <w:iCs/>
              </w:rPr>
              <w:t>BackEnd</w:t>
            </w:r>
            <w:proofErr w:type="spellEnd"/>
            <w:r w:rsidR="00937B10" w:rsidRPr="00AB0350">
              <w:rPr>
                <w:i/>
                <w:iCs/>
              </w:rPr>
              <w:t xml:space="preserve"> to provide buffer kernel argument R/W usage attribute</w:t>
            </w:r>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r w:rsidR="00937B10" w:rsidRPr="00E433E7">
              <w:rPr>
                <w:i/>
                <w:iCs/>
              </w:rPr>
              <w:t xml:space="preserve">requirements </w:t>
            </w:r>
            <w:r w:rsidR="00937B10">
              <w:rPr>
                <w:i/>
                <w:iCs/>
              </w:rPr>
              <w:t xml:space="preserve">for Runtime and </w:t>
            </w:r>
            <w:r w:rsidR="00937B10">
              <w:t xml:space="preserve">Device </w:t>
            </w:r>
            <w:r w:rsidR="00937B10">
              <w:rPr>
                <w:i/>
                <w:iCs/>
              </w:rPr>
              <w:t>Backend</w:t>
            </w:r>
            <w:r w:rsidR="00937B10" w:rsidRPr="00E433E7">
              <w:rPr>
                <w:i/>
                <w:iCs/>
              </w:rPr>
              <w:t xml:space="preserve"> for </w:t>
            </w:r>
            <w:proofErr w:type="spellStart"/>
            <w:r w:rsidR="00937B10" w:rsidRPr="00E433E7">
              <w:rPr>
                <w:i/>
                <w:iCs/>
              </w:rPr>
              <w:t>printf</w:t>
            </w:r>
            <w:proofErr w:type="spellEnd"/>
            <w:r w:rsidR="00937B10" w:rsidRPr="00E433E7">
              <w:rPr>
                <w:i/>
                <w:iCs/>
              </w:rPr>
              <w:t>() support on MIC</w:t>
            </w:r>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937B10"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937B10">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r w:rsidR="00937B10" w:rsidRPr="00A94F50">
              <w:rPr>
                <w:i/>
                <w:iCs/>
              </w:rPr>
              <w:t>Device</w:t>
            </w:r>
            <w:r w:rsidR="00937B10" w:rsidRPr="00B946B0">
              <w:t xml:space="preserve"> </w:t>
            </w:r>
            <w:r w:rsidR="00937B10" w:rsidRPr="00AB0350">
              <w:rPr>
                <w:i/>
                <w:iCs/>
              </w:rPr>
              <w:t xml:space="preserve">Backend to provide </w:t>
            </w:r>
            <w:r w:rsidR="00937B10" w:rsidRPr="00C0058C">
              <w:rPr>
                <w:i/>
                <w:iCs/>
              </w:rPr>
              <w:t xml:space="preserve">ICLDevBackend </w:t>
            </w:r>
            <w:r w:rsidR="00937B10" w:rsidRPr="00AB0350">
              <w:rPr>
                <w:i/>
                <w:iCs/>
              </w:rPr>
              <w:t xml:space="preserve">Program executable memory size and </w:t>
            </w:r>
            <w:r w:rsidR="00937B10">
              <w:rPr>
                <w:i/>
                <w:iCs/>
              </w:rPr>
              <w:t xml:space="preserve">required </w:t>
            </w:r>
            <w:r w:rsidR="00937B10" w:rsidRPr="00AB0350">
              <w:rPr>
                <w:i/>
                <w:iCs/>
              </w:rPr>
              <w:t>Unique ID</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937B10">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r w:rsidR="00937B10" w:rsidRPr="00AB0350">
              <w:rPr>
                <w:i/>
                <w:iCs/>
              </w:rPr>
              <w:t xml:space="preserve">Runtime to provide </w:t>
            </w:r>
            <w:r w:rsidR="00937B10" w:rsidRPr="00C0058C">
              <w:rPr>
                <w:i/>
                <w:iCs/>
              </w:rPr>
              <w:t xml:space="preserve">ICLDevBackend </w:t>
            </w:r>
            <w:r w:rsidR="00937B10" w:rsidRPr="00AB0350">
              <w:rPr>
                <w:i/>
                <w:iCs/>
              </w:rPr>
              <w:t>Program unload notification to Device Agent</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937B10">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r w:rsidR="00937B10" w:rsidRPr="00835AFE">
              <w:rPr>
                <w:i/>
                <w:iCs/>
              </w:rPr>
              <w:t xml:space="preserve">MIC </w:t>
            </w:r>
            <w:r w:rsidR="00937B10">
              <w:t xml:space="preserve">Device </w:t>
            </w:r>
            <w:r w:rsidR="00937B10" w:rsidRPr="00835AFE">
              <w:rPr>
                <w:i/>
                <w:iCs/>
              </w:rPr>
              <w:t>Backend initialization protocol</w:t>
            </w:r>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r w:rsidR="00937B10" w:rsidRPr="00A94F50">
              <w:rPr>
                <w:i/>
                <w:iCs/>
              </w:rPr>
              <w:t>requirements from</w:t>
            </w:r>
            <w:r w:rsidR="00937B10">
              <w:t xml:space="preserve"> </w:t>
            </w:r>
            <w:r w:rsidR="00937B10" w:rsidRPr="00AF4C9C">
              <w:rPr>
                <w:i/>
                <w:iCs/>
              </w:rPr>
              <w:t xml:space="preserve">OpenCL </w:t>
            </w:r>
            <w:r w:rsidR="00937B10">
              <w:rPr>
                <w:i/>
                <w:iCs/>
              </w:rPr>
              <w:t>to support MIC Device Fission</w:t>
            </w:r>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proofErr w:type="spellStart"/>
            <w:proofErr w:type="gramStart"/>
            <w:r w:rsidR="00937B10" w:rsidRPr="00565173">
              <w:rPr>
                <w:i/>
                <w:iCs/>
              </w:rPr>
              <w:t>CreateMappedRegion</w:t>
            </w:r>
            <w:proofErr w:type="spellEnd"/>
            <w:r w:rsidR="00937B10" w:rsidRPr="00565173">
              <w:rPr>
                <w:i/>
                <w:iCs/>
              </w:rPr>
              <w:t>(</w:t>
            </w:r>
            <w:proofErr w:type="gramEnd"/>
            <w:r w:rsidR="00937B10" w:rsidRPr="00565173">
              <w:rPr>
                <w:i/>
                <w:iCs/>
              </w:rPr>
              <w:t>) should return device-specific data per mapping</w:t>
            </w:r>
            <w:r w:rsidR="00937B10">
              <w:rPr>
                <w:i/>
                <w:iCs/>
              </w:rPr>
              <w:t xml:space="preserve"> to the Runtime</w:t>
            </w:r>
            <w:r w:rsidR="00937B10" w:rsidRPr="00565173">
              <w:rPr>
                <w:i/>
                <w:iCs/>
              </w:rPr>
              <w:t>.</w:t>
            </w:r>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937B10" w:rsidRPr="003F6B57">
              <w:rPr>
                <w:i/>
                <w:iCs/>
              </w:rPr>
              <w:t xml:space="preserve">Runtime should ensure that </w:t>
            </w:r>
            <w:proofErr w:type="spellStart"/>
            <w:proofErr w:type="gramStart"/>
            <w:r w:rsidR="00937B10" w:rsidRPr="003F6B57">
              <w:rPr>
                <w:i/>
                <w:iCs/>
              </w:rPr>
              <w:t>ReleaseMappedRegion</w:t>
            </w:r>
            <w:proofErr w:type="spellEnd"/>
            <w:r w:rsidR="00937B10" w:rsidRPr="003F6B57">
              <w:rPr>
                <w:i/>
                <w:iCs/>
              </w:rPr>
              <w:t>(</w:t>
            </w:r>
            <w:proofErr w:type="gramEnd"/>
            <w:r w:rsidR="00937B10" w:rsidRPr="003F6B57">
              <w:rPr>
                <w:i/>
                <w:iCs/>
              </w:rPr>
              <w:t xml:space="preserve">) is called for the same </w:t>
            </w:r>
            <w:proofErr w:type="spellStart"/>
            <w:r w:rsidR="00937B10" w:rsidRPr="003F6B57">
              <w:rPr>
                <w:i/>
                <w:iCs/>
              </w:rPr>
              <w:t>IDevMemObject</w:t>
            </w:r>
            <w:proofErr w:type="spellEnd"/>
            <w:r w:rsidR="00937B10" w:rsidRPr="003F6B57">
              <w:rPr>
                <w:i/>
                <w:iCs/>
              </w:rPr>
              <w:t xml:space="preserve"> that was used for </w:t>
            </w:r>
            <w:proofErr w:type="spellStart"/>
            <w:r w:rsidR="00937B10" w:rsidRPr="003F6B57">
              <w:rPr>
                <w:i/>
                <w:iCs/>
              </w:rPr>
              <w:t>CreateMappedRegion</w:t>
            </w:r>
            <w:proofErr w:type="spellEnd"/>
            <w:r w:rsidR="00937B10" w:rsidRPr="003F6B57">
              <w:rPr>
                <w:i/>
                <w:iCs/>
              </w:rPr>
              <w:t>().</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r w:rsidR="00937B10" w:rsidRPr="00A94F50">
              <w:rPr>
                <w:i/>
                <w:iCs/>
              </w:rPr>
              <w:t xml:space="preserve">Runtime should modify Device Querying and Creation APIs of Device Agents to support multiple </w:t>
            </w:r>
            <w:r w:rsidR="00937B10">
              <w:rPr>
                <w:i/>
                <w:iCs/>
              </w:rPr>
              <w:t xml:space="preserve">top level </w:t>
            </w:r>
            <w:r w:rsidR="00937B10" w:rsidRPr="00A94F50">
              <w:rPr>
                <w:i/>
                <w:iCs/>
              </w:rPr>
              <w:t>device</w:t>
            </w:r>
            <w:r w:rsidR="00937B10">
              <w:rPr>
                <w:i/>
                <w:iCs/>
              </w:rPr>
              <w:t xml:space="preserve"> instances</w:t>
            </w:r>
            <w:r w:rsidR="00937B10" w:rsidRPr="00A94F50">
              <w:rPr>
                <w:i/>
                <w:iCs/>
              </w:rPr>
              <w:t xml:space="preserve"> of the same type</w:t>
            </w:r>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937B10">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r w:rsidR="00937B10">
              <w:rPr>
                <w:i/>
                <w:iCs/>
              </w:rPr>
              <w:t xml:space="preserve">It is a </w:t>
            </w:r>
            <w:r w:rsidR="00937B10" w:rsidRPr="00873B5C">
              <w:rPr>
                <w:i/>
                <w:iCs/>
              </w:rPr>
              <w:t xml:space="preserve">Runtime </w:t>
            </w:r>
            <w:r w:rsidR="00937B10">
              <w:rPr>
                <w:i/>
                <w:iCs/>
              </w:rPr>
              <w:t xml:space="preserve">responsibility </w:t>
            </w:r>
            <w:r w:rsidR="00937B10" w:rsidRPr="00873B5C">
              <w:rPr>
                <w:i/>
                <w:iCs/>
              </w:rPr>
              <w:t xml:space="preserve">to </w:t>
            </w:r>
            <w:r w:rsidR="00937B10">
              <w:rPr>
                <w:i/>
                <w:iCs/>
              </w:rPr>
              <w:t xml:space="preserve">ensure access </w:t>
            </w:r>
            <w:r w:rsidR="00937B10" w:rsidRPr="00873B5C">
              <w:rPr>
                <w:i/>
                <w:iCs/>
              </w:rPr>
              <w:t>synchroniz</w:t>
            </w:r>
            <w:r w:rsidR="00937B10">
              <w:rPr>
                <w:i/>
                <w:iCs/>
              </w:rPr>
              <w:t xml:space="preserve">ing and data validity </w:t>
            </w:r>
            <w:r w:rsidR="00937B10" w:rsidRPr="00873B5C">
              <w:rPr>
                <w:i/>
                <w:iCs/>
              </w:rPr>
              <w:t xml:space="preserve">when user performs any action that may modify </w:t>
            </w:r>
            <w:r w:rsidR="00937B10">
              <w:rPr>
                <w:i/>
                <w:iCs/>
              </w:rPr>
              <w:t xml:space="preserve">overlapping </w:t>
            </w:r>
            <w:r w:rsidR="00937B10" w:rsidRPr="00873B5C">
              <w:rPr>
                <w:i/>
                <w:iCs/>
              </w:rPr>
              <w:t xml:space="preserve">buffer </w:t>
            </w:r>
            <w:r w:rsidR="00937B10">
              <w:rPr>
                <w:i/>
                <w:iCs/>
              </w:rPr>
              <w:t>and</w:t>
            </w:r>
            <w:r w:rsidR="00937B10" w:rsidRPr="00873B5C">
              <w:rPr>
                <w:i/>
                <w:iCs/>
              </w:rPr>
              <w:t xml:space="preserve"> sub-buffers</w:t>
            </w:r>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r w:rsidR="00937B10" w:rsidRPr="005825D8">
              <w:rPr>
                <w:i/>
                <w:iCs/>
              </w:rPr>
              <w:t xml:space="preserve">COI </w:t>
            </w:r>
            <w:r w:rsidR="00937B10">
              <w:rPr>
                <w:i/>
                <w:iCs/>
              </w:rPr>
              <w:t>should support</w:t>
            </w:r>
            <w:r w:rsidR="00937B10" w:rsidRPr="005825D8">
              <w:rPr>
                <w:i/>
                <w:iCs/>
              </w:rPr>
              <w:t xml:space="preserve"> non-4K aligned buffers </w:t>
            </w:r>
            <w:r w:rsidR="00937B10">
              <w:rPr>
                <w:i/>
                <w:iCs/>
              </w:rPr>
              <w:t xml:space="preserve">on the source (host) side </w:t>
            </w:r>
            <w:r w:rsidR="00937B10" w:rsidRPr="005825D8">
              <w:rPr>
                <w:i/>
                <w:iCs/>
              </w:rPr>
              <w:t>also, possibly with some performance degradation</w:t>
            </w:r>
            <w:r w:rsidR="00937B10">
              <w:t>.</w:t>
            </w:r>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937B10" w:rsidRPr="000D07D5">
              <w:rPr>
                <w:i/>
                <w:iCs/>
              </w:rPr>
              <w:t>COI need to provide ability to measure buffer operations start time (</w:t>
            </w:r>
            <w:proofErr w:type="spellStart"/>
            <w:r w:rsidR="00937B10" w:rsidRPr="000D07D5">
              <w:rPr>
                <w:i/>
                <w:iCs/>
              </w:rPr>
              <w:t>Tstart</w:t>
            </w:r>
            <w:proofErr w:type="spellEnd"/>
            <w:r w:rsidR="00937B10" w:rsidRPr="000D07D5">
              <w:rPr>
                <w:i/>
                <w:iCs/>
              </w:rPr>
              <w: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937B10" w:rsidRPr="000D07D5">
              <w:rPr>
                <w:i/>
                <w:iCs/>
              </w:rPr>
              <w:t xml:space="preserve">Runtime should allow differentiation between CL_RUNNING command status change notification and </w:t>
            </w:r>
            <w:proofErr w:type="spellStart"/>
            <w:r w:rsidR="00937B10" w:rsidRPr="000D07D5">
              <w:rPr>
                <w:i/>
                <w:iCs/>
              </w:rPr>
              <w:t>Tstart</w:t>
            </w:r>
            <w:proofErr w:type="spellEnd"/>
            <w:r w:rsidR="00937B10" w:rsidRPr="000D07D5">
              <w:rPr>
                <w:i/>
                <w:iCs/>
              </w:rPr>
              <w:t xml:space="preserve">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REQUIREMENT18 \h </w:instrText>
            </w:r>
            <w:r>
              <w:rPr>
                <w:rFonts w:ascii="Calibri" w:hAnsi="Calibri"/>
                <w:sz w:val="18"/>
                <w:szCs w:val="18"/>
              </w:rPr>
            </w:r>
            <w:r>
              <w:rPr>
                <w:rFonts w:ascii="Calibri" w:hAnsi="Calibri"/>
                <w:sz w:val="18"/>
                <w:szCs w:val="18"/>
              </w:rPr>
              <w:fldChar w:fldCharType="separate"/>
            </w:r>
            <w:r w:rsidR="00937B10">
              <w:rPr>
                <w:i/>
                <w:iCs/>
              </w:rPr>
              <w:t>TBB should allow manual Arena creation and submitting tasks to arbitrary arenas by any application thread.</w:t>
            </w:r>
            <w:r>
              <w:rPr>
                <w:rFonts w:ascii="Calibri" w:hAnsi="Calibri"/>
                <w:sz w:val="18"/>
                <w:szCs w:val="18"/>
              </w:rPr>
              <w:fldChar w:fldCharType="end"/>
            </w:r>
          </w:p>
        </w:tc>
        <w:tc>
          <w:tcPr>
            <w:tcW w:w="350" w:type="pct"/>
            <w:vAlign w:val="center"/>
          </w:tcPr>
          <w:p w:rsidR="00F211B0" w:rsidRDefault="00C42297"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64</w:t>
            </w:r>
            <w:r>
              <w:rPr>
                <w:rFonts w:ascii="Calibri" w:hAnsi="Calibri"/>
                <w:sz w:val="18"/>
                <w:szCs w:val="18"/>
              </w:rPr>
              <w:fldChar w:fldCharType="end"/>
            </w:r>
          </w:p>
        </w:tc>
        <w:tc>
          <w:tcPr>
            <w:tcW w:w="533" w:type="pct"/>
            <w:vAlign w:val="center"/>
          </w:tcPr>
          <w:p w:rsidR="00F211B0" w:rsidRPr="003963E1" w:rsidRDefault="00C42297"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bl>
    <w:p w:rsidR="007F6C4C" w:rsidRDefault="007F6C4C" w:rsidP="001A3927">
      <w:pPr>
        <w:pStyle w:val="AppendixHeading1"/>
      </w:pPr>
      <w:bookmarkStart w:id="268" w:name="_Toc307732180"/>
      <w:bookmarkStart w:id="269" w:name="_Toc307732587"/>
      <w:bookmarkStart w:id="270" w:name="_Toc307733981"/>
      <w:bookmarkStart w:id="271" w:name="_Toc304285300"/>
      <w:bookmarkStart w:id="272" w:name="_Toc303853083"/>
      <w:bookmarkStart w:id="273" w:name="_Ref298165407"/>
      <w:bookmarkStart w:id="274" w:name="_Ref298165422"/>
      <w:bookmarkStart w:id="275" w:name="_Toc307733986"/>
      <w:bookmarkEnd w:id="268"/>
      <w:bookmarkEnd w:id="269"/>
      <w:bookmarkEnd w:id="270"/>
      <w:bookmarkEnd w:id="271"/>
      <w:bookmarkEnd w:id="272"/>
      <w:r>
        <w:lastRenderedPageBreak/>
        <w:t>Assumptions</w:t>
      </w:r>
      <w:bookmarkEnd w:id="273"/>
      <w:bookmarkEnd w:id="274"/>
      <w:bookmarkEnd w:id="275"/>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r w:rsidR="00937B10" w:rsidRPr="00AB0350">
              <w:rPr>
                <w:i/>
                <w:iCs/>
              </w:rPr>
              <w:t xml:space="preserve">This document assumes MIC device will be integrated with CPU Intel OpenCL Runtime, described in the </w:t>
            </w:r>
            <w:r w:rsidR="00937B10" w:rsidRPr="00C619D4">
              <w:rPr>
                <w:i/>
                <w:iCs/>
              </w:rPr>
              <w:t>[Intel Open CL Framework Architecture Specification]</w:t>
            </w:r>
            <w:r w:rsidR="00937B10" w:rsidRPr="00AB0350">
              <w:rPr>
                <w:i/>
                <w:iCs/>
              </w:rPr>
              <w:t xml:space="preserve"> document</w:t>
            </w:r>
            <w:r w:rsidR="00937B10" w:rsidRPr="00AB0350">
              <w:t>.</w:t>
            </w:r>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937B10">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r w:rsidR="00937B10" w:rsidRPr="00AB0350">
              <w:rPr>
                <w:i/>
                <w:iCs/>
              </w:rPr>
              <w:t>COI transfers the data back to the host only as a part of the next kernel start if given device is short on re</w:t>
            </w:r>
            <w:r w:rsidR="00937B10">
              <w:rPr>
                <w:i/>
                <w:iCs/>
              </w:rPr>
              <w:t>s</w:t>
            </w:r>
            <w:r w:rsidR="00937B10" w:rsidRPr="00AB0350">
              <w:rPr>
                <w:i/>
                <w:iCs/>
              </w:rPr>
              <w:t>ources or this data is required on another device.</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937B10">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937B10"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937B10">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937B10"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r w:rsidR="00937B10" w:rsidRPr="00AB0350">
              <w:rPr>
                <w:i/>
                <w:iCs/>
              </w:rPr>
              <w:t xml:space="preserve">It was decided that current MIC </w:t>
            </w:r>
            <w:r w:rsidR="00937B10" w:rsidRPr="00B946B0">
              <w:rPr>
                <w:i/>
                <w:iCs/>
              </w:rPr>
              <w:t xml:space="preserve">Device </w:t>
            </w:r>
            <w:r w:rsidR="00937B10" w:rsidRPr="00AB0350">
              <w:rPr>
                <w:i/>
                <w:iCs/>
              </w:rPr>
              <w:t xml:space="preserve">Backend will not support kernels optimization </w:t>
            </w:r>
            <w:r w:rsidR="00937B10">
              <w:rPr>
                <w:i/>
                <w:iCs/>
              </w:rPr>
              <w:t>after the program was copied to device</w:t>
            </w:r>
            <w:r w:rsidR="00937B10" w:rsidRPr="00AB0350">
              <w:rPr>
                <w:i/>
                <w:iCs/>
              </w:rPr>
              <w:t xml:space="preserve">. </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937B10"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937B10"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62</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proofErr w:type="spellStart"/>
            <w:r w:rsidRPr="009164CA">
              <w:rPr>
                <w:rFonts w:ascii="Calibri" w:hAnsi="Calibri"/>
                <w:sz w:val="18"/>
                <w:szCs w:val="18"/>
              </w:rPr>
              <w:t>COIBuffer</w:t>
            </w:r>
            <w:proofErr w:type="spellEnd"/>
            <w:r w:rsidRPr="009164CA">
              <w:rPr>
                <w:rFonts w:ascii="Calibri" w:hAnsi="Calibri"/>
                <w:sz w:val="18"/>
                <w:szCs w:val="18"/>
              </w:rPr>
              <w:t xml:space="preserve">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276" w:name="_Toc303853089"/>
      <w:bookmarkStart w:id="277" w:name="_Toc298165646"/>
      <w:bookmarkStart w:id="278" w:name="_Toc298167656"/>
      <w:bookmarkStart w:id="279" w:name="_Toc298165650"/>
      <w:bookmarkStart w:id="280" w:name="_Toc298167660"/>
      <w:bookmarkStart w:id="281" w:name="_Toc298165654"/>
      <w:bookmarkStart w:id="282" w:name="_Toc298167664"/>
      <w:bookmarkStart w:id="283" w:name="_Ref298165443"/>
      <w:bookmarkStart w:id="284" w:name="_Ref298165454"/>
      <w:bookmarkStart w:id="285" w:name="_Toc307733987"/>
      <w:bookmarkEnd w:id="276"/>
      <w:bookmarkEnd w:id="277"/>
      <w:bookmarkEnd w:id="278"/>
      <w:bookmarkEnd w:id="279"/>
      <w:bookmarkEnd w:id="280"/>
      <w:bookmarkEnd w:id="281"/>
      <w:bookmarkEnd w:id="282"/>
      <w:r>
        <w:lastRenderedPageBreak/>
        <w:t>Open Issues</w:t>
      </w:r>
      <w:bookmarkEnd w:id="283"/>
      <w:bookmarkEnd w:id="284"/>
      <w:bookmarkEnd w:id="285"/>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w:t>
            </w:r>
            <w:proofErr w:type="spellStart"/>
            <w:r w:rsidRPr="004149DC">
              <w:t>COI_ENGINE_INFO.NumTXS</w:t>
            </w:r>
            <w:proofErr w:type="spellEnd"/>
            <w:r w:rsidRPr="004149DC">
              <w:t>)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 xml:space="preserve">Is CL_DEVICE_GLOBAL_MEM_CACHELINE_SIZE equal to </w:t>
            </w:r>
            <w:proofErr w:type="spellStart"/>
            <w:r w:rsidRPr="00DA6D6B">
              <w:t>COI_ENGINE_INFO.CacheLineSize</w:t>
            </w:r>
            <w:proofErr w:type="spellEnd"/>
            <w:r w:rsidRPr="00DA6D6B">
              <w:t>?</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 xml:space="preserve">Is CL_DEVICE_GLOBAL_MEM_CACHE_SIZE equal to </w:t>
            </w:r>
            <w:proofErr w:type="spellStart"/>
            <w:r w:rsidRPr="001A0A38">
              <w:t>COI_ENGINE_INFO.CacheSize</w:t>
            </w:r>
            <w:proofErr w:type="spellEnd"/>
            <w:r w:rsidRPr="001A0A38">
              <w:t>?</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proofErr w:type="spellStart"/>
            <w:proofErr w:type="gramStart"/>
            <w:r w:rsidRPr="00E37115">
              <w:rPr>
                <w:sz w:val="18"/>
                <w:szCs w:val="18"/>
              </w:rPr>
              <w:t>CreateMemoryObject</w:t>
            </w:r>
            <w:proofErr w:type="spellEnd"/>
            <w:r w:rsidRPr="00E37115">
              <w:rPr>
                <w:sz w:val="18"/>
                <w:szCs w:val="18"/>
              </w:rPr>
              <w:t>(</w:t>
            </w:r>
            <w:proofErr w:type="gramEnd"/>
            <w:r w:rsidRPr="00E37115">
              <w:rPr>
                <w:sz w:val="18"/>
                <w:szCs w:val="18"/>
              </w:rPr>
              <w: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proofErr w:type="spellStart"/>
            <w:proofErr w:type="gramStart"/>
            <w:r w:rsidRPr="00010AEC">
              <w:t>CreateMappedRegion</w:t>
            </w:r>
            <w:proofErr w:type="spellEnd"/>
            <w:r w:rsidRPr="00010AEC">
              <w:t>(</w:t>
            </w:r>
            <w:proofErr w:type="gramEnd"/>
            <w:r w:rsidRPr="00010AEC">
              <w:t>)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proofErr w:type="gramStart"/>
            <w:r w:rsidRPr="00467E81">
              <w:t>buffer</w:t>
            </w:r>
            <w:proofErr w:type="gramEnd"/>
            <w:r w:rsidRPr="00467E81">
              <w:t xml:space="preserve"> should know whether it contains raw data on not. Partial info source is </w:t>
            </w:r>
            <w:proofErr w:type="spellStart"/>
            <w:r w:rsidRPr="00467E81">
              <w:t>cl_dev_host_ptr_flags</w:t>
            </w:r>
            <w:proofErr w:type="spellEnd"/>
            <w:r w:rsidRPr="00467E81">
              <w:t>.</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 xml:space="preserve">To support sharing and transferring memory objects between different devices, MIC Device Agent and OpenCL Runtime </w:t>
            </w:r>
            <w:proofErr w:type="spellStart"/>
            <w:r w:rsidRPr="00B433FE">
              <w:t>IOCLDevice</w:t>
            </w:r>
            <w:proofErr w:type="spellEnd"/>
            <w:r w:rsidRPr="00B433FE">
              <w:t xml:space="preserv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 xml:space="preserve">requirements from other components for </w:t>
            </w:r>
            <w:proofErr w:type="spellStart"/>
            <w:r w:rsidRPr="002820AF">
              <w:t>printf</w:t>
            </w:r>
            <w:proofErr w:type="spellEnd"/>
            <w:r w:rsidRPr="002820AF">
              <w:t>()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r w:rsidR="00937B10" w:rsidRPr="009E7F44">
              <w:rPr>
                <w:i/>
                <w:iCs/>
              </w:rPr>
              <w:t xml:space="preserve">How </w:t>
            </w:r>
            <w:r w:rsidR="00937B10">
              <w:rPr>
                <w:i/>
                <w:iCs/>
              </w:rPr>
              <w:t xml:space="preserve">does </w:t>
            </w:r>
            <w:r w:rsidR="00937B10" w:rsidRPr="009E7F44">
              <w:rPr>
                <w:i/>
                <w:iCs/>
              </w:rPr>
              <w:t>COI maintain the case when one of its sink processes crashes while some of COI Buffers were owned by that process?</w:t>
            </w:r>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r w:rsidR="00937B10" w:rsidRPr="00AB0350">
              <w:rPr>
                <w:rFonts w:cstheme="minorHAnsi"/>
                <w:i/>
                <w:iCs/>
              </w:rPr>
              <w:t>µ</w:t>
            </w:r>
            <w:r w:rsidR="00937B10" w:rsidRPr="00AB0350">
              <w:rPr>
                <w:i/>
                <w:iCs/>
              </w:rPr>
              <w:t xml:space="preserve">OS can move threads between different device cores. </w:t>
            </w:r>
            <w:r w:rsidR="00937B10" w:rsidRPr="00AB0350">
              <w:rPr>
                <w:rFonts w:cstheme="minorHAnsi"/>
                <w:i/>
                <w:iCs/>
              </w:rPr>
              <w:t>µ</w:t>
            </w:r>
            <w:r w:rsidR="00937B10" w:rsidRPr="00AB0350">
              <w:rPr>
                <w:i/>
                <w:iCs/>
              </w:rPr>
              <w:t>OS also tries to minimize power dissipation by switching off cores and lowering their frequencies as much as possible. This may result in highly inaccurate measurements.</w:t>
            </w:r>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 xml:space="preserve">In current Intel OpenCL implementation TBB is </w:t>
            </w:r>
            <w:proofErr w:type="spellStart"/>
            <w:r w:rsidRPr="00C27B85">
              <w:rPr>
                <w:rFonts w:ascii="Calibri" w:hAnsi="Calibri"/>
                <w:sz w:val="18"/>
                <w:szCs w:val="18"/>
              </w:rPr>
              <w:t>init</w:t>
            </w:r>
            <w:proofErr w:type="spellEnd"/>
            <w:r w:rsidRPr="00C27B85">
              <w:rPr>
                <w:rFonts w:ascii="Calibri" w:hAnsi="Calibri"/>
                <w:sz w:val="18"/>
                <w:szCs w:val="18"/>
              </w:rPr>
              <w: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 xml:space="preserve">Runtime should ensure that </w:t>
            </w:r>
            <w:proofErr w:type="spellStart"/>
            <w:r w:rsidRPr="00D2683A">
              <w:rPr>
                <w:rFonts w:ascii="Calibri" w:hAnsi="Calibri"/>
                <w:sz w:val="18"/>
                <w:szCs w:val="18"/>
              </w:rPr>
              <w:t>ReleaseMappedRegion</w:t>
            </w:r>
            <w:proofErr w:type="spellEnd"/>
            <w:r w:rsidRPr="00D2683A">
              <w:rPr>
                <w:rFonts w:ascii="Calibri" w:hAnsi="Calibri"/>
                <w:sz w:val="18"/>
                <w:szCs w:val="18"/>
              </w:rPr>
              <w:t xml:space="preserve">() is called for the same </w:t>
            </w:r>
            <w:proofErr w:type="spellStart"/>
            <w:r w:rsidRPr="00D2683A">
              <w:rPr>
                <w:rFonts w:ascii="Calibri" w:hAnsi="Calibri"/>
                <w:sz w:val="18"/>
                <w:szCs w:val="18"/>
              </w:rPr>
              <w:t>IDevMemObject</w:t>
            </w:r>
            <w:proofErr w:type="spellEnd"/>
            <w:r w:rsidRPr="00D2683A">
              <w:rPr>
                <w:rFonts w:ascii="Calibri" w:hAnsi="Calibri"/>
                <w:sz w:val="18"/>
                <w:szCs w:val="18"/>
              </w:rPr>
              <w:t xml:space="preserve"> that was used for </w:t>
            </w:r>
            <w:proofErr w:type="spellStart"/>
            <w:r w:rsidRPr="00D2683A">
              <w:rPr>
                <w:rFonts w:ascii="Calibri" w:hAnsi="Calibri"/>
                <w:sz w:val="18"/>
                <w:szCs w:val="18"/>
              </w:rPr>
              <w:t>CreateMappedRegion</w:t>
            </w:r>
            <w:proofErr w:type="spellEnd"/>
            <w:r w:rsidRPr="00D2683A">
              <w:rPr>
                <w:rFonts w:ascii="Calibri" w:hAnsi="Calibri"/>
                <w:sz w:val="18"/>
                <w:szCs w:val="18"/>
              </w:rPr>
              <w:t>().</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r w:rsidR="00937B10" w:rsidRPr="00873B5C">
              <w:rPr>
                <w:i/>
                <w:iCs/>
              </w:rPr>
              <w:t>COI should support Normal buffer with relaxed ownership rules, tuned for OpenCL.</w:t>
            </w:r>
            <w:r w:rsidR="00937B10">
              <w:t xml:space="preserve"> </w:t>
            </w:r>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937B10">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proofErr w:type="spellStart"/>
            <w:r w:rsidRPr="00A1134A">
              <w:rPr>
                <w:rFonts w:ascii="Calibri" w:hAnsi="Calibri"/>
                <w:sz w:val="18"/>
                <w:szCs w:val="18"/>
              </w:rPr>
              <w:t>COIProcessCreate</w:t>
            </w:r>
            <w:proofErr w:type="spellEnd"/>
            <w:r w:rsidRPr="00A1134A">
              <w:rPr>
                <w:rFonts w:ascii="Calibri" w:hAnsi="Calibri"/>
                <w:sz w:val="18"/>
                <w:szCs w:val="18"/>
              </w:rPr>
              <w:t>()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 xml:space="preserve">Does </w:t>
            </w:r>
            <w:proofErr w:type="spellStart"/>
            <w:r w:rsidRPr="003D1C04">
              <w:rPr>
                <w:rFonts w:ascii="Calibri" w:hAnsi="Calibri"/>
                <w:sz w:val="18"/>
                <w:szCs w:val="18"/>
              </w:rPr>
              <w:t>COIBufferSetState</w:t>
            </w:r>
            <w:proofErr w:type="spellEnd"/>
            <w:r w:rsidRPr="003D1C04">
              <w:rPr>
                <w:rFonts w:ascii="Calibri" w:hAnsi="Calibri"/>
                <w:sz w:val="18"/>
                <w:szCs w:val="18"/>
              </w:rPr>
              <w:t>()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r w:rsidRPr="0057792B">
              <w:rPr>
                <w:rFonts w:ascii="Calibri" w:hAnsi="Calibri"/>
                <w:sz w:val="18"/>
                <w:szCs w:val="18"/>
              </w:rPr>
              <w:t>CL_DEVICE_GLOBAL_MEM_CACHELINE_SIZE value?</w:t>
            </w:r>
          </w:p>
        </w:tc>
        <w:tc>
          <w:tcPr>
            <w:tcW w:w="357" w:type="pct"/>
            <w:vAlign w:val="center"/>
          </w:tcPr>
          <w:p w:rsidR="00C31C85" w:rsidRDefault="0057792B" w:rsidP="0043550E">
            <w:pPr>
              <w:jc w:val="center"/>
              <w:rPr>
                <w:rFonts w:ascii="Calibri" w:hAnsi="Calibri"/>
                <w:sz w:val="18"/>
                <w:szCs w:val="18"/>
              </w:rPr>
            </w:pPr>
            <w:r>
              <w:rPr>
                <w:rFonts w:ascii="Calibri" w:hAnsi="Calibri"/>
                <w:sz w:val="18"/>
                <w:szCs w:val="18"/>
              </w:rPr>
              <w:t>19</w:t>
            </w:r>
          </w:p>
        </w:tc>
        <w:tc>
          <w:tcPr>
            <w:tcW w:w="619" w:type="pct"/>
            <w:vAlign w:val="center"/>
          </w:tcPr>
          <w:p w:rsidR="00C31C85" w:rsidRPr="003963E1" w:rsidRDefault="0057792B" w:rsidP="0043550E">
            <w:pPr>
              <w:jc w:val="center"/>
              <w:rPr>
                <w:rFonts w:ascii="Calibri" w:hAnsi="Calibri"/>
                <w:sz w:val="18"/>
                <w:szCs w:val="18"/>
              </w:rPr>
            </w:pPr>
            <w:r>
              <w:rPr>
                <w:rFonts w:ascii="Calibri" w:hAnsi="Calibri"/>
                <w:sz w:val="18"/>
                <w:szCs w:val="18"/>
              </w:rPr>
              <w:t>Resolved</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r w:rsidRPr="0057792B">
              <w:rPr>
                <w:rFonts w:ascii="Calibri" w:hAnsi="Calibri"/>
                <w:sz w:val="18"/>
                <w:szCs w:val="18"/>
              </w:rPr>
              <w:t>CL_DEVICE_GLOBAL_MEM_CACHE_SIZE value? L2?</w:t>
            </w:r>
          </w:p>
        </w:tc>
        <w:tc>
          <w:tcPr>
            <w:tcW w:w="357" w:type="pct"/>
            <w:vAlign w:val="center"/>
          </w:tcPr>
          <w:p w:rsidR="00C31C85" w:rsidRDefault="006A2D19" w:rsidP="0043550E">
            <w:pPr>
              <w:jc w:val="center"/>
              <w:rPr>
                <w:rFonts w:ascii="Calibri" w:hAnsi="Calibri"/>
                <w:sz w:val="18"/>
                <w:szCs w:val="18"/>
              </w:rPr>
            </w:pPr>
            <w:r>
              <w:rPr>
                <w:rFonts w:ascii="Calibri" w:hAnsi="Calibri"/>
                <w:sz w:val="18"/>
                <w:szCs w:val="18"/>
              </w:rPr>
              <w:t>19</w:t>
            </w:r>
          </w:p>
        </w:tc>
        <w:tc>
          <w:tcPr>
            <w:tcW w:w="619" w:type="pct"/>
            <w:vAlign w:val="center"/>
          </w:tcPr>
          <w:p w:rsidR="00C31C85" w:rsidRPr="003963E1" w:rsidRDefault="0057792B"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r w:rsidRPr="00A00240">
              <w:rPr>
                <w:rFonts w:ascii="Calibri" w:hAnsi="Calibri"/>
                <w:sz w:val="18"/>
                <w:szCs w:val="18"/>
              </w:rPr>
              <w:t>Check KN* device extensions list:</w:t>
            </w:r>
          </w:p>
        </w:tc>
        <w:tc>
          <w:tcPr>
            <w:tcW w:w="357" w:type="pct"/>
            <w:vAlign w:val="center"/>
          </w:tcPr>
          <w:p w:rsidR="00C31C85" w:rsidRDefault="00A00240" w:rsidP="0043550E">
            <w:pPr>
              <w:jc w:val="center"/>
              <w:rPr>
                <w:rFonts w:ascii="Calibri" w:hAnsi="Calibri"/>
                <w:sz w:val="18"/>
                <w:szCs w:val="18"/>
              </w:rPr>
            </w:pPr>
            <w:r>
              <w:rPr>
                <w:rFonts w:ascii="Calibri" w:hAnsi="Calibri"/>
                <w:sz w:val="18"/>
                <w:szCs w:val="18"/>
              </w:rPr>
              <w:t>21</w:t>
            </w:r>
          </w:p>
        </w:tc>
        <w:tc>
          <w:tcPr>
            <w:tcW w:w="619" w:type="pct"/>
            <w:vAlign w:val="center"/>
          </w:tcPr>
          <w:p w:rsidR="00C31C85" w:rsidRPr="003963E1" w:rsidRDefault="00A00240" w:rsidP="0043550E">
            <w:pPr>
              <w:jc w:val="center"/>
              <w:rPr>
                <w:rFonts w:ascii="Calibri" w:hAnsi="Calibri"/>
                <w:sz w:val="18"/>
                <w:szCs w:val="18"/>
              </w:rPr>
            </w:pPr>
            <w:r>
              <w:rPr>
                <w:rFonts w:ascii="Calibri" w:hAnsi="Calibri"/>
                <w:sz w:val="18"/>
                <w:szCs w:val="18"/>
              </w:rPr>
              <w:t>Resolved</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85"/>
      <w:headerReference w:type="default" r:id="rId86"/>
      <w:footerReference w:type="default" r:id="rId87"/>
      <w:headerReference w:type="first" r:id="rId88"/>
      <w:footerReference w:type="first" r:id="rId89"/>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30B" w:rsidRDefault="0046430B">
      <w:r>
        <w:separator/>
      </w:r>
    </w:p>
  </w:endnote>
  <w:endnote w:type="continuationSeparator" w:id="0">
    <w:p w:rsidR="0046430B" w:rsidRDefault="00464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9E" w:rsidRDefault="0046430B"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11-20T00:00:00Z">
          <w:dateFormat w:val="dd/MM/yyyy"/>
          <w:lid w:val="he-IL"/>
          <w:storeMappedDataAs w:val="dateTime"/>
          <w:calendar w:val="gregorian"/>
        </w:date>
      </w:sdtPr>
      <w:sdtEndPr/>
      <w:sdtContent>
        <w:r w:rsidR="00E81122">
          <w:rPr>
            <w:rFonts w:hint="cs"/>
            <w:rtl/>
          </w:rPr>
          <w:t>‏20/11/2011</w:t>
        </w:r>
      </w:sdtContent>
    </w:sdt>
    <w:r w:rsidR="0059119E">
      <w:rPr>
        <w:rStyle w:val="PageNumber"/>
      </w:rPr>
      <w:tab/>
    </w:r>
    <w:r w:rsidR="0059119E">
      <w:rPr>
        <w:rStyle w:val="PageNumber"/>
      </w:rPr>
      <w:tab/>
    </w:r>
    <w:r w:rsidR="0059119E">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59119E" w:rsidRPr="00C47E58">
          <w:rPr>
            <w:rStyle w:val="PageNumber"/>
            <w:rFonts w:asciiTheme="minorHAnsi" w:hAnsiTheme="minorHAnsi"/>
          </w:rPr>
          <w:t>Intel Confidential</w:t>
        </w:r>
      </w:sdtContent>
    </w:sdt>
    <w:r w:rsidR="0059119E">
      <w:rPr>
        <w:rStyle w:val="PageNumber"/>
      </w:rPr>
      <w:tab/>
    </w:r>
    <w:r w:rsidR="0059119E">
      <w:rPr>
        <w:snapToGrid w:val="0"/>
      </w:rPr>
      <w:t xml:space="preserve">Page </w:t>
    </w:r>
    <w:r w:rsidR="0059119E">
      <w:rPr>
        <w:snapToGrid w:val="0"/>
      </w:rPr>
      <w:fldChar w:fldCharType="begin"/>
    </w:r>
    <w:r w:rsidR="0059119E">
      <w:rPr>
        <w:snapToGrid w:val="0"/>
      </w:rPr>
      <w:instrText xml:space="preserve"> PAGE </w:instrText>
    </w:r>
    <w:r w:rsidR="0059119E">
      <w:rPr>
        <w:snapToGrid w:val="0"/>
      </w:rPr>
      <w:fldChar w:fldCharType="separate"/>
    </w:r>
    <w:r w:rsidR="00DB7895">
      <w:rPr>
        <w:noProof/>
        <w:snapToGrid w:val="0"/>
      </w:rPr>
      <w:t>3</w:t>
    </w:r>
    <w:r w:rsidR="0059119E">
      <w:rPr>
        <w:snapToGrid w:val="0"/>
      </w:rPr>
      <w:fldChar w:fldCharType="end"/>
    </w:r>
    <w:r w:rsidR="0059119E">
      <w:rPr>
        <w:snapToGrid w:val="0"/>
      </w:rPr>
      <w:t xml:space="preserve"> of </w:t>
    </w:r>
    <w:r w:rsidR="0059119E">
      <w:rPr>
        <w:snapToGrid w:val="0"/>
      </w:rPr>
      <w:fldChar w:fldCharType="begin"/>
    </w:r>
    <w:r w:rsidR="0059119E">
      <w:rPr>
        <w:snapToGrid w:val="0"/>
      </w:rPr>
      <w:instrText xml:space="preserve"> NUMPAGES </w:instrText>
    </w:r>
    <w:r w:rsidR="0059119E">
      <w:rPr>
        <w:snapToGrid w:val="0"/>
      </w:rPr>
      <w:fldChar w:fldCharType="separate"/>
    </w:r>
    <w:r w:rsidR="00DB7895">
      <w:rPr>
        <w:noProof/>
        <w:snapToGrid w:val="0"/>
      </w:rPr>
      <w:t>71</w:t>
    </w:r>
    <w:r w:rsidR="0059119E">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9E" w:rsidRDefault="0046430B"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59119E">
          <w:t>Intel Confidential</w:t>
        </w:r>
      </w:sdtContent>
    </w:sdt>
    <w:r w:rsidR="0059119E" w:rsidRPr="009B687E">
      <w:t xml:space="preserve">.  Copyright © </w:t>
    </w:r>
    <w:r w:rsidR="0059119E" w:rsidRPr="009B687E">
      <w:fldChar w:fldCharType="begin"/>
    </w:r>
    <w:r w:rsidR="0059119E" w:rsidRPr="009B687E">
      <w:instrText xml:space="preserve"> SAVEDATE  \@ "yyyy"  \* MERGEFORMAT </w:instrText>
    </w:r>
    <w:r w:rsidR="0059119E" w:rsidRPr="009B687E">
      <w:fldChar w:fldCharType="separate"/>
    </w:r>
    <w:r w:rsidR="00E81122">
      <w:rPr>
        <w:noProof/>
      </w:rPr>
      <w:t>2011</w:t>
    </w:r>
    <w:r w:rsidR="0059119E" w:rsidRPr="009B687E">
      <w:fldChar w:fldCharType="end"/>
    </w:r>
    <w:r w:rsidR="0059119E"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30B" w:rsidRDefault="0046430B">
      <w:r>
        <w:separator/>
      </w:r>
    </w:p>
  </w:footnote>
  <w:footnote w:type="continuationSeparator" w:id="0">
    <w:p w:rsidR="0046430B" w:rsidRDefault="004643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9E" w:rsidRDefault="004643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9E" w:rsidRPr="009B687E" w:rsidRDefault="0046430B"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59119E">
          <w:rPr>
            <w:i w:val="0"/>
            <w:iCs w:val="0"/>
          </w:rPr>
          <w:t>MIC OpenCL Device Agent High Level Design</w:t>
        </w:r>
      </w:sdtContent>
    </w:sdt>
    <w:r w:rsidR="0059119E" w:rsidRPr="009B687E">
      <w:rPr>
        <w:i w:val="0"/>
        <w:iCs w:val="0"/>
      </w:rPr>
      <w:tab/>
    </w:r>
    <w:r w:rsidR="0059119E"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E81122">
          <w:rPr>
            <w:i w:val="0"/>
            <w:iCs w:val="0"/>
          </w:rPr>
          <w:t>Draft 0.8</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9E" w:rsidRDefault="0046430B">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1318B1"/>
    <w:multiLevelType w:val="hybridMultilevel"/>
    <w:tmpl w:val="E24287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1">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6">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2">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1"/>
  </w:num>
  <w:num w:numId="2">
    <w:abstractNumId w:val="16"/>
  </w:num>
  <w:num w:numId="3">
    <w:abstractNumId w:val="39"/>
  </w:num>
  <w:num w:numId="4">
    <w:abstractNumId w:val="55"/>
  </w:num>
  <w:num w:numId="5">
    <w:abstractNumId w:val="23"/>
  </w:num>
  <w:num w:numId="6">
    <w:abstractNumId w:val="13"/>
  </w:num>
  <w:num w:numId="7">
    <w:abstractNumId w:val="36"/>
  </w:num>
  <w:num w:numId="8">
    <w:abstractNumId w:val="20"/>
  </w:num>
  <w:num w:numId="9">
    <w:abstractNumId w:val="59"/>
  </w:num>
  <w:num w:numId="10">
    <w:abstractNumId w:val="51"/>
  </w:num>
  <w:num w:numId="11">
    <w:abstractNumId w:val="48"/>
  </w:num>
  <w:num w:numId="12">
    <w:abstractNumId w:val="14"/>
  </w:num>
  <w:num w:numId="13">
    <w:abstractNumId w:val="58"/>
  </w:num>
  <w:num w:numId="14">
    <w:abstractNumId w:val="9"/>
  </w:num>
  <w:num w:numId="15">
    <w:abstractNumId w:val="41"/>
  </w:num>
  <w:num w:numId="16">
    <w:abstractNumId w:val="54"/>
  </w:num>
  <w:num w:numId="17">
    <w:abstractNumId w:val="8"/>
  </w:num>
  <w:num w:numId="18">
    <w:abstractNumId w:val="64"/>
  </w:num>
  <w:num w:numId="19">
    <w:abstractNumId w:val="66"/>
  </w:num>
  <w:num w:numId="20">
    <w:abstractNumId w:val="42"/>
  </w:num>
  <w:num w:numId="21">
    <w:abstractNumId w:val="47"/>
  </w:num>
  <w:num w:numId="22">
    <w:abstractNumId w:val="12"/>
  </w:num>
  <w:num w:numId="23">
    <w:abstractNumId w:val="27"/>
  </w:num>
  <w:num w:numId="24">
    <w:abstractNumId w:val="53"/>
  </w:num>
  <w:num w:numId="25">
    <w:abstractNumId w:val="67"/>
  </w:num>
  <w:num w:numId="26">
    <w:abstractNumId w:val="34"/>
  </w:num>
  <w:num w:numId="27">
    <w:abstractNumId w:val="50"/>
  </w:num>
  <w:num w:numId="28">
    <w:abstractNumId w:val="35"/>
  </w:num>
  <w:num w:numId="29">
    <w:abstractNumId w:val="24"/>
  </w:num>
  <w:num w:numId="30">
    <w:abstractNumId w:val="7"/>
  </w:num>
  <w:num w:numId="31">
    <w:abstractNumId w:val="31"/>
  </w:num>
  <w:num w:numId="32">
    <w:abstractNumId w:val="15"/>
  </w:num>
  <w:num w:numId="33">
    <w:abstractNumId w:val="1"/>
  </w:num>
  <w:num w:numId="34">
    <w:abstractNumId w:val="56"/>
  </w:num>
  <w:num w:numId="35">
    <w:abstractNumId w:val="44"/>
  </w:num>
  <w:num w:numId="36">
    <w:abstractNumId w:val="49"/>
  </w:num>
  <w:num w:numId="37">
    <w:abstractNumId w:val="30"/>
  </w:num>
  <w:num w:numId="38">
    <w:abstractNumId w:val="57"/>
  </w:num>
  <w:num w:numId="39">
    <w:abstractNumId w:val="19"/>
  </w:num>
  <w:num w:numId="40">
    <w:abstractNumId w:val="46"/>
  </w:num>
  <w:num w:numId="41">
    <w:abstractNumId w:val="5"/>
  </w:num>
  <w:num w:numId="42">
    <w:abstractNumId w:val="32"/>
  </w:num>
  <w:num w:numId="43">
    <w:abstractNumId w:val="18"/>
  </w:num>
  <w:num w:numId="44">
    <w:abstractNumId w:val="33"/>
  </w:num>
  <w:num w:numId="45">
    <w:abstractNumId w:val="62"/>
  </w:num>
  <w:num w:numId="46">
    <w:abstractNumId w:val="22"/>
  </w:num>
  <w:num w:numId="47">
    <w:abstractNumId w:val="59"/>
  </w:num>
  <w:num w:numId="48">
    <w:abstractNumId w:val="59"/>
  </w:num>
  <w:num w:numId="49">
    <w:abstractNumId w:val="59"/>
  </w:num>
  <w:num w:numId="50">
    <w:abstractNumId w:val="6"/>
  </w:num>
  <w:num w:numId="51">
    <w:abstractNumId w:val="59"/>
  </w:num>
  <w:num w:numId="52">
    <w:abstractNumId w:val="59"/>
  </w:num>
  <w:num w:numId="53">
    <w:abstractNumId w:val="59"/>
  </w:num>
  <w:num w:numId="54">
    <w:abstractNumId w:val="59"/>
  </w:num>
  <w:num w:numId="55">
    <w:abstractNumId w:val="59"/>
  </w:num>
  <w:num w:numId="56">
    <w:abstractNumId w:val="59"/>
  </w:num>
  <w:num w:numId="57">
    <w:abstractNumId w:val="59"/>
  </w:num>
  <w:num w:numId="58">
    <w:abstractNumId w:val="28"/>
  </w:num>
  <w:num w:numId="59">
    <w:abstractNumId w:val="65"/>
  </w:num>
  <w:num w:numId="60">
    <w:abstractNumId w:val="10"/>
  </w:num>
  <w:num w:numId="61">
    <w:abstractNumId w:val="52"/>
  </w:num>
  <w:num w:numId="62">
    <w:abstractNumId w:val="38"/>
  </w:num>
  <w:num w:numId="63">
    <w:abstractNumId w:val="63"/>
  </w:num>
  <w:num w:numId="64">
    <w:abstractNumId w:val="25"/>
  </w:num>
  <w:num w:numId="65">
    <w:abstractNumId w:val="60"/>
  </w:num>
  <w:num w:numId="66">
    <w:abstractNumId w:val="17"/>
  </w:num>
  <w:num w:numId="67">
    <w:abstractNumId w:val="37"/>
  </w:num>
  <w:num w:numId="68">
    <w:abstractNumId w:val="11"/>
  </w:num>
  <w:num w:numId="69">
    <w:abstractNumId w:val="2"/>
  </w:num>
  <w:num w:numId="70">
    <w:abstractNumId w:val="43"/>
  </w:num>
  <w:num w:numId="71">
    <w:abstractNumId w:val="21"/>
  </w:num>
  <w:num w:numId="72">
    <w:abstractNumId w:val="61"/>
  </w:num>
  <w:num w:numId="73">
    <w:abstractNumId w:val="68"/>
  </w:num>
  <w:num w:numId="74">
    <w:abstractNumId w:val="45"/>
  </w:num>
  <w:num w:numId="75">
    <w:abstractNumId w:val="29"/>
  </w:num>
  <w:num w:numId="76">
    <w:abstractNumId w:val="4"/>
  </w:num>
  <w:num w:numId="77">
    <w:abstractNumId w:val="40"/>
  </w:num>
  <w:num w:numId="78">
    <w:abstractNumId w:val="0"/>
  </w:num>
  <w:num w:numId="79">
    <w:abstractNumId w:val="26"/>
  </w:num>
  <w:num w:numId="80">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3BE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5E65"/>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5B7E"/>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4D3"/>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87B62"/>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5862"/>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D79D0"/>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046"/>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E7A"/>
    <w:rsid w:val="00453F99"/>
    <w:rsid w:val="00455782"/>
    <w:rsid w:val="004558AD"/>
    <w:rsid w:val="00455C62"/>
    <w:rsid w:val="00457013"/>
    <w:rsid w:val="00460BFF"/>
    <w:rsid w:val="0046159A"/>
    <w:rsid w:val="00461A7C"/>
    <w:rsid w:val="00462E21"/>
    <w:rsid w:val="0046430B"/>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C3C"/>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672F"/>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19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47E60"/>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B9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2D19"/>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5EDD"/>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53C"/>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5C5"/>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BBA"/>
    <w:rsid w:val="00857FCB"/>
    <w:rsid w:val="0086031A"/>
    <w:rsid w:val="00860ED4"/>
    <w:rsid w:val="00861EB6"/>
    <w:rsid w:val="00864E86"/>
    <w:rsid w:val="00865D2A"/>
    <w:rsid w:val="00866613"/>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0AF4"/>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B10"/>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489B"/>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12B"/>
    <w:rsid w:val="00AD246E"/>
    <w:rsid w:val="00AD2D84"/>
    <w:rsid w:val="00AD30E3"/>
    <w:rsid w:val="00AD3C3B"/>
    <w:rsid w:val="00AD3FE5"/>
    <w:rsid w:val="00AD488C"/>
    <w:rsid w:val="00AD489F"/>
    <w:rsid w:val="00AD4F11"/>
    <w:rsid w:val="00AD5ACE"/>
    <w:rsid w:val="00AD5C88"/>
    <w:rsid w:val="00AD5DF9"/>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26AE"/>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0F3"/>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2565"/>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000D"/>
    <w:rsid w:val="00D50441"/>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B789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122"/>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1D3"/>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1.sl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oleObject" Target="embeddings/oleObject7.bin"/><Relationship Id="rId21" Type="http://schemas.openxmlformats.org/officeDocument/2006/relationships/oleObject" Target="embeddings/oleObject1.bin"/><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1.bin"/><Relationship Id="rId50" Type="http://schemas.openxmlformats.org/officeDocument/2006/relationships/image" Target="media/image21.emf"/><Relationship Id="rId55" Type="http://schemas.openxmlformats.org/officeDocument/2006/relationships/package" Target="embeddings/Microsoft_PowerPoint_Slide9.sldx"/><Relationship Id="rId63" Type="http://schemas.openxmlformats.org/officeDocument/2006/relationships/oleObject" Target="embeddings/oleObject16.bin"/><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hyperlink" Target="http://software.intel.com/en-us/articles/opencl-sdk/" TargetMode="External"/><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package" Target="embeddings/Microsoft_PowerPoint_Slide12.sldx"/><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4.bin"/><Relationship Id="rId11" Type="http://schemas.openxmlformats.org/officeDocument/2006/relationships/hyperlink" Target="http://www.intel.com/performance/resources/limits.htm" TargetMode="Externa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oleObject10.bin"/><Relationship Id="rId53" Type="http://schemas.openxmlformats.org/officeDocument/2006/relationships/package" Target="embeddings/Microsoft_PowerPoint_Slide8.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PowerPoint_Slide16.sldx"/><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oleObject" Target="embeddings/oleObject15.bin"/><Relationship Id="rId82" Type="http://schemas.openxmlformats.org/officeDocument/2006/relationships/hyperlink" Target="http://moss.amr.ith.intel.com/sites/SSG-DPD-PLL/manycore/TPT%20SW%20Arch%20Core/default.aspx" TargetMode="External"/><Relationship Id="rId90" Type="http://schemas.openxmlformats.org/officeDocument/2006/relationships/fontTable" Target="fontTable.xml"/><Relationship Id="rId19" Type="http://schemas.openxmlformats.org/officeDocument/2006/relationships/package" Target="embeddings/Microsoft_PowerPoint_Slide4.sl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package" Target="embeddings/Microsoft_PowerPoint_Presentation7.pptx"/><Relationship Id="rId43" Type="http://schemas.openxmlformats.org/officeDocument/2006/relationships/oleObject" Target="embeddings/oleObject9.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18.bin"/><Relationship Id="rId77" Type="http://schemas.openxmlformats.org/officeDocument/2006/relationships/package" Target="embeddings/Microsoft_PowerPoint_Slide15.sldx"/><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hyperlink" Target="https://subversion.iil.intel.com/ssg-repos/MMS/OpenCL/docs/design/SoftwareArchitectureSpecifications(SAS)_0%208.docx" TargetMode="External"/><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Slide3.sldx"/><Relationship Id="rId25" Type="http://schemas.openxmlformats.org/officeDocument/2006/relationships/oleObject" Target="embeddings/oleObject2.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4.bin"/><Relationship Id="rId67" Type="http://schemas.openxmlformats.org/officeDocument/2006/relationships/oleObject" Target="embeddings/oleObject17.bin"/><Relationship Id="rId20" Type="http://schemas.openxmlformats.org/officeDocument/2006/relationships/image" Target="media/image6.emf"/><Relationship Id="rId41" Type="http://schemas.openxmlformats.org/officeDocument/2006/relationships/oleObject" Target="embeddings/oleObject8.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PowerPoint_Slide14.sldx"/><Relationship Id="rId83" Type="http://schemas.openxmlformats.org/officeDocument/2006/relationships/hyperlink" Target="http://software.intel.com/en-us/articles/intel-threading-building-blocks-documentation/" TargetMode="External"/><Relationship Id="rId88" Type="http://schemas.openxmlformats.org/officeDocument/2006/relationships/header" Target="header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Slide2.sldx"/><Relationship Id="rId23" Type="http://schemas.openxmlformats.org/officeDocument/2006/relationships/package" Target="embeddings/Microsoft_PowerPoint_Slide5.sl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2.bin"/><Relationship Id="rId57" Type="http://schemas.openxmlformats.org/officeDocument/2006/relationships/package" Target="embeddings/Microsoft_PowerPoint_Slide10.sldx"/><Relationship Id="rId10" Type="http://schemas.openxmlformats.org/officeDocument/2006/relationships/image" Target="media/image1.png"/><Relationship Id="rId31" Type="http://schemas.openxmlformats.org/officeDocument/2006/relationships/oleObject" Target="embeddings/oleObject5.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PowerPoint_Slide11.sldx"/><Relationship Id="rId73" Type="http://schemas.openxmlformats.org/officeDocument/2006/relationships/package" Target="embeddings/Microsoft_PowerPoint_Slide13.sldx"/><Relationship Id="rId78" Type="http://schemas.openxmlformats.org/officeDocument/2006/relationships/image" Target="media/image35.emf"/><Relationship Id="rId81" Type="http://schemas.openxmlformats.org/officeDocument/2006/relationships/hyperlink" Target="https://wiki.ith.intel.com/download/attachments/15892825/opencl12-rev05.pdf?version=1&amp;modificationDate=1309936564427" TargetMode="External"/><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06D6A"/>
    <w:rsid w:val="00266ED2"/>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8634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CE43FE"/>
    <w:rsid w:val="00D906A7"/>
    <w:rsid w:val="00DD4BB8"/>
    <w:rsid w:val="00E21DD3"/>
    <w:rsid w:val="00E271F8"/>
    <w:rsid w:val="00EA38E8"/>
    <w:rsid w:val="00EC5BFF"/>
    <w:rsid w:val="00EC741E"/>
    <w:rsid w:val="00F229FB"/>
    <w:rsid w:val="00F34144"/>
    <w:rsid w:val="00F515BF"/>
    <w:rsid w:val="00F545E2"/>
    <w:rsid w:val="00F771F4"/>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2011-11-20T00:00:00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6B229D-D0D0-46B4-950D-B99AE867A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7039</TotalTime>
  <Pages>71</Pages>
  <Words>18434</Words>
  <Characters>105078</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123266</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1163</cp:revision>
  <cp:lastPrinted>2011-11-15T14:57:00Z</cp:lastPrinted>
  <dcterms:created xsi:type="dcterms:W3CDTF">2011-05-26T12:51:00Z</dcterms:created>
  <dcterms:modified xsi:type="dcterms:W3CDTF">2011-11-20T13:31:00Z</dcterms:modified>
  <cp:category>Intel Confidential</cp:category>
  <cp:contentStatus>Draft 0.8</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